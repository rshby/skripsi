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DD87" w14:textId="3578F790" w:rsidR="00D35F4E" w:rsidRDefault="007F4A2E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PENDAFTARAN </w:t>
      </w:r>
      <w:r w:rsidR="007C4083">
        <w:rPr>
          <w:b/>
          <w:bCs/>
          <w:sz w:val="28"/>
          <w:szCs w:val="28"/>
        </w:rPr>
        <w:t>YUDISIUM</w:t>
      </w:r>
    </w:p>
    <w:p w14:paraId="3305350C" w14:textId="77777777" w:rsidR="00D35F4E" w:rsidRDefault="00D35F4E" w:rsidP="00D35F4E">
      <w:pPr>
        <w:rPr>
          <w:sz w:val="28"/>
          <w:szCs w:val="28"/>
        </w:rPr>
      </w:pPr>
    </w:p>
    <w:p w14:paraId="69D0DF41" w14:textId="77777777" w:rsidR="00D35F4E" w:rsidRPr="00BE38AF" w:rsidRDefault="00D35F4E" w:rsidP="00D35F4E">
      <w:pPr>
        <w:rPr>
          <w:sz w:val="28"/>
          <w:szCs w:val="28"/>
        </w:rPr>
      </w:pPr>
    </w:p>
    <w:p w14:paraId="0D11AEE9" w14:textId="5685144E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Nama</w:t>
      </w:r>
      <w:r w:rsidRPr="002C5E9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CB740A">
        <w:rPr>
          <w:sz w:val="22"/>
          <w:szCs w:val="22"/>
        </w:rPr>
        <w:t>Reo Sahobby</w:t>
      </w:r>
    </w:p>
    <w:p w14:paraId="7A6FE281" w14:textId="3F85A7E1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NIM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A81FB9">
        <w:rPr>
          <w:sz w:val="22"/>
          <w:szCs w:val="22"/>
        </w:rPr>
        <w:t>123170067</w:t>
      </w:r>
    </w:p>
    <w:p w14:paraId="3151621B" w14:textId="08101A21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Program Studi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E74770">
        <w:rPr>
          <w:sz w:val="22"/>
          <w:szCs w:val="22"/>
        </w:rPr>
        <w:t>Informatika</w:t>
      </w:r>
    </w:p>
    <w:p w14:paraId="64874FA2" w14:textId="5445119B" w:rsidR="00D35F4E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AB1F3E">
        <w:rPr>
          <w:sz w:val="22"/>
          <w:szCs w:val="22"/>
        </w:rPr>
        <w:t>Keminatan</w:t>
      </w:r>
      <w:r w:rsidR="00AB1F3E">
        <w:rPr>
          <w:sz w:val="22"/>
          <w:szCs w:val="22"/>
        </w:rPr>
        <w:tab/>
      </w:r>
      <w:r w:rsidR="00AB5695"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Pr="002C60C0">
        <w:rPr>
          <w:sz w:val="22"/>
          <w:szCs w:val="22"/>
        </w:rPr>
        <w:t xml:space="preserve"> </w:t>
      </w:r>
      <w:r w:rsidR="007A523F">
        <w:rPr>
          <w:sz w:val="22"/>
          <w:szCs w:val="22"/>
        </w:rPr>
        <w:t>Sistem Cerdas</w:t>
      </w:r>
    </w:p>
    <w:p w14:paraId="79CE4C2D" w14:textId="04BBACFF" w:rsidR="007F4A2E" w:rsidRDefault="00AB1F3E" w:rsidP="007F4A2E">
      <w:pPr>
        <w:ind w:left="270"/>
        <w:rPr>
          <w:sz w:val="22"/>
          <w:szCs w:val="22"/>
        </w:rPr>
      </w:pPr>
      <w:r>
        <w:rPr>
          <w:sz w:val="22"/>
          <w:szCs w:val="22"/>
        </w:rPr>
        <w:t>Bidang Tugas Akhir</w:t>
      </w:r>
      <w:r w:rsidR="007F4A2E">
        <w:rPr>
          <w:sz w:val="22"/>
          <w:szCs w:val="22"/>
        </w:rPr>
        <w:tab/>
      </w:r>
      <w:r w:rsidR="007F4A2E">
        <w:rPr>
          <w:sz w:val="22"/>
          <w:szCs w:val="22"/>
        </w:rPr>
        <w:tab/>
        <w:t>:</w:t>
      </w:r>
      <w:r w:rsidR="007F4A2E" w:rsidRPr="002C60C0">
        <w:rPr>
          <w:sz w:val="22"/>
          <w:szCs w:val="22"/>
        </w:rPr>
        <w:t xml:space="preserve"> </w:t>
      </w:r>
      <w:r w:rsidR="003E2EE3">
        <w:rPr>
          <w:sz w:val="22"/>
          <w:szCs w:val="22"/>
        </w:rPr>
        <w:t>Machine Learning</w:t>
      </w:r>
    </w:p>
    <w:p w14:paraId="185A8B58" w14:textId="3754D38E" w:rsidR="005142FE" w:rsidRDefault="005142FE" w:rsidP="007F4A2E">
      <w:pPr>
        <w:ind w:left="270"/>
        <w:rPr>
          <w:sz w:val="22"/>
          <w:szCs w:val="22"/>
        </w:rPr>
      </w:pPr>
      <w:r>
        <w:rPr>
          <w:sz w:val="22"/>
          <w:szCs w:val="22"/>
        </w:rPr>
        <w:t>Judul Tugas Akhir</w:t>
      </w:r>
      <w:r>
        <w:rPr>
          <w:sz w:val="22"/>
          <w:szCs w:val="22"/>
        </w:rPr>
        <w:tab/>
      </w:r>
      <w:r w:rsidR="0091777B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A11193">
        <w:rPr>
          <w:sz w:val="22"/>
          <w:szCs w:val="22"/>
        </w:rPr>
        <w:t>Prediksi Penyakit Jantung dengan Menggunakan Algoritma XgBoost dan</w:t>
      </w:r>
    </w:p>
    <w:p w14:paraId="47EA35E7" w14:textId="266A905D" w:rsidR="005142FE" w:rsidRDefault="005142FE" w:rsidP="007F4A2E">
      <w:pPr>
        <w:ind w:left="27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A11193">
        <w:rPr>
          <w:sz w:val="22"/>
          <w:szCs w:val="22"/>
        </w:rPr>
        <w:t>Randomized Search Optimizer</w:t>
      </w:r>
    </w:p>
    <w:p w14:paraId="1AA7B972" w14:textId="3DB36D65" w:rsidR="005142FE" w:rsidRDefault="005142FE" w:rsidP="007F4A2E">
      <w:pPr>
        <w:ind w:left="27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Pr="002C60C0">
        <w:rPr>
          <w:sz w:val="22"/>
          <w:szCs w:val="22"/>
        </w:rPr>
        <w:t>…………………………………………</w:t>
      </w:r>
      <w:r>
        <w:rPr>
          <w:sz w:val="22"/>
          <w:szCs w:val="22"/>
        </w:rPr>
        <w:t>………………………………………..</w:t>
      </w:r>
    </w:p>
    <w:p w14:paraId="54DA18EF" w14:textId="77777777" w:rsidR="007C4083" w:rsidRDefault="007C4083" w:rsidP="007C4083">
      <w:pPr>
        <w:ind w:left="270"/>
        <w:rPr>
          <w:sz w:val="22"/>
          <w:szCs w:val="22"/>
        </w:rPr>
      </w:pPr>
      <w:r>
        <w:rPr>
          <w:sz w:val="22"/>
          <w:szCs w:val="22"/>
        </w:rPr>
        <w:t>Judul Tugas Akhir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2C60C0">
        <w:rPr>
          <w:sz w:val="22"/>
          <w:szCs w:val="22"/>
        </w:rPr>
        <w:t>…………………………………………</w:t>
      </w:r>
      <w:r>
        <w:rPr>
          <w:sz w:val="22"/>
          <w:szCs w:val="22"/>
        </w:rPr>
        <w:t>………………………………………..</w:t>
      </w:r>
    </w:p>
    <w:p w14:paraId="4DFB79D1" w14:textId="5F008092" w:rsidR="007C4083" w:rsidRDefault="007C4083" w:rsidP="007C4083">
      <w:pPr>
        <w:ind w:left="270"/>
        <w:rPr>
          <w:sz w:val="22"/>
          <w:szCs w:val="22"/>
        </w:rPr>
      </w:pPr>
      <w:r>
        <w:rPr>
          <w:sz w:val="22"/>
          <w:szCs w:val="22"/>
        </w:rPr>
        <w:t xml:space="preserve">(Bahasa Inggris)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Pr="002C60C0">
        <w:rPr>
          <w:sz w:val="22"/>
          <w:szCs w:val="22"/>
        </w:rPr>
        <w:t>…………………………………………</w:t>
      </w:r>
      <w:r>
        <w:rPr>
          <w:sz w:val="22"/>
          <w:szCs w:val="22"/>
        </w:rPr>
        <w:t>………………………………………..</w:t>
      </w:r>
    </w:p>
    <w:p w14:paraId="437D1D78" w14:textId="77777777" w:rsidR="007C4083" w:rsidRDefault="007C4083" w:rsidP="007C4083">
      <w:pPr>
        <w:ind w:left="27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Pr="002C60C0">
        <w:rPr>
          <w:sz w:val="22"/>
          <w:szCs w:val="22"/>
        </w:rPr>
        <w:t>…………………………………………</w:t>
      </w:r>
      <w:r>
        <w:rPr>
          <w:sz w:val="22"/>
          <w:szCs w:val="22"/>
        </w:rPr>
        <w:t>………………………………………..</w:t>
      </w:r>
    </w:p>
    <w:p w14:paraId="2778802D" w14:textId="77777777" w:rsidR="007C4083" w:rsidRDefault="007C4083" w:rsidP="007F4A2E">
      <w:pPr>
        <w:ind w:left="270"/>
        <w:rPr>
          <w:sz w:val="22"/>
          <w:szCs w:val="22"/>
        </w:rPr>
      </w:pPr>
    </w:p>
    <w:p w14:paraId="60D2EB11" w14:textId="77777777" w:rsidR="0091777B" w:rsidRDefault="0091777B" w:rsidP="0091777B"/>
    <w:p w14:paraId="78BF4AB9" w14:textId="05F25D8A" w:rsidR="0091777B" w:rsidRDefault="0091777B" w:rsidP="0091777B">
      <w:pPr>
        <w:ind w:left="270"/>
      </w:pPr>
      <w:r>
        <w:t xml:space="preserve">Persyaratan pendaftaran </w:t>
      </w:r>
      <w:r w:rsidR="0083603C">
        <w:t>Seminar</w:t>
      </w:r>
      <w:r>
        <w:t xml:space="preserve"> Tugas Akhir</w:t>
      </w:r>
      <w:r w:rsidR="00026CEE">
        <w:t xml:space="preserve"> </w:t>
      </w:r>
      <w:r w:rsidR="00026CEE" w:rsidRPr="00927BD6">
        <w:rPr>
          <w:i/>
          <w:iCs/>
          <w:sz w:val="18"/>
          <w:szCs w:val="18"/>
          <w:vertAlign w:val="superscript"/>
        </w:rPr>
        <w:t>*</w:t>
      </w:r>
      <w:r w:rsidR="00920BF4">
        <w:rPr>
          <w:i/>
          <w:iCs/>
          <w:sz w:val="18"/>
          <w:szCs w:val="18"/>
          <w:vertAlign w:val="superscript"/>
        </w:rPr>
        <w:t>*</w:t>
      </w:r>
      <w:r w:rsidR="00026CEE" w:rsidRPr="00927BD6">
        <w:rPr>
          <w:i/>
          <w:iCs/>
          <w:sz w:val="18"/>
          <w:szCs w:val="18"/>
          <w:vertAlign w:val="superscript"/>
        </w:rPr>
        <w:t>)</w:t>
      </w:r>
      <w:r>
        <w:t xml:space="preserve"> :</w:t>
      </w:r>
    </w:p>
    <w:p w14:paraId="22CFC7E8" w14:textId="1834E048" w:rsidR="0091777B" w:rsidRDefault="0091777B" w:rsidP="0091777B">
      <w:pPr>
        <w:ind w:left="270"/>
      </w:pPr>
    </w:p>
    <w:p w14:paraId="03965877" w14:textId="77777777" w:rsidR="0091777B" w:rsidRDefault="0091777B" w:rsidP="0091777B">
      <w:r>
        <w:tab/>
      </w:r>
    </w:p>
    <w:tbl>
      <w:tblPr>
        <w:tblW w:w="0" w:type="auto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8784"/>
      </w:tblGrid>
      <w:tr w:rsidR="001B22E2" w14:paraId="306CAB82" w14:textId="77777777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2FB7B68" w14:textId="77777777" w:rsidR="001B22E2" w:rsidRDefault="001B22E2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2731303" w14:textId="77777777" w:rsidR="001B22E2" w:rsidRDefault="001B22E2" w:rsidP="0091777B">
            <w:r w:rsidRPr="001B22E2">
              <w:t>Telah menempuh 144 SKS dengan nilai D minimum 20% dari jumlah SKS dan tidak mempunyai nilai E</w:t>
            </w:r>
          </w:p>
          <w:p w14:paraId="44BA0C0A" w14:textId="2E1EA53C" w:rsidR="001B22E2" w:rsidRDefault="001B22E2" w:rsidP="0091777B">
            <w:r>
              <w:t>Dibuktikan dengan melampirkan KHS</w:t>
            </w:r>
            <w:r w:rsidR="005C4755">
              <w:t xml:space="preserve"> yang disahkan oleh dosen wali</w:t>
            </w:r>
          </w:p>
        </w:tc>
      </w:tr>
      <w:tr w:rsidR="001B22E2" w14:paraId="021E761C" w14:textId="77777777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D35F55B" w14:textId="77777777" w:rsidR="001B22E2" w:rsidRDefault="001B22E2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A127BA7" w14:textId="5A9306ED" w:rsidR="001B22E2" w:rsidRDefault="001B22E2" w:rsidP="0091777B">
            <w:r>
              <w:t>B</w:t>
            </w:r>
            <w:r w:rsidRPr="001B22E2">
              <w:t xml:space="preserve">ukti </w:t>
            </w:r>
            <w:r w:rsidR="005C4755">
              <w:t xml:space="preserve">jurnal telah dinyatakan </w:t>
            </w:r>
            <w:r w:rsidR="005C4755" w:rsidRPr="005D22AB">
              <w:rPr>
                <w:b/>
                <w:bCs/>
              </w:rPr>
              <w:t>diterima</w:t>
            </w:r>
            <w:r w:rsidR="005C4755">
              <w:t xml:space="preserve"> oleh </w:t>
            </w:r>
            <w:r w:rsidR="005C4755" w:rsidRPr="005D22AB">
              <w:rPr>
                <w:i/>
                <w:iCs/>
              </w:rPr>
              <w:t>reviewer</w:t>
            </w:r>
            <w:r w:rsidR="005C4755">
              <w:t xml:space="preserve"> </w:t>
            </w:r>
            <w:r w:rsidR="00920BF4">
              <w:t>(PTA.04)</w:t>
            </w:r>
          </w:p>
        </w:tc>
      </w:tr>
      <w:tr w:rsidR="005C4755" w14:paraId="1CE635A1" w14:textId="77777777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3A1E838" w14:textId="77777777" w:rsidR="005C4755" w:rsidRDefault="005C4755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5565ACD" w14:textId="7CA95FAF" w:rsidR="005C4755" w:rsidRDefault="005C4755" w:rsidP="0091777B">
            <w:r>
              <w:t>B</w:t>
            </w:r>
            <w:r w:rsidRPr="001B22E2">
              <w:t xml:space="preserve">ukti </w:t>
            </w:r>
            <w:r>
              <w:t>unggah</w:t>
            </w:r>
            <w:r w:rsidRPr="001B22E2">
              <w:t xml:space="preserve"> Jurnal</w:t>
            </w:r>
          </w:p>
        </w:tc>
      </w:tr>
      <w:tr w:rsidR="001B22E2" w14:paraId="7C03DE58" w14:textId="77777777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77C1B02" w14:textId="77777777" w:rsidR="001B22E2" w:rsidRDefault="001B22E2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2510D6" w14:textId="30E92712" w:rsidR="001B22E2" w:rsidRDefault="006F5C91" w:rsidP="0091777B">
            <w:r>
              <w:t>Persetujuan bebas revisi dari penguji (Form SP.05)</w:t>
            </w:r>
          </w:p>
        </w:tc>
      </w:tr>
      <w:tr w:rsidR="0091777B" w14:paraId="348A6E02" w14:textId="585873A2" w:rsidTr="005D22AB">
        <w:trPr>
          <w:trHeight w:val="1584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64447FB" w14:textId="77777777" w:rsidR="0091777B" w:rsidRDefault="0091777B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742BC6D" w14:textId="6AE75B9B" w:rsidR="007C4083" w:rsidRDefault="007C4083" w:rsidP="0091777B">
            <w:r>
              <w:t>CD Dokumentasi Tugas Akhir</w:t>
            </w:r>
            <w:r w:rsidR="006F5C91">
              <w:t xml:space="preserve"> berisi :</w:t>
            </w:r>
          </w:p>
          <w:p w14:paraId="35DFDB5E" w14:textId="77777777" w:rsidR="007C4083" w:rsidRDefault="007C4083" w:rsidP="005D22AB">
            <w:pPr>
              <w:numPr>
                <w:ilvl w:val="0"/>
                <w:numId w:val="25"/>
              </w:numPr>
              <w:ind w:left="436"/>
            </w:pPr>
            <w:r>
              <w:t>Naskah TA lengkap dengan format PDF dan DOCX (dilengkapi dengan Bookmark/Heading)</w:t>
            </w:r>
          </w:p>
          <w:p w14:paraId="5AA87716" w14:textId="77777777" w:rsidR="007C4083" w:rsidRDefault="007C4083" w:rsidP="005D22AB">
            <w:pPr>
              <w:numPr>
                <w:ilvl w:val="0"/>
                <w:numId w:val="25"/>
              </w:numPr>
              <w:ind w:left="436"/>
            </w:pPr>
            <w:r w:rsidRPr="005D22AB">
              <w:rPr>
                <w:i/>
                <w:iCs/>
              </w:rPr>
              <w:t>Scan</w:t>
            </w:r>
            <w:r>
              <w:t xml:space="preserve"> lembar pengesahan pembimbing dan penguji</w:t>
            </w:r>
          </w:p>
          <w:p w14:paraId="657785D0" w14:textId="77777777" w:rsidR="007C4083" w:rsidRDefault="007C4083" w:rsidP="005D22AB">
            <w:pPr>
              <w:numPr>
                <w:ilvl w:val="0"/>
                <w:numId w:val="25"/>
              </w:numPr>
              <w:ind w:left="436"/>
            </w:pPr>
            <w:r w:rsidRPr="005D22AB">
              <w:rPr>
                <w:i/>
                <w:iCs/>
              </w:rPr>
              <w:t>Source Code</w:t>
            </w:r>
            <w:r>
              <w:t xml:space="preserve"> Program yang belum di compile dan kompilasi program</w:t>
            </w:r>
          </w:p>
          <w:p w14:paraId="303D6C5F" w14:textId="75A2B7EE" w:rsidR="007C4083" w:rsidRDefault="007C4083" w:rsidP="005D22AB">
            <w:pPr>
              <w:numPr>
                <w:ilvl w:val="0"/>
                <w:numId w:val="25"/>
              </w:numPr>
              <w:ind w:left="436"/>
            </w:pPr>
            <w:r>
              <w:t>Dokumen penunjang Tugas Akhir</w:t>
            </w:r>
          </w:p>
          <w:p w14:paraId="5458FACC" w14:textId="33B7E0F2" w:rsidR="007C4083" w:rsidRDefault="007C4083" w:rsidP="005D22AB">
            <w:pPr>
              <w:numPr>
                <w:ilvl w:val="0"/>
                <w:numId w:val="25"/>
              </w:numPr>
              <w:ind w:left="436"/>
            </w:pPr>
            <w:r>
              <w:t>Naskah Publikasi Ilmiah/Jurnal format PDF dan DOCX</w:t>
            </w:r>
          </w:p>
        </w:tc>
      </w:tr>
      <w:tr w:rsidR="0091777B" w14:paraId="32EB159A" w14:textId="7CD2EDC2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FEFF085" w14:textId="77777777" w:rsidR="0091777B" w:rsidRDefault="0091777B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2F8344C" w14:textId="2906A0CB" w:rsidR="0091777B" w:rsidRDefault="007C4083" w:rsidP="005D22AB">
            <w:pPr>
              <w:tabs>
                <w:tab w:val="left" w:pos="8534"/>
              </w:tabs>
            </w:pPr>
            <w:r>
              <w:t>Hasil tes TOEFL di UPT Lab. Bahasa UPNVY (</w:t>
            </w:r>
            <w:r w:rsidRPr="005D22AB">
              <w:rPr>
                <w:b/>
                <w:bCs/>
              </w:rPr>
              <w:t>skor minimal : 425)</w:t>
            </w:r>
            <w:r w:rsidR="0091777B" w:rsidRPr="0091777B">
              <w:t xml:space="preserve"> </w:t>
            </w:r>
          </w:p>
        </w:tc>
      </w:tr>
      <w:tr w:rsidR="007C4083" w14:paraId="17C4C9D6" w14:textId="77777777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958418F" w14:textId="77777777" w:rsidR="007C4083" w:rsidRDefault="007C4083" w:rsidP="007C4083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9D7D2F4" w14:textId="17CE5526" w:rsidR="007C4083" w:rsidRDefault="007C4083" w:rsidP="005D22AB">
            <w:pPr>
              <w:tabs>
                <w:tab w:val="left" w:pos="8534"/>
              </w:tabs>
            </w:pPr>
            <w:r>
              <w:t xml:space="preserve">Surat Keterangan Bebas Tanggunan dari </w:t>
            </w:r>
            <w:r w:rsidRPr="005D22AB">
              <w:rPr>
                <w:rFonts w:cs="Calibri"/>
              </w:rPr>
              <w:t>Perpustakaan Fakultas</w:t>
            </w:r>
            <w:r w:rsidR="00920BF4" w:rsidRPr="005D22AB">
              <w:rPr>
                <w:rFonts w:cs="Calibri"/>
              </w:rPr>
              <w:t xml:space="preserve"> (Y.02)</w:t>
            </w:r>
          </w:p>
        </w:tc>
      </w:tr>
      <w:tr w:rsidR="007C4083" w14:paraId="48FEE0C6" w14:textId="77777777" w:rsidTr="005D22AB">
        <w:trPr>
          <w:trHeight w:val="432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33504A1" w14:textId="77777777" w:rsidR="007C4083" w:rsidRDefault="007C4083" w:rsidP="007C4083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3FF6CD5" w14:textId="4CD314C8" w:rsidR="007C4083" w:rsidRDefault="007C4083" w:rsidP="005D22AB">
            <w:pPr>
              <w:tabs>
                <w:tab w:val="left" w:pos="8534"/>
              </w:tabs>
            </w:pPr>
            <w:r>
              <w:t xml:space="preserve">Surat Keterangan Bebas Tanggunan dari </w:t>
            </w:r>
            <w:r w:rsidRPr="005D22AB">
              <w:rPr>
                <w:rFonts w:cs="Calibri"/>
              </w:rPr>
              <w:t>Perpustakaan Universitas</w:t>
            </w:r>
          </w:p>
        </w:tc>
      </w:tr>
    </w:tbl>
    <w:p w14:paraId="66671697" w14:textId="77777777" w:rsidR="000D0817" w:rsidRDefault="000D0817" w:rsidP="000D0817">
      <w:pPr>
        <w:ind w:left="360"/>
      </w:pPr>
    </w:p>
    <w:p w14:paraId="290442F0" w14:textId="228898C9" w:rsidR="000D0817" w:rsidRDefault="000D0817" w:rsidP="000D0817">
      <w:pPr>
        <w:ind w:left="360"/>
      </w:pPr>
    </w:p>
    <w:p w14:paraId="6D5A107D" w14:textId="7153DC90" w:rsidR="000D0817" w:rsidRDefault="000D0817" w:rsidP="000D0817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Yogyakarta,</w:t>
      </w:r>
    </w:p>
    <w:p w14:paraId="6AC3F526" w14:textId="026E80AC" w:rsidR="000D0817" w:rsidRDefault="000D0817" w:rsidP="000D0817">
      <w:pPr>
        <w:ind w:left="360"/>
      </w:pPr>
      <w:r>
        <w:t>Diperiksa dan Disetujui,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Mahasiswa</w:t>
      </w:r>
      <w:r>
        <w:tab/>
      </w:r>
    </w:p>
    <w:p w14:paraId="7AA0A4D8" w14:textId="2E2217B8" w:rsidR="000D0817" w:rsidRDefault="000D0817" w:rsidP="000D0817">
      <w:pPr>
        <w:ind w:left="360"/>
      </w:pPr>
      <w:r>
        <w:t>TU Jurusan Teknik Informatika</w:t>
      </w:r>
    </w:p>
    <w:p w14:paraId="7FE0DDD6" w14:textId="77777777" w:rsidR="000D0817" w:rsidRDefault="000D0817" w:rsidP="000D0817">
      <w:pPr>
        <w:ind w:left="360"/>
      </w:pPr>
    </w:p>
    <w:p w14:paraId="00568A6E" w14:textId="77777777" w:rsidR="000D0817" w:rsidRDefault="000D0817" w:rsidP="000D0817">
      <w:pPr>
        <w:ind w:left="360"/>
      </w:pPr>
    </w:p>
    <w:p w14:paraId="13095A95" w14:textId="77777777" w:rsidR="000D0817" w:rsidRDefault="000D0817" w:rsidP="000D0817">
      <w:pPr>
        <w:ind w:left="360"/>
      </w:pPr>
    </w:p>
    <w:p w14:paraId="2300D538" w14:textId="65617593" w:rsidR="000D0817" w:rsidRDefault="000D0817" w:rsidP="000D0817">
      <w:pPr>
        <w:ind w:left="360"/>
      </w:pPr>
      <w:r>
        <w:t>(……………………………………)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3D0D" w:rsidRPr="00DE3D0D">
        <w:rPr>
          <w:u w:val="single"/>
        </w:rPr>
        <w:t>Reo Sahobby</w:t>
      </w:r>
    </w:p>
    <w:p w14:paraId="16A25912" w14:textId="289B3588" w:rsidR="00920BF4" w:rsidRPr="00505039" w:rsidRDefault="00DE3D0D" w:rsidP="0091777B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5039">
        <w:rPr>
          <w:sz w:val="18"/>
          <w:szCs w:val="18"/>
        </w:rPr>
        <w:t>NIM. 123170067</w:t>
      </w:r>
    </w:p>
    <w:p w14:paraId="2A5F1BC8" w14:textId="77777777" w:rsidR="00AA7FFB" w:rsidRDefault="00AA7FFB" w:rsidP="0091777B"/>
    <w:p w14:paraId="3A9B1255" w14:textId="7558193D" w:rsidR="00026CEE" w:rsidRPr="00D231A8" w:rsidRDefault="00026CEE" w:rsidP="007C4083">
      <w:pPr>
        <w:jc w:val="right"/>
      </w:pPr>
      <w:bookmarkStart w:id="0" w:name="_Hlk42252279"/>
      <w:r w:rsidRPr="00927BD6">
        <w:rPr>
          <w:i/>
          <w:iCs/>
          <w:sz w:val="18"/>
          <w:szCs w:val="18"/>
          <w:vertAlign w:val="superscript"/>
        </w:rPr>
        <w:t>*)</w:t>
      </w:r>
      <w:r w:rsidRPr="00927BD6">
        <w:rPr>
          <w:i/>
          <w:iCs/>
          <w:sz w:val="18"/>
          <w:szCs w:val="18"/>
        </w:rPr>
        <w:t xml:space="preserve"> </w:t>
      </w:r>
      <w:bookmarkEnd w:id="0"/>
      <w:r>
        <w:rPr>
          <w:i/>
          <w:iCs/>
          <w:sz w:val="18"/>
          <w:szCs w:val="18"/>
        </w:rPr>
        <w:t>Diisi oleh TU Jurusan</w:t>
      </w:r>
    </w:p>
    <w:p w14:paraId="2E396E66" w14:textId="3FBB0D19" w:rsidR="005633FA" w:rsidRPr="00D231A8" w:rsidRDefault="00920BF4" w:rsidP="00920BF4">
      <w:pPr>
        <w:jc w:val="right"/>
      </w:pPr>
      <w:r w:rsidRPr="00927BD6">
        <w:rPr>
          <w:i/>
          <w:iCs/>
          <w:sz w:val="18"/>
          <w:szCs w:val="18"/>
          <w:vertAlign w:val="superscript"/>
        </w:rPr>
        <w:t>*</w:t>
      </w:r>
      <w:r>
        <w:rPr>
          <w:i/>
          <w:iCs/>
          <w:sz w:val="18"/>
          <w:szCs w:val="18"/>
          <w:vertAlign w:val="superscript"/>
        </w:rPr>
        <w:t>*</w:t>
      </w:r>
      <w:r w:rsidRPr="00927BD6">
        <w:rPr>
          <w:i/>
          <w:iCs/>
          <w:sz w:val="18"/>
          <w:szCs w:val="18"/>
          <w:vertAlign w:val="superscript"/>
        </w:rPr>
        <w:t>)</w:t>
      </w:r>
      <w:r>
        <w:rPr>
          <w:i/>
          <w:iCs/>
          <w:sz w:val="18"/>
          <w:szCs w:val="18"/>
        </w:rPr>
        <w:t xml:space="preserve">TU Jurusan akan memberi tanda </w:t>
      </w:r>
      <w:r w:rsidRPr="00FA476C"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√</w:t>
      </w:r>
      <w:r w:rsidRPr="00FA476C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pada kotak yang tersedia apabila syarat pendaftaran terpenuhi</w:t>
      </w:r>
    </w:p>
    <w:sectPr w:rsidR="005633FA" w:rsidRPr="00D231A8" w:rsidSect="00B85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C95DA" w14:textId="77777777" w:rsidR="001C58B9" w:rsidRDefault="001C58B9">
      <w:r>
        <w:separator/>
      </w:r>
    </w:p>
  </w:endnote>
  <w:endnote w:type="continuationSeparator" w:id="0">
    <w:p w14:paraId="15F68A97" w14:textId="77777777" w:rsidR="001C58B9" w:rsidRDefault="001C5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B28ED" w14:textId="77777777" w:rsidR="001B1D31" w:rsidRDefault="001B1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7629" w14:textId="77777777" w:rsidR="001B1D31" w:rsidRDefault="001B1D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374A" w14:textId="77777777" w:rsidR="001B1D31" w:rsidRDefault="001B1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E067" w14:textId="77777777" w:rsidR="001C58B9" w:rsidRDefault="001C58B9">
      <w:r>
        <w:separator/>
      </w:r>
    </w:p>
  </w:footnote>
  <w:footnote w:type="continuationSeparator" w:id="0">
    <w:p w14:paraId="5517B304" w14:textId="77777777" w:rsidR="001C58B9" w:rsidRDefault="001C5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AAC1" w14:textId="77777777" w:rsidR="001B1D31" w:rsidRDefault="001B1D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5C4755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5C4755" w:rsidRDefault="001C58B9" w:rsidP="002516C1">
          <w:pPr>
            <w:pStyle w:val="Header"/>
            <w:ind w:left="-108" w:right="-108"/>
          </w:pPr>
          <w:bookmarkStart w:id="1" w:name="_Hlk47438718"/>
          <w:bookmarkStart w:id="2" w:name="_Hlk47436549"/>
          <w:bookmarkStart w:id="3" w:name="_Hlk47438566"/>
          <w:bookmarkStart w:id="4" w:name="_Hlk47438567"/>
          <w:bookmarkStart w:id="5" w:name="_Hlk47438652"/>
          <w:bookmarkStart w:id="6" w:name="_Hlk47438653"/>
          <w:bookmarkStart w:id="7" w:name="_Hlk47438677"/>
          <w:bookmarkStart w:id="8" w:name="_Hlk47438678"/>
          <w:bookmarkStart w:id="9" w:name="_Hlk47438696"/>
          <w:bookmarkStart w:id="10" w:name="_Hlk47438697"/>
          <w:bookmarkStart w:id="11" w:name="_Hlk47438705"/>
          <w:bookmarkStart w:id="12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0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38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5C4755" w:rsidRDefault="001C58B9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1039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5C4755" w:rsidRPr="008C662A" w:rsidRDefault="005C4755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5C4755" w:rsidRPr="001B1D31" w:rsidRDefault="005C4755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1B1D31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5C4755" w:rsidRPr="008C662A" w:rsidRDefault="005C4755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5C4755" w:rsidRPr="008C662A" w:rsidRDefault="005C4755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5C4755" w:rsidRDefault="005C4755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r w:rsidRPr="00877FBA">
                        <w:rPr>
                          <w:rFonts w:eastAsia="Arial Unicode MS"/>
                          <w:lang w:val="es-ES"/>
                        </w:rPr>
                        <w:t>Jl. Babarsari No. 2 Tambakbayan</w:t>
                      </w:r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5C4755" w:rsidRPr="00877FBA" w:rsidRDefault="001C58B9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1.5pt;height:.45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5C4755" w:rsidRDefault="005C4755" w:rsidP="002516C1">
          <w:pPr>
            <w:pStyle w:val="Header"/>
            <w:ind w:left="-108" w:right="-108"/>
            <w:jc w:val="right"/>
          </w:pPr>
        </w:p>
      </w:tc>
    </w:tr>
  </w:tbl>
  <w:bookmarkEnd w:id="1"/>
  <w:p w14:paraId="69198056" w14:textId="63CE8C36" w:rsidR="005C4755" w:rsidRPr="0071566A" w:rsidRDefault="005C4755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>
      <w:rPr>
        <w:sz w:val="24"/>
        <w:szCs w:val="24"/>
      </w:rPr>
      <w:t>Y</w:t>
    </w:r>
    <w:r w:rsidRPr="0071566A">
      <w:rPr>
        <w:sz w:val="24"/>
        <w:szCs w:val="24"/>
      </w:rPr>
      <w:t>.01</w:t>
    </w: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045DA8A2" w14:textId="7FFC59B2" w:rsidR="005C4755" w:rsidRPr="002516C1" w:rsidRDefault="005C4755" w:rsidP="002516C1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B3F2" w14:textId="77777777" w:rsidR="001B1D31" w:rsidRDefault="001B1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8AB145C"/>
    <w:multiLevelType w:val="hybridMultilevel"/>
    <w:tmpl w:val="9946917A"/>
    <w:lvl w:ilvl="0" w:tplc="7F94F29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4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4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76CD"/>
    <w:rsid w:val="00017B19"/>
    <w:rsid w:val="000207AC"/>
    <w:rsid w:val="000208C7"/>
    <w:rsid w:val="00024F42"/>
    <w:rsid w:val="00024FC2"/>
    <w:rsid w:val="0002614D"/>
    <w:rsid w:val="00026CEE"/>
    <w:rsid w:val="000351F4"/>
    <w:rsid w:val="0003568E"/>
    <w:rsid w:val="00035F8D"/>
    <w:rsid w:val="000406F7"/>
    <w:rsid w:val="00040B07"/>
    <w:rsid w:val="0004357C"/>
    <w:rsid w:val="00044F9E"/>
    <w:rsid w:val="0005068F"/>
    <w:rsid w:val="00054A86"/>
    <w:rsid w:val="00060590"/>
    <w:rsid w:val="00060CB4"/>
    <w:rsid w:val="00062203"/>
    <w:rsid w:val="000639CD"/>
    <w:rsid w:val="00063E47"/>
    <w:rsid w:val="00066E19"/>
    <w:rsid w:val="000707BC"/>
    <w:rsid w:val="000753E9"/>
    <w:rsid w:val="000853DA"/>
    <w:rsid w:val="0009010A"/>
    <w:rsid w:val="000928A8"/>
    <w:rsid w:val="0009460D"/>
    <w:rsid w:val="0009636E"/>
    <w:rsid w:val="00097B9F"/>
    <w:rsid w:val="00097C43"/>
    <w:rsid w:val="000A432F"/>
    <w:rsid w:val="000A434E"/>
    <w:rsid w:val="000A7688"/>
    <w:rsid w:val="000B0E95"/>
    <w:rsid w:val="000B0ED4"/>
    <w:rsid w:val="000B13EA"/>
    <w:rsid w:val="000B7BBB"/>
    <w:rsid w:val="000B7E4A"/>
    <w:rsid w:val="000C103C"/>
    <w:rsid w:val="000C1C1D"/>
    <w:rsid w:val="000C7844"/>
    <w:rsid w:val="000D0817"/>
    <w:rsid w:val="000D2FED"/>
    <w:rsid w:val="000D480D"/>
    <w:rsid w:val="000D4E0B"/>
    <w:rsid w:val="000D6DF9"/>
    <w:rsid w:val="000D755C"/>
    <w:rsid w:val="000E3E89"/>
    <w:rsid w:val="000F4242"/>
    <w:rsid w:val="000F45DF"/>
    <w:rsid w:val="000F469C"/>
    <w:rsid w:val="000F4AC3"/>
    <w:rsid w:val="000F7268"/>
    <w:rsid w:val="001020BA"/>
    <w:rsid w:val="0010294F"/>
    <w:rsid w:val="00102C24"/>
    <w:rsid w:val="001030F1"/>
    <w:rsid w:val="00103F79"/>
    <w:rsid w:val="00110349"/>
    <w:rsid w:val="00114B27"/>
    <w:rsid w:val="00122529"/>
    <w:rsid w:val="001227D7"/>
    <w:rsid w:val="00124AB9"/>
    <w:rsid w:val="00130DC1"/>
    <w:rsid w:val="0013129E"/>
    <w:rsid w:val="00133B71"/>
    <w:rsid w:val="00133CB4"/>
    <w:rsid w:val="00141EE5"/>
    <w:rsid w:val="001452B4"/>
    <w:rsid w:val="00147B01"/>
    <w:rsid w:val="0015070A"/>
    <w:rsid w:val="001528FF"/>
    <w:rsid w:val="00155BF0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AA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E4"/>
    <w:rsid w:val="001A5BDD"/>
    <w:rsid w:val="001B1A71"/>
    <w:rsid w:val="001B1D31"/>
    <w:rsid w:val="001B22E2"/>
    <w:rsid w:val="001B23CB"/>
    <w:rsid w:val="001C0290"/>
    <w:rsid w:val="001C2D5F"/>
    <w:rsid w:val="001C33C3"/>
    <w:rsid w:val="001C58B9"/>
    <w:rsid w:val="001C7A2D"/>
    <w:rsid w:val="001D62C8"/>
    <w:rsid w:val="001D768F"/>
    <w:rsid w:val="001E1380"/>
    <w:rsid w:val="001E1F68"/>
    <w:rsid w:val="001E3605"/>
    <w:rsid w:val="001E4D77"/>
    <w:rsid w:val="001E77C1"/>
    <w:rsid w:val="001F1664"/>
    <w:rsid w:val="001F1F9A"/>
    <w:rsid w:val="001F62FA"/>
    <w:rsid w:val="001F7221"/>
    <w:rsid w:val="002024BF"/>
    <w:rsid w:val="0020470B"/>
    <w:rsid w:val="00205880"/>
    <w:rsid w:val="00207F13"/>
    <w:rsid w:val="002105F1"/>
    <w:rsid w:val="002219F0"/>
    <w:rsid w:val="00222187"/>
    <w:rsid w:val="00222D17"/>
    <w:rsid w:val="00225D01"/>
    <w:rsid w:val="002334A5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633E"/>
    <w:rsid w:val="00271F57"/>
    <w:rsid w:val="00273028"/>
    <w:rsid w:val="00274833"/>
    <w:rsid w:val="00283ACD"/>
    <w:rsid w:val="00284664"/>
    <w:rsid w:val="00285DA4"/>
    <w:rsid w:val="00287288"/>
    <w:rsid w:val="00287DB9"/>
    <w:rsid w:val="00291BF7"/>
    <w:rsid w:val="00293789"/>
    <w:rsid w:val="00296A7A"/>
    <w:rsid w:val="002A0D8E"/>
    <w:rsid w:val="002A2D14"/>
    <w:rsid w:val="002A467A"/>
    <w:rsid w:val="002A74D6"/>
    <w:rsid w:val="002B1F18"/>
    <w:rsid w:val="002B2254"/>
    <w:rsid w:val="002B2570"/>
    <w:rsid w:val="002B5161"/>
    <w:rsid w:val="002B6B7C"/>
    <w:rsid w:val="002C21AA"/>
    <w:rsid w:val="002C24CF"/>
    <w:rsid w:val="002C6295"/>
    <w:rsid w:val="002C6C97"/>
    <w:rsid w:val="002D106B"/>
    <w:rsid w:val="002D5B84"/>
    <w:rsid w:val="002E155F"/>
    <w:rsid w:val="002E174F"/>
    <w:rsid w:val="002E4D3A"/>
    <w:rsid w:val="002E6E7A"/>
    <w:rsid w:val="002F135B"/>
    <w:rsid w:val="002F30B1"/>
    <w:rsid w:val="002F784F"/>
    <w:rsid w:val="002F7EFE"/>
    <w:rsid w:val="00303C87"/>
    <w:rsid w:val="00310013"/>
    <w:rsid w:val="00313A52"/>
    <w:rsid w:val="00314FFB"/>
    <w:rsid w:val="00317460"/>
    <w:rsid w:val="0032570F"/>
    <w:rsid w:val="00325771"/>
    <w:rsid w:val="00332964"/>
    <w:rsid w:val="00333162"/>
    <w:rsid w:val="00335129"/>
    <w:rsid w:val="00336E0B"/>
    <w:rsid w:val="0034427F"/>
    <w:rsid w:val="00347D8C"/>
    <w:rsid w:val="00350036"/>
    <w:rsid w:val="00352E2C"/>
    <w:rsid w:val="0035480F"/>
    <w:rsid w:val="00360103"/>
    <w:rsid w:val="00367E15"/>
    <w:rsid w:val="003754C2"/>
    <w:rsid w:val="00377D96"/>
    <w:rsid w:val="00377EF6"/>
    <w:rsid w:val="003922BC"/>
    <w:rsid w:val="00396BB6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12E0"/>
    <w:rsid w:val="003C484A"/>
    <w:rsid w:val="003C55C3"/>
    <w:rsid w:val="003C5725"/>
    <w:rsid w:val="003C5782"/>
    <w:rsid w:val="003C6ED8"/>
    <w:rsid w:val="003D049D"/>
    <w:rsid w:val="003D54F3"/>
    <w:rsid w:val="003D563D"/>
    <w:rsid w:val="003E0383"/>
    <w:rsid w:val="003E2EE3"/>
    <w:rsid w:val="003E3391"/>
    <w:rsid w:val="003E4004"/>
    <w:rsid w:val="003E47EA"/>
    <w:rsid w:val="003F1F07"/>
    <w:rsid w:val="003F2E4E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45B65"/>
    <w:rsid w:val="00447166"/>
    <w:rsid w:val="00451CB4"/>
    <w:rsid w:val="00451F21"/>
    <w:rsid w:val="00453F40"/>
    <w:rsid w:val="00466224"/>
    <w:rsid w:val="004664BE"/>
    <w:rsid w:val="00470985"/>
    <w:rsid w:val="00470CD4"/>
    <w:rsid w:val="004711D6"/>
    <w:rsid w:val="00474454"/>
    <w:rsid w:val="00480ACF"/>
    <w:rsid w:val="00490AC6"/>
    <w:rsid w:val="00495EE3"/>
    <w:rsid w:val="00497632"/>
    <w:rsid w:val="004A35AC"/>
    <w:rsid w:val="004A555C"/>
    <w:rsid w:val="004A7B1A"/>
    <w:rsid w:val="004B07BE"/>
    <w:rsid w:val="004B4536"/>
    <w:rsid w:val="004B4A1F"/>
    <w:rsid w:val="004B5137"/>
    <w:rsid w:val="004C0EA1"/>
    <w:rsid w:val="004C7C75"/>
    <w:rsid w:val="004C7C9D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505039"/>
    <w:rsid w:val="00505488"/>
    <w:rsid w:val="00507DCA"/>
    <w:rsid w:val="005142FE"/>
    <w:rsid w:val="00515F62"/>
    <w:rsid w:val="00530594"/>
    <w:rsid w:val="00533A9B"/>
    <w:rsid w:val="005400FD"/>
    <w:rsid w:val="00542FD7"/>
    <w:rsid w:val="00544CDC"/>
    <w:rsid w:val="00550272"/>
    <w:rsid w:val="005508D6"/>
    <w:rsid w:val="00550AD3"/>
    <w:rsid w:val="0055430A"/>
    <w:rsid w:val="00560015"/>
    <w:rsid w:val="00560D4E"/>
    <w:rsid w:val="005633FA"/>
    <w:rsid w:val="0056515D"/>
    <w:rsid w:val="00565B77"/>
    <w:rsid w:val="00567ACC"/>
    <w:rsid w:val="0057279C"/>
    <w:rsid w:val="0057548D"/>
    <w:rsid w:val="00576AE9"/>
    <w:rsid w:val="0058061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4755"/>
    <w:rsid w:val="005C5E3C"/>
    <w:rsid w:val="005C6089"/>
    <w:rsid w:val="005D0D54"/>
    <w:rsid w:val="005D12B3"/>
    <w:rsid w:val="005D1AC9"/>
    <w:rsid w:val="005D22AB"/>
    <w:rsid w:val="005D29FE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6E39"/>
    <w:rsid w:val="00621F97"/>
    <w:rsid w:val="0062352E"/>
    <w:rsid w:val="00626689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4E38"/>
    <w:rsid w:val="0068029F"/>
    <w:rsid w:val="00680A79"/>
    <w:rsid w:val="006819C6"/>
    <w:rsid w:val="00690696"/>
    <w:rsid w:val="006928B3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39CE"/>
    <w:rsid w:val="006D42B4"/>
    <w:rsid w:val="006D7289"/>
    <w:rsid w:val="006E0302"/>
    <w:rsid w:val="006E1A37"/>
    <w:rsid w:val="006E353C"/>
    <w:rsid w:val="006E37D7"/>
    <w:rsid w:val="006E5ACA"/>
    <w:rsid w:val="006E6803"/>
    <w:rsid w:val="006E6E1B"/>
    <w:rsid w:val="006F5C91"/>
    <w:rsid w:val="006F6057"/>
    <w:rsid w:val="006F7261"/>
    <w:rsid w:val="00700F0D"/>
    <w:rsid w:val="007104AB"/>
    <w:rsid w:val="0071064A"/>
    <w:rsid w:val="00712C1B"/>
    <w:rsid w:val="00713416"/>
    <w:rsid w:val="00714EEE"/>
    <w:rsid w:val="0071566A"/>
    <w:rsid w:val="0071722A"/>
    <w:rsid w:val="00717374"/>
    <w:rsid w:val="00717BF9"/>
    <w:rsid w:val="007204B4"/>
    <w:rsid w:val="00723305"/>
    <w:rsid w:val="00727EFB"/>
    <w:rsid w:val="00732DFC"/>
    <w:rsid w:val="00734D4A"/>
    <w:rsid w:val="00736AB4"/>
    <w:rsid w:val="0074033A"/>
    <w:rsid w:val="007427F9"/>
    <w:rsid w:val="00743DCE"/>
    <w:rsid w:val="00752D13"/>
    <w:rsid w:val="00753882"/>
    <w:rsid w:val="00760A7F"/>
    <w:rsid w:val="00764251"/>
    <w:rsid w:val="00764CD2"/>
    <w:rsid w:val="00765900"/>
    <w:rsid w:val="00765AA8"/>
    <w:rsid w:val="007729FC"/>
    <w:rsid w:val="007775BB"/>
    <w:rsid w:val="00780677"/>
    <w:rsid w:val="0078313F"/>
    <w:rsid w:val="00784DC4"/>
    <w:rsid w:val="00785BDB"/>
    <w:rsid w:val="00785D62"/>
    <w:rsid w:val="007876EB"/>
    <w:rsid w:val="00794904"/>
    <w:rsid w:val="00794EA7"/>
    <w:rsid w:val="007A523F"/>
    <w:rsid w:val="007B2036"/>
    <w:rsid w:val="007B4E65"/>
    <w:rsid w:val="007C1A8A"/>
    <w:rsid w:val="007C4083"/>
    <w:rsid w:val="007C43A9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DED"/>
    <w:rsid w:val="007F491F"/>
    <w:rsid w:val="007F4A2E"/>
    <w:rsid w:val="007F62EA"/>
    <w:rsid w:val="007F7955"/>
    <w:rsid w:val="00801D2D"/>
    <w:rsid w:val="008040E0"/>
    <w:rsid w:val="008048DA"/>
    <w:rsid w:val="00813EE3"/>
    <w:rsid w:val="00816C28"/>
    <w:rsid w:val="00817411"/>
    <w:rsid w:val="008174AE"/>
    <w:rsid w:val="0082451D"/>
    <w:rsid w:val="00825CB8"/>
    <w:rsid w:val="008301F0"/>
    <w:rsid w:val="00830BB2"/>
    <w:rsid w:val="008313A4"/>
    <w:rsid w:val="00833C8A"/>
    <w:rsid w:val="0083497E"/>
    <w:rsid w:val="008349C7"/>
    <w:rsid w:val="00835CC7"/>
    <w:rsid w:val="0083603C"/>
    <w:rsid w:val="0083692A"/>
    <w:rsid w:val="00837B34"/>
    <w:rsid w:val="008410A0"/>
    <w:rsid w:val="00841770"/>
    <w:rsid w:val="00842795"/>
    <w:rsid w:val="008473CC"/>
    <w:rsid w:val="00851634"/>
    <w:rsid w:val="008635C9"/>
    <w:rsid w:val="00865CAB"/>
    <w:rsid w:val="0087016D"/>
    <w:rsid w:val="008712BC"/>
    <w:rsid w:val="008734DC"/>
    <w:rsid w:val="00874C55"/>
    <w:rsid w:val="0088017E"/>
    <w:rsid w:val="0088212B"/>
    <w:rsid w:val="00882554"/>
    <w:rsid w:val="008848AA"/>
    <w:rsid w:val="00885A65"/>
    <w:rsid w:val="008918F7"/>
    <w:rsid w:val="00896E00"/>
    <w:rsid w:val="00897302"/>
    <w:rsid w:val="008A22B6"/>
    <w:rsid w:val="008A4D7E"/>
    <w:rsid w:val="008B0384"/>
    <w:rsid w:val="008B0C29"/>
    <w:rsid w:val="008B4D5E"/>
    <w:rsid w:val="008B5D06"/>
    <w:rsid w:val="008B75B5"/>
    <w:rsid w:val="008C159F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7BF0"/>
    <w:rsid w:val="008F2960"/>
    <w:rsid w:val="008F42EB"/>
    <w:rsid w:val="008F7302"/>
    <w:rsid w:val="00900E5A"/>
    <w:rsid w:val="00904B09"/>
    <w:rsid w:val="0091777B"/>
    <w:rsid w:val="00920BF4"/>
    <w:rsid w:val="009277B1"/>
    <w:rsid w:val="00934A19"/>
    <w:rsid w:val="00936E1F"/>
    <w:rsid w:val="0093701C"/>
    <w:rsid w:val="00943645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4B20"/>
    <w:rsid w:val="00984D5A"/>
    <w:rsid w:val="009879D2"/>
    <w:rsid w:val="00987E90"/>
    <w:rsid w:val="009954E7"/>
    <w:rsid w:val="00995613"/>
    <w:rsid w:val="00996BCD"/>
    <w:rsid w:val="009A241B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E41C4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1193"/>
    <w:rsid w:val="00A12801"/>
    <w:rsid w:val="00A12F8A"/>
    <w:rsid w:val="00A14A36"/>
    <w:rsid w:val="00A16AF4"/>
    <w:rsid w:val="00A2003F"/>
    <w:rsid w:val="00A24E5F"/>
    <w:rsid w:val="00A2511A"/>
    <w:rsid w:val="00A2567B"/>
    <w:rsid w:val="00A2590F"/>
    <w:rsid w:val="00A27D50"/>
    <w:rsid w:val="00A32F0B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81FB9"/>
    <w:rsid w:val="00A8424D"/>
    <w:rsid w:val="00A860C1"/>
    <w:rsid w:val="00A8794E"/>
    <w:rsid w:val="00A90D8E"/>
    <w:rsid w:val="00A9303E"/>
    <w:rsid w:val="00A95F7E"/>
    <w:rsid w:val="00AA52E2"/>
    <w:rsid w:val="00AA70D2"/>
    <w:rsid w:val="00AA7FFB"/>
    <w:rsid w:val="00AB17B3"/>
    <w:rsid w:val="00AB1F3E"/>
    <w:rsid w:val="00AB2B8B"/>
    <w:rsid w:val="00AB5695"/>
    <w:rsid w:val="00AC2B69"/>
    <w:rsid w:val="00AC3E4E"/>
    <w:rsid w:val="00AC443D"/>
    <w:rsid w:val="00AC7E01"/>
    <w:rsid w:val="00AD2B88"/>
    <w:rsid w:val="00AD50BA"/>
    <w:rsid w:val="00AE0B9A"/>
    <w:rsid w:val="00AE1BD1"/>
    <w:rsid w:val="00AE2965"/>
    <w:rsid w:val="00AE7DE8"/>
    <w:rsid w:val="00AF4ABA"/>
    <w:rsid w:val="00AF7AA8"/>
    <w:rsid w:val="00AF7ACD"/>
    <w:rsid w:val="00B02493"/>
    <w:rsid w:val="00B0571E"/>
    <w:rsid w:val="00B11AB9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6D5F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71216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4636"/>
    <w:rsid w:val="00BA7133"/>
    <w:rsid w:val="00BA73A2"/>
    <w:rsid w:val="00BB2017"/>
    <w:rsid w:val="00BB50BC"/>
    <w:rsid w:val="00BB611D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4A3"/>
    <w:rsid w:val="00BF15E5"/>
    <w:rsid w:val="00BF2C49"/>
    <w:rsid w:val="00BF689F"/>
    <w:rsid w:val="00C0089E"/>
    <w:rsid w:val="00C051FB"/>
    <w:rsid w:val="00C055C5"/>
    <w:rsid w:val="00C05D7A"/>
    <w:rsid w:val="00C11469"/>
    <w:rsid w:val="00C12A29"/>
    <w:rsid w:val="00C16686"/>
    <w:rsid w:val="00C16E67"/>
    <w:rsid w:val="00C17917"/>
    <w:rsid w:val="00C2234F"/>
    <w:rsid w:val="00C24669"/>
    <w:rsid w:val="00C25040"/>
    <w:rsid w:val="00C261CD"/>
    <w:rsid w:val="00C26A42"/>
    <w:rsid w:val="00C27969"/>
    <w:rsid w:val="00C30159"/>
    <w:rsid w:val="00C33C2E"/>
    <w:rsid w:val="00C33FF6"/>
    <w:rsid w:val="00C34AEC"/>
    <w:rsid w:val="00C35E17"/>
    <w:rsid w:val="00C41B65"/>
    <w:rsid w:val="00C4308E"/>
    <w:rsid w:val="00C5129E"/>
    <w:rsid w:val="00C540CF"/>
    <w:rsid w:val="00C54424"/>
    <w:rsid w:val="00C57B79"/>
    <w:rsid w:val="00C601C8"/>
    <w:rsid w:val="00C620F7"/>
    <w:rsid w:val="00C64742"/>
    <w:rsid w:val="00C66B39"/>
    <w:rsid w:val="00C67846"/>
    <w:rsid w:val="00C70B32"/>
    <w:rsid w:val="00C72652"/>
    <w:rsid w:val="00C7384E"/>
    <w:rsid w:val="00C753E0"/>
    <w:rsid w:val="00C765C5"/>
    <w:rsid w:val="00C81C15"/>
    <w:rsid w:val="00C83D7E"/>
    <w:rsid w:val="00C916CC"/>
    <w:rsid w:val="00C92AF9"/>
    <w:rsid w:val="00C932AD"/>
    <w:rsid w:val="00C973B2"/>
    <w:rsid w:val="00CA186E"/>
    <w:rsid w:val="00CA281C"/>
    <w:rsid w:val="00CA5BB7"/>
    <w:rsid w:val="00CB0795"/>
    <w:rsid w:val="00CB1FAC"/>
    <w:rsid w:val="00CB3CC1"/>
    <w:rsid w:val="00CB5092"/>
    <w:rsid w:val="00CB6159"/>
    <w:rsid w:val="00CB740A"/>
    <w:rsid w:val="00CB7A64"/>
    <w:rsid w:val="00CB7D55"/>
    <w:rsid w:val="00CC7797"/>
    <w:rsid w:val="00CC7829"/>
    <w:rsid w:val="00CD0E5F"/>
    <w:rsid w:val="00CD1B72"/>
    <w:rsid w:val="00CD3B13"/>
    <w:rsid w:val="00CD55CF"/>
    <w:rsid w:val="00CD611C"/>
    <w:rsid w:val="00CD6904"/>
    <w:rsid w:val="00CD70E5"/>
    <w:rsid w:val="00CE0032"/>
    <w:rsid w:val="00CE012F"/>
    <w:rsid w:val="00CE26C2"/>
    <w:rsid w:val="00CE41A1"/>
    <w:rsid w:val="00CE43A9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7B31"/>
    <w:rsid w:val="00D30854"/>
    <w:rsid w:val="00D318E3"/>
    <w:rsid w:val="00D35F4E"/>
    <w:rsid w:val="00D3688A"/>
    <w:rsid w:val="00D449F8"/>
    <w:rsid w:val="00D5176B"/>
    <w:rsid w:val="00D5580F"/>
    <w:rsid w:val="00D57B18"/>
    <w:rsid w:val="00D62BA5"/>
    <w:rsid w:val="00D64838"/>
    <w:rsid w:val="00D73AE6"/>
    <w:rsid w:val="00D73B03"/>
    <w:rsid w:val="00D851DA"/>
    <w:rsid w:val="00D859D7"/>
    <w:rsid w:val="00D859F9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244D"/>
    <w:rsid w:val="00DE3D0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4667"/>
    <w:rsid w:val="00E25F75"/>
    <w:rsid w:val="00E35EF4"/>
    <w:rsid w:val="00E3719F"/>
    <w:rsid w:val="00E374B5"/>
    <w:rsid w:val="00E4259E"/>
    <w:rsid w:val="00E474B0"/>
    <w:rsid w:val="00E5255E"/>
    <w:rsid w:val="00E5289D"/>
    <w:rsid w:val="00E544E1"/>
    <w:rsid w:val="00E56374"/>
    <w:rsid w:val="00E57510"/>
    <w:rsid w:val="00E610AE"/>
    <w:rsid w:val="00E61DCB"/>
    <w:rsid w:val="00E64F77"/>
    <w:rsid w:val="00E70E73"/>
    <w:rsid w:val="00E71E6E"/>
    <w:rsid w:val="00E74770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4291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2803"/>
    <w:rsid w:val="00F2433A"/>
    <w:rsid w:val="00F31053"/>
    <w:rsid w:val="00F3240D"/>
    <w:rsid w:val="00F329C8"/>
    <w:rsid w:val="00F3378F"/>
    <w:rsid w:val="00F36DB5"/>
    <w:rsid w:val="00F40AD5"/>
    <w:rsid w:val="00F42184"/>
    <w:rsid w:val="00F42DD5"/>
    <w:rsid w:val="00F437BA"/>
    <w:rsid w:val="00F43A91"/>
    <w:rsid w:val="00F43F34"/>
    <w:rsid w:val="00F46E1B"/>
    <w:rsid w:val="00F50420"/>
    <w:rsid w:val="00F51E3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C8"/>
    <w:rsid w:val="00F83861"/>
    <w:rsid w:val="00F84CE5"/>
    <w:rsid w:val="00F8645A"/>
    <w:rsid w:val="00F93591"/>
    <w:rsid w:val="00F94D1D"/>
    <w:rsid w:val="00F978ED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61F0"/>
    <w:rsid w:val="00FD744E"/>
    <w:rsid w:val="00FE0353"/>
    <w:rsid w:val="00FE5735"/>
    <w:rsid w:val="00FE577A"/>
    <w:rsid w:val="00FF16B1"/>
    <w:rsid w:val="00FF1777"/>
    <w:rsid w:val="00FF2814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FD713-CF24-4B72-A9F0-60C128A18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42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23</cp:revision>
  <cp:lastPrinted>2020-03-12T03:25:00Z</cp:lastPrinted>
  <dcterms:created xsi:type="dcterms:W3CDTF">2020-09-09T15:14:00Z</dcterms:created>
  <dcterms:modified xsi:type="dcterms:W3CDTF">2021-12-16T00:19:00Z</dcterms:modified>
</cp:coreProperties>
</file>