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8D0CA" w14:textId="77777777" w:rsidR="00CF0313" w:rsidRDefault="00CF0313" w:rsidP="00D35F4E">
      <w:pPr>
        <w:jc w:val="center"/>
        <w:rPr>
          <w:b/>
          <w:bCs/>
          <w:sz w:val="28"/>
          <w:szCs w:val="28"/>
        </w:rPr>
      </w:pPr>
    </w:p>
    <w:p w14:paraId="197EDD87" w14:textId="278C2B77" w:rsidR="00D35F4E" w:rsidRDefault="00FE5DF2" w:rsidP="00D35F4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CATATAN</w:t>
      </w:r>
      <w:r w:rsidR="0011028A">
        <w:rPr>
          <w:b/>
          <w:bCs/>
          <w:sz w:val="28"/>
          <w:szCs w:val="28"/>
        </w:rPr>
        <w:t xml:space="preserve"> PERBAIKAN SEMINAR TUGAS AKHIR</w:t>
      </w:r>
    </w:p>
    <w:p w14:paraId="769CE10D" w14:textId="32AE24A0" w:rsidR="00E4332B" w:rsidRDefault="00E4332B" w:rsidP="00E4332B">
      <w:pPr>
        <w:jc w:val="center"/>
        <w:rPr>
          <w:b/>
          <w:sz w:val="24"/>
          <w:szCs w:val="24"/>
          <w:lang w:val="ms-MY"/>
        </w:rPr>
      </w:pPr>
    </w:p>
    <w:p w14:paraId="5DBFD5FB" w14:textId="170742B8" w:rsidR="00FE5DF2" w:rsidRDefault="00FE5DF2" w:rsidP="00FE5DF2">
      <w:pPr>
        <w:jc w:val="both"/>
        <w:rPr>
          <w:lang w:val="ms-MY"/>
        </w:rPr>
      </w:pPr>
      <w:r>
        <w:rPr>
          <w:lang w:val="ms-MY"/>
        </w:rPr>
        <w:t xml:space="preserve">Saya telah </w:t>
      </w:r>
      <w:r w:rsidRPr="00BF448C">
        <w:rPr>
          <w:lang w:val="ms-MY"/>
        </w:rPr>
        <w:t xml:space="preserve">membuat semua </w:t>
      </w:r>
      <w:r>
        <w:rPr>
          <w:lang w:val="ms-MY"/>
        </w:rPr>
        <w:t>perbaikan</w:t>
      </w:r>
      <w:r w:rsidRPr="00BF448C">
        <w:rPr>
          <w:lang w:val="ms-MY"/>
        </w:rPr>
        <w:t xml:space="preserve"> mengikut</w:t>
      </w:r>
      <w:r>
        <w:rPr>
          <w:lang w:val="ms-MY"/>
        </w:rPr>
        <w:t>i</w:t>
      </w:r>
      <w:r w:rsidRPr="00BF448C">
        <w:rPr>
          <w:lang w:val="ms-MY"/>
        </w:rPr>
        <w:t xml:space="preserve"> apa yang </w:t>
      </w:r>
      <w:r>
        <w:rPr>
          <w:lang w:val="ms-MY"/>
        </w:rPr>
        <w:t>disampaikan oleh tim penguji saat seminar Tugas Akhir dengan uraian perbaikan sebagai berikut.</w:t>
      </w:r>
    </w:p>
    <w:p w14:paraId="75DFF103" w14:textId="4ABAF20B" w:rsidR="00E4332B" w:rsidRPr="007F1ED9" w:rsidRDefault="00E4332B" w:rsidP="00E4332B">
      <w:pPr>
        <w:rPr>
          <w:b/>
          <w:lang w:val="ms-MY"/>
        </w:rPr>
      </w:pPr>
      <w:r>
        <w:rPr>
          <w:b/>
          <w:lang w:val="ms-MY"/>
        </w:rPr>
        <w:t xml:space="preserve">Catatan Penguji 1 : </w:t>
      </w:r>
      <w:r w:rsidR="007F1ED9">
        <w:rPr>
          <w:lang w:val="ms-MY"/>
        </w:rPr>
        <w:t>Dessyanto Boedi P, S.T., M.T.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8192"/>
        <w:gridCol w:w="1405"/>
      </w:tblGrid>
      <w:tr w:rsidR="00E4332B" w:rsidRPr="00BF448C" w14:paraId="185FCBE6" w14:textId="77777777" w:rsidTr="007D1A24">
        <w:tc>
          <w:tcPr>
            <w:tcW w:w="370" w:type="pct"/>
            <w:shd w:val="clear" w:color="auto" w:fill="auto"/>
            <w:vAlign w:val="center"/>
          </w:tcPr>
          <w:p w14:paraId="2B2DF940" w14:textId="77777777" w:rsidR="00E4332B" w:rsidRPr="007D1A24" w:rsidRDefault="00E4332B" w:rsidP="007D1A24">
            <w:pPr>
              <w:jc w:val="center"/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No</w:t>
            </w:r>
          </w:p>
        </w:tc>
        <w:tc>
          <w:tcPr>
            <w:tcW w:w="3952" w:type="pct"/>
            <w:shd w:val="clear" w:color="auto" w:fill="auto"/>
          </w:tcPr>
          <w:p w14:paraId="1DBFDB27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Perbaikan</w:t>
            </w:r>
          </w:p>
        </w:tc>
        <w:tc>
          <w:tcPr>
            <w:tcW w:w="678" w:type="pct"/>
            <w:shd w:val="clear" w:color="auto" w:fill="auto"/>
          </w:tcPr>
          <w:p w14:paraId="644724E8" w14:textId="77777777" w:rsidR="00E4332B" w:rsidRPr="007D1A24" w:rsidRDefault="00E4332B" w:rsidP="007D1A24">
            <w:pPr>
              <w:jc w:val="center"/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Halaman</w:t>
            </w:r>
          </w:p>
        </w:tc>
      </w:tr>
      <w:tr w:rsidR="00E4332B" w:rsidRPr="00BF448C" w14:paraId="3BF11AC2" w14:textId="77777777" w:rsidTr="007D1A24">
        <w:tc>
          <w:tcPr>
            <w:tcW w:w="370" w:type="pct"/>
            <w:shd w:val="clear" w:color="auto" w:fill="auto"/>
          </w:tcPr>
          <w:p w14:paraId="2E1DF472" w14:textId="77777777" w:rsidR="00E4332B" w:rsidRPr="007D1A24" w:rsidRDefault="00E4332B" w:rsidP="007D1A24">
            <w:pPr>
              <w:jc w:val="center"/>
              <w:rPr>
                <w:lang w:val="ms-MY"/>
              </w:rPr>
            </w:pPr>
            <w:r w:rsidRPr="007D1A24">
              <w:rPr>
                <w:lang w:val="ms-MY"/>
              </w:rPr>
              <w:t>1</w:t>
            </w:r>
          </w:p>
        </w:tc>
        <w:tc>
          <w:tcPr>
            <w:tcW w:w="3952" w:type="pct"/>
            <w:shd w:val="clear" w:color="auto" w:fill="auto"/>
          </w:tcPr>
          <w:p w14:paraId="4E37949A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Catatan Penguji</w:t>
            </w:r>
          </w:p>
          <w:p w14:paraId="454CB3F5" w14:textId="7D23140F" w:rsidR="00E4332B" w:rsidRPr="0002505E" w:rsidRDefault="008D1DBE" w:rsidP="00763AA8">
            <w:pPr>
              <w:rPr>
                <w:lang w:val="ms-MY"/>
              </w:rPr>
            </w:pPr>
            <w:r>
              <w:rPr>
                <w:lang w:val="ms-MY"/>
              </w:rPr>
              <w:t>Melakukan pengujian dengan</w:t>
            </w:r>
            <w:r w:rsidR="0002505E">
              <w:rPr>
                <w:lang w:val="ms-MY"/>
              </w:rPr>
              <w:t xml:space="preserve"> </w:t>
            </w:r>
            <w:r w:rsidR="0002505E" w:rsidRPr="006C6B1E">
              <w:rPr>
                <w:i/>
                <w:iCs/>
                <w:lang w:val="ms-MY"/>
              </w:rPr>
              <w:t>dataset</w:t>
            </w:r>
            <w:r w:rsidR="0002505E">
              <w:rPr>
                <w:lang w:val="ms-MY"/>
              </w:rPr>
              <w:t xml:space="preserve"> baru atau data baru yang belum pernah ditemui model</w:t>
            </w:r>
            <w:r w:rsidR="00DE0F7A">
              <w:rPr>
                <w:lang w:val="ms-MY"/>
              </w:rPr>
              <w:t>.</w:t>
            </w:r>
          </w:p>
          <w:p w14:paraId="2AA099F1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Perbaikan</w:t>
            </w:r>
          </w:p>
          <w:p w14:paraId="6E3E8784" w14:textId="38EF11B7" w:rsidR="00E4332B" w:rsidRPr="00A72B31" w:rsidRDefault="00A72B31" w:rsidP="00A72B31">
            <w:pPr>
              <w:jc w:val="both"/>
              <w:rPr>
                <w:lang w:val="ms-MY"/>
              </w:rPr>
            </w:pPr>
            <w:r>
              <w:rPr>
                <w:lang w:val="ms-MY"/>
              </w:rPr>
              <w:t xml:space="preserve">Dataset baru yang saya gunakan adalah </w:t>
            </w:r>
            <w:r w:rsidRPr="00590FA0">
              <w:rPr>
                <w:i/>
                <w:iCs/>
                <w:lang w:val="ms-MY"/>
              </w:rPr>
              <w:t>dataset</w:t>
            </w:r>
            <w:r>
              <w:rPr>
                <w:lang w:val="ms-MY"/>
              </w:rPr>
              <w:t xml:space="preserve"> </w:t>
            </w:r>
            <w:r w:rsidRPr="003C44F4">
              <w:rPr>
                <w:i/>
                <w:iCs/>
                <w:lang w:val="ms-MY"/>
              </w:rPr>
              <w:t>statelog heart diseases</w:t>
            </w:r>
            <w:r>
              <w:rPr>
                <w:lang w:val="ms-MY"/>
              </w:rPr>
              <w:t xml:space="preserve">, kemudian melakukan pengujian model menggunakan </w:t>
            </w:r>
            <w:r w:rsidRPr="002109F1">
              <w:rPr>
                <w:i/>
                <w:iCs/>
                <w:lang w:val="ms-MY"/>
              </w:rPr>
              <w:t>dataset</w:t>
            </w:r>
            <w:r>
              <w:rPr>
                <w:lang w:val="ms-MY"/>
              </w:rPr>
              <w:t xml:space="preserve"> tersebut. Model yang diuji dengan </w:t>
            </w:r>
            <w:r w:rsidRPr="008D3552">
              <w:rPr>
                <w:i/>
                <w:iCs/>
                <w:lang w:val="ms-MY"/>
              </w:rPr>
              <w:t>dataset</w:t>
            </w:r>
            <w:r>
              <w:rPr>
                <w:lang w:val="ms-MY"/>
              </w:rPr>
              <w:t xml:space="preserve"> baru mendapatkan akurasi sebesar 78%.</w:t>
            </w:r>
          </w:p>
        </w:tc>
        <w:tc>
          <w:tcPr>
            <w:tcW w:w="678" w:type="pct"/>
            <w:shd w:val="clear" w:color="auto" w:fill="auto"/>
          </w:tcPr>
          <w:p w14:paraId="6FE1D267" w14:textId="77777777" w:rsidR="00E4332B" w:rsidRPr="007D1A24" w:rsidRDefault="00E4332B" w:rsidP="007D1A24">
            <w:pPr>
              <w:jc w:val="center"/>
              <w:rPr>
                <w:lang w:val="ms-MY"/>
              </w:rPr>
            </w:pPr>
          </w:p>
          <w:p w14:paraId="6C95C970" w14:textId="77777777" w:rsidR="009F112F" w:rsidRDefault="009F112F" w:rsidP="00E4332B">
            <w:pPr>
              <w:rPr>
                <w:lang w:val="ms-MY"/>
              </w:rPr>
            </w:pPr>
          </w:p>
          <w:p w14:paraId="29D3C31E" w14:textId="2B2F9772" w:rsidR="00E4332B" w:rsidRPr="007D1A24" w:rsidRDefault="009F112F" w:rsidP="00E4332B">
            <w:pPr>
              <w:rPr>
                <w:lang w:val="ms-MY"/>
              </w:rPr>
            </w:pPr>
            <w:r>
              <w:rPr>
                <w:lang w:val="ms-MY"/>
              </w:rPr>
              <w:t xml:space="preserve">        </w:t>
            </w:r>
            <w:r w:rsidR="008424C8">
              <w:rPr>
                <w:lang w:val="ms-MY"/>
              </w:rPr>
              <w:t>101</w:t>
            </w:r>
          </w:p>
        </w:tc>
      </w:tr>
    </w:tbl>
    <w:p w14:paraId="24DD77EA" w14:textId="77777777" w:rsidR="00E4332B" w:rsidRPr="00FE5DF2" w:rsidRDefault="00E4332B" w:rsidP="00E4332B">
      <w:pPr>
        <w:rPr>
          <w:sz w:val="16"/>
          <w:szCs w:val="16"/>
          <w:lang w:val="ms-MY"/>
        </w:rPr>
      </w:pPr>
    </w:p>
    <w:p w14:paraId="5F4E095F" w14:textId="00E478C0" w:rsidR="00E4332B" w:rsidRPr="00BF448C" w:rsidRDefault="00E4332B" w:rsidP="00E4332B">
      <w:pPr>
        <w:rPr>
          <w:b/>
          <w:lang w:val="ms-MY"/>
        </w:rPr>
      </w:pPr>
      <w:r>
        <w:rPr>
          <w:b/>
          <w:lang w:val="ms-MY"/>
        </w:rPr>
        <w:t xml:space="preserve">Catatan Penguji 2 : </w:t>
      </w:r>
      <w:r w:rsidR="00446178">
        <w:rPr>
          <w:lang w:val="ms-MY"/>
        </w:rPr>
        <w:t>Mangaras Yanu F, S.T., M.Eng.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8192"/>
        <w:gridCol w:w="1405"/>
      </w:tblGrid>
      <w:tr w:rsidR="00E4332B" w:rsidRPr="00BF448C" w14:paraId="4FE6C87B" w14:textId="77777777" w:rsidTr="007D1A24">
        <w:tc>
          <w:tcPr>
            <w:tcW w:w="370" w:type="pct"/>
            <w:shd w:val="clear" w:color="auto" w:fill="auto"/>
            <w:vAlign w:val="center"/>
          </w:tcPr>
          <w:p w14:paraId="158C53DA" w14:textId="77777777" w:rsidR="00E4332B" w:rsidRPr="007D1A24" w:rsidRDefault="00E4332B" w:rsidP="007D1A24">
            <w:pPr>
              <w:jc w:val="center"/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No</w:t>
            </w:r>
          </w:p>
        </w:tc>
        <w:tc>
          <w:tcPr>
            <w:tcW w:w="3952" w:type="pct"/>
            <w:shd w:val="clear" w:color="auto" w:fill="auto"/>
          </w:tcPr>
          <w:p w14:paraId="43799D46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Perbaikan</w:t>
            </w:r>
          </w:p>
        </w:tc>
        <w:tc>
          <w:tcPr>
            <w:tcW w:w="678" w:type="pct"/>
            <w:shd w:val="clear" w:color="auto" w:fill="auto"/>
          </w:tcPr>
          <w:p w14:paraId="2B93606C" w14:textId="77777777" w:rsidR="00E4332B" w:rsidRPr="007D1A24" w:rsidRDefault="00E4332B" w:rsidP="007D1A24">
            <w:pPr>
              <w:jc w:val="center"/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Halaman</w:t>
            </w:r>
          </w:p>
        </w:tc>
      </w:tr>
      <w:tr w:rsidR="00E4332B" w:rsidRPr="00BF448C" w14:paraId="784CBEAF" w14:textId="77777777" w:rsidTr="007D1A24">
        <w:tc>
          <w:tcPr>
            <w:tcW w:w="370" w:type="pct"/>
            <w:shd w:val="clear" w:color="auto" w:fill="auto"/>
          </w:tcPr>
          <w:p w14:paraId="63A5E7D4" w14:textId="77777777" w:rsidR="00E4332B" w:rsidRPr="007D1A24" w:rsidRDefault="00E4332B" w:rsidP="007D1A24">
            <w:pPr>
              <w:jc w:val="center"/>
              <w:rPr>
                <w:lang w:val="ms-MY"/>
              </w:rPr>
            </w:pPr>
            <w:r w:rsidRPr="007D1A24">
              <w:rPr>
                <w:lang w:val="ms-MY"/>
              </w:rPr>
              <w:t>1</w:t>
            </w:r>
          </w:p>
        </w:tc>
        <w:tc>
          <w:tcPr>
            <w:tcW w:w="3952" w:type="pct"/>
            <w:shd w:val="clear" w:color="auto" w:fill="auto"/>
          </w:tcPr>
          <w:p w14:paraId="6EBBA55A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Catatan Penguji</w:t>
            </w:r>
          </w:p>
          <w:p w14:paraId="65FFE436" w14:textId="33720334" w:rsidR="001912E5" w:rsidRDefault="00790C87" w:rsidP="00763AA8">
            <w:pPr>
              <w:rPr>
                <w:lang w:val="ms-MY"/>
              </w:rPr>
            </w:pPr>
            <w:r>
              <w:rPr>
                <w:lang w:val="ms-MY"/>
              </w:rPr>
              <w:t>Me</w:t>
            </w:r>
            <w:r w:rsidR="00AB30A6">
              <w:rPr>
                <w:lang w:val="ms-MY"/>
              </w:rPr>
              <w:t>nambahkan informasi umum tentang jantung</w:t>
            </w:r>
            <w:r w:rsidR="00062BE1">
              <w:rPr>
                <w:lang w:val="ms-MY"/>
              </w:rPr>
              <w:t xml:space="preserve"> yang lebih lengkap</w:t>
            </w:r>
            <w:r w:rsidR="00E31D12">
              <w:rPr>
                <w:lang w:val="ms-MY"/>
              </w:rPr>
              <w:t>.</w:t>
            </w:r>
          </w:p>
          <w:p w14:paraId="743146C5" w14:textId="436A7463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Perbaikan</w:t>
            </w:r>
          </w:p>
          <w:p w14:paraId="2174DF2A" w14:textId="189AB5B7" w:rsidR="00E4332B" w:rsidRPr="008C2693" w:rsidRDefault="00A8591C" w:rsidP="00A14E14">
            <w:pPr>
              <w:jc w:val="both"/>
              <w:rPr>
                <w:lang w:val="ms-MY"/>
              </w:rPr>
            </w:pPr>
            <w:r>
              <w:rPr>
                <w:lang w:val="ms-MY"/>
              </w:rPr>
              <w:t>Sudah ditambahkan informasi umum mengenai jantung</w:t>
            </w:r>
            <w:r w:rsidR="00611DCC">
              <w:rPr>
                <w:lang w:val="ms-MY"/>
              </w:rPr>
              <w:t xml:space="preserve"> dengan lebih lengkap</w:t>
            </w:r>
            <w:r>
              <w:rPr>
                <w:lang w:val="ms-MY"/>
              </w:rPr>
              <w:t>, seperti pengertia</w:t>
            </w:r>
            <w:r w:rsidR="00A14E14">
              <w:rPr>
                <w:lang w:val="ms-MY"/>
              </w:rPr>
              <w:t>n penyakit jantung, penyebab dari penyakit jantung, serta gejala-gejala klinis yang dialami oleh penderita penyakit jantung.</w:t>
            </w:r>
          </w:p>
        </w:tc>
        <w:tc>
          <w:tcPr>
            <w:tcW w:w="678" w:type="pct"/>
            <w:shd w:val="clear" w:color="auto" w:fill="auto"/>
          </w:tcPr>
          <w:p w14:paraId="1BA221CE" w14:textId="77777777" w:rsidR="00E4332B" w:rsidRPr="007D1A24" w:rsidRDefault="00E4332B" w:rsidP="007D1A24">
            <w:pPr>
              <w:jc w:val="center"/>
              <w:rPr>
                <w:lang w:val="ms-MY"/>
              </w:rPr>
            </w:pPr>
          </w:p>
          <w:p w14:paraId="34C385DC" w14:textId="77777777" w:rsidR="005E1E85" w:rsidRDefault="00067DB7" w:rsidP="00763AA8">
            <w:pPr>
              <w:rPr>
                <w:lang w:val="ms-MY"/>
              </w:rPr>
            </w:pPr>
            <w:r>
              <w:rPr>
                <w:lang w:val="ms-MY"/>
              </w:rPr>
              <w:t xml:space="preserve">          </w:t>
            </w:r>
          </w:p>
          <w:p w14:paraId="35F7A39E" w14:textId="220EE89E" w:rsidR="00E4332B" w:rsidRPr="007D1A24" w:rsidRDefault="005E1E85" w:rsidP="00763AA8">
            <w:pPr>
              <w:rPr>
                <w:lang w:val="ms-MY"/>
              </w:rPr>
            </w:pPr>
            <w:r>
              <w:rPr>
                <w:lang w:val="ms-MY"/>
              </w:rPr>
              <w:t xml:space="preserve">         </w:t>
            </w:r>
            <w:r w:rsidR="00196C1D">
              <w:rPr>
                <w:lang w:val="ms-MY"/>
              </w:rPr>
              <w:t>20</w:t>
            </w:r>
          </w:p>
        </w:tc>
      </w:tr>
    </w:tbl>
    <w:p w14:paraId="6F9522C0" w14:textId="77777777" w:rsidR="00E4332B" w:rsidRPr="00FE5DF2" w:rsidRDefault="00E4332B" w:rsidP="00E4332B">
      <w:pPr>
        <w:rPr>
          <w:sz w:val="16"/>
          <w:szCs w:val="16"/>
          <w:lang w:val="ms-MY"/>
        </w:rPr>
      </w:pPr>
    </w:p>
    <w:p w14:paraId="47631E14" w14:textId="0023B314" w:rsidR="00E4332B" w:rsidRPr="00BF448C" w:rsidRDefault="00E4332B" w:rsidP="00E4332B">
      <w:pPr>
        <w:rPr>
          <w:b/>
          <w:lang w:val="ms-MY"/>
        </w:rPr>
      </w:pPr>
      <w:r>
        <w:rPr>
          <w:b/>
          <w:lang w:val="ms-MY"/>
        </w:rPr>
        <w:t xml:space="preserve">Catatan Penguji 3 : </w:t>
      </w:r>
      <w:r w:rsidR="006960DB" w:rsidRPr="006960DB">
        <w:rPr>
          <w:lang w:val="ms-MY"/>
        </w:rPr>
        <w:t>Dr.NOvrido Charli B,</w:t>
      </w:r>
      <w:r w:rsidR="002B6277">
        <w:rPr>
          <w:lang w:val="ms-MY"/>
        </w:rPr>
        <w:t xml:space="preserve"> </w:t>
      </w:r>
      <w:r w:rsidR="006960DB" w:rsidRPr="006960DB">
        <w:rPr>
          <w:lang w:val="ms-MY"/>
        </w:rPr>
        <w:t>S.Kom.,</w:t>
      </w:r>
      <w:r w:rsidR="002B6277">
        <w:rPr>
          <w:lang w:val="ms-MY"/>
        </w:rPr>
        <w:t xml:space="preserve"> </w:t>
      </w:r>
      <w:r w:rsidR="006960DB" w:rsidRPr="006960DB">
        <w:rPr>
          <w:lang w:val="ms-MY"/>
        </w:rPr>
        <w:t>M.Kom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8192"/>
        <w:gridCol w:w="1405"/>
      </w:tblGrid>
      <w:tr w:rsidR="00E4332B" w:rsidRPr="00BF448C" w14:paraId="2DB3833C" w14:textId="77777777" w:rsidTr="007D1A24">
        <w:tc>
          <w:tcPr>
            <w:tcW w:w="370" w:type="pct"/>
            <w:shd w:val="clear" w:color="auto" w:fill="auto"/>
            <w:vAlign w:val="center"/>
          </w:tcPr>
          <w:p w14:paraId="1338F453" w14:textId="77777777" w:rsidR="00E4332B" w:rsidRPr="007D1A24" w:rsidRDefault="00E4332B" w:rsidP="007D1A24">
            <w:pPr>
              <w:jc w:val="center"/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No</w:t>
            </w:r>
          </w:p>
        </w:tc>
        <w:tc>
          <w:tcPr>
            <w:tcW w:w="3952" w:type="pct"/>
            <w:shd w:val="clear" w:color="auto" w:fill="auto"/>
          </w:tcPr>
          <w:p w14:paraId="0B01C0D0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Perbaikan</w:t>
            </w:r>
          </w:p>
        </w:tc>
        <w:tc>
          <w:tcPr>
            <w:tcW w:w="678" w:type="pct"/>
            <w:shd w:val="clear" w:color="auto" w:fill="auto"/>
          </w:tcPr>
          <w:p w14:paraId="5D4EA8ED" w14:textId="77777777" w:rsidR="00E4332B" w:rsidRPr="007D1A24" w:rsidRDefault="00E4332B" w:rsidP="007D1A24">
            <w:pPr>
              <w:jc w:val="center"/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Halaman</w:t>
            </w:r>
          </w:p>
        </w:tc>
      </w:tr>
      <w:tr w:rsidR="00E4332B" w:rsidRPr="00BF448C" w14:paraId="2E79C534" w14:textId="77777777" w:rsidTr="007D1A24">
        <w:tc>
          <w:tcPr>
            <w:tcW w:w="370" w:type="pct"/>
            <w:shd w:val="clear" w:color="auto" w:fill="auto"/>
          </w:tcPr>
          <w:p w14:paraId="5ABE674B" w14:textId="77777777" w:rsidR="00E4332B" w:rsidRPr="007D1A24" w:rsidRDefault="00E4332B" w:rsidP="007D1A24">
            <w:pPr>
              <w:jc w:val="center"/>
              <w:rPr>
                <w:lang w:val="ms-MY"/>
              </w:rPr>
            </w:pPr>
            <w:r w:rsidRPr="007D1A24">
              <w:rPr>
                <w:lang w:val="ms-MY"/>
              </w:rPr>
              <w:t>1</w:t>
            </w:r>
          </w:p>
        </w:tc>
        <w:tc>
          <w:tcPr>
            <w:tcW w:w="3952" w:type="pct"/>
            <w:shd w:val="clear" w:color="auto" w:fill="auto"/>
          </w:tcPr>
          <w:p w14:paraId="558D818F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Catatan Penguji</w:t>
            </w:r>
          </w:p>
          <w:p w14:paraId="30B03892" w14:textId="4A5965BB" w:rsidR="00E4332B" w:rsidRPr="00EA0012" w:rsidRDefault="00030FA7" w:rsidP="00763AA8">
            <w:pPr>
              <w:rPr>
                <w:lang w:val="ms-MY"/>
              </w:rPr>
            </w:pPr>
            <w:r>
              <w:rPr>
                <w:lang w:val="ms-MY"/>
              </w:rPr>
              <w:t xml:space="preserve">Parameter </w:t>
            </w:r>
            <w:r w:rsidRPr="00F51940">
              <w:rPr>
                <w:i/>
                <w:iCs/>
                <w:lang w:val="ms-MY"/>
              </w:rPr>
              <w:t>data</w:t>
            </w:r>
            <w:r w:rsidR="0038411D" w:rsidRPr="00F51940">
              <w:rPr>
                <w:i/>
                <w:iCs/>
                <w:lang w:val="ms-MY"/>
              </w:rPr>
              <w:t>set</w:t>
            </w:r>
            <w:r>
              <w:rPr>
                <w:lang w:val="ms-MY"/>
              </w:rPr>
              <w:t xml:space="preserve"> yang digunakan</w:t>
            </w:r>
            <w:r w:rsidR="0038411D">
              <w:rPr>
                <w:lang w:val="ms-MY"/>
              </w:rPr>
              <w:t xml:space="preserve"> yang berjumlah 13 parameter</w:t>
            </w:r>
            <w:r>
              <w:rPr>
                <w:lang w:val="ms-MY"/>
              </w:rPr>
              <w:t xml:space="preserve"> dijelaskan lebih detail lagi</w:t>
            </w:r>
          </w:p>
          <w:p w14:paraId="737708E9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Perbaikan</w:t>
            </w:r>
          </w:p>
          <w:p w14:paraId="27913990" w14:textId="54CFEC9F" w:rsidR="00E4332B" w:rsidRDefault="00090C36" w:rsidP="000D10FD">
            <w:pPr>
              <w:jc w:val="both"/>
              <w:rPr>
                <w:lang w:val="ms-MY"/>
              </w:rPr>
            </w:pPr>
            <w:r>
              <w:rPr>
                <w:lang w:val="ms-MY"/>
              </w:rPr>
              <w:t xml:space="preserve">Parameter </w:t>
            </w:r>
            <w:r w:rsidRPr="00F51940">
              <w:rPr>
                <w:i/>
                <w:iCs/>
                <w:lang w:val="ms-MY"/>
              </w:rPr>
              <w:t>data</w:t>
            </w:r>
            <w:r w:rsidR="00F51940" w:rsidRPr="00F51940">
              <w:rPr>
                <w:i/>
                <w:iCs/>
                <w:lang w:val="ms-MY"/>
              </w:rPr>
              <w:t>set</w:t>
            </w:r>
            <w:r>
              <w:rPr>
                <w:lang w:val="ms-MY"/>
              </w:rPr>
              <w:t xml:space="preserve"> yang digunakan sudah dijelaskan mulai dari pengertian masing-masing</w:t>
            </w:r>
            <w:r w:rsidR="00C4475B">
              <w:rPr>
                <w:lang w:val="ms-MY"/>
              </w:rPr>
              <w:t xml:space="preserve"> parameter tersebut, kemudian</w:t>
            </w:r>
            <w:r w:rsidR="00212B32">
              <w:rPr>
                <w:lang w:val="ms-MY"/>
              </w:rPr>
              <w:t xml:space="preserve"> </w:t>
            </w:r>
            <w:r w:rsidR="00E02DC0">
              <w:rPr>
                <w:lang w:val="ms-MY"/>
              </w:rPr>
              <w:t>pengaruh dari parameter tersebut terhadap kesehatan jantung</w:t>
            </w:r>
            <w:r w:rsidR="00564C54">
              <w:rPr>
                <w:lang w:val="ms-MY"/>
              </w:rPr>
              <w:t xml:space="preserve"> apabila ada </w:t>
            </w:r>
            <w:r w:rsidR="00E33CF9">
              <w:rPr>
                <w:lang w:val="ms-MY"/>
              </w:rPr>
              <w:t>ketidaknormalan pada</w:t>
            </w:r>
            <w:r w:rsidR="00081AFF">
              <w:rPr>
                <w:lang w:val="ms-MY"/>
              </w:rPr>
              <w:t xml:space="preserve"> nilai parameter tertentu</w:t>
            </w:r>
            <w:r w:rsidR="00E02DC0">
              <w:rPr>
                <w:lang w:val="ms-MY"/>
              </w:rPr>
              <w:t>.</w:t>
            </w:r>
          </w:p>
          <w:p w14:paraId="389DC49C" w14:textId="3D852857" w:rsidR="00081AFF" w:rsidRPr="007C6F25" w:rsidRDefault="00081AFF" w:rsidP="00763AA8">
            <w:pPr>
              <w:rPr>
                <w:lang w:val="ms-MY"/>
              </w:rPr>
            </w:pPr>
            <w:r>
              <w:rPr>
                <w:lang w:val="ms-MY"/>
              </w:rPr>
              <w:t xml:space="preserve">Contoh: </w:t>
            </w:r>
            <w:r w:rsidR="009A205F">
              <w:rPr>
                <w:lang w:val="ms-MY"/>
              </w:rPr>
              <w:t>parameter tekanan darah, dijelaskan pengaruh tekanan darah tinggi (</w:t>
            </w:r>
            <w:r w:rsidR="009A205F" w:rsidRPr="009A205F">
              <w:rPr>
                <w:i/>
                <w:iCs/>
                <w:lang w:val="ms-MY"/>
              </w:rPr>
              <w:t>hipertensi</w:t>
            </w:r>
            <w:r w:rsidR="009A205F">
              <w:rPr>
                <w:lang w:val="ms-MY"/>
              </w:rPr>
              <w:t>) terhadap kesehatan jantung</w:t>
            </w:r>
          </w:p>
        </w:tc>
        <w:tc>
          <w:tcPr>
            <w:tcW w:w="678" w:type="pct"/>
            <w:shd w:val="clear" w:color="auto" w:fill="auto"/>
          </w:tcPr>
          <w:p w14:paraId="178C7927" w14:textId="77777777" w:rsidR="00E4332B" w:rsidRPr="007D1A24" w:rsidRDefault="00E4332B" w:rsidP="007D1A24">
            <w:pPr>
              <w:jc w:val="center"/>
              <w:rPr>
                <w:lang w:val="ms-MY"/>
              </w:rPr>
            </w:pPr>
          </w:p>
          <w:p w14:paraId="4D71E9D9" w14:textId="77777777" w:rsidR="00E4332B" w:rsidRDefault="00E4332B" w:rsidP="00763AA8">
            <w:pPr>
              <w:rPr>
                <w:lang w:val="ms-MY"/>
              </w:rPr>
            </w:pPr>
          </w:p>
          <w:p w14:paraId="74ABD36C" w14:textId="77777777" w:rsidR="00F5306E" w:rsidRDefault="00F5306E" w:rsidP="00763AA8">
            <w:pPr>
              <w:rPr>
                <w:lang w:val="ms-MY"/>
              </w:rPr>
            </w:pPr>
          </w:p>
          <w:p w14:paraId="031096E7" w14:textId="55D200DF" w:rsidR="00F5306E" w:rsidRPr="007D1A24" w:rsidRDefault="00F5306E" w:rsidP="00763AA8">
            <w:pPr>
              <w:rPr>
                <w:lang w:val="ms-MY"/>
              </w:rPr>
            </w:pPr>
            <w:r>
              <w:rPr>
                <w:lang w:val="ms-MY"/>
              </w:rPr>
              <w:t xml:space="preserve">         32</w:t>
            </w:r>
          </w:p>
        </w:tc>
      </w:tr>
      <w:tr w:rsidR="00E4332B" w:rsidRPr="00BF448C" w14:paraId="1BDE2F9A" w14:textId="77777777" w:rsidTr="007D1A24">
        <w:tc>
          <w:tcPr>
            <w:tcW w:w="370" w:type="pct"/>
            <w:shd w:val="clear" w:color="auto" w:fill="auto"/>
          </w:tcPr>
          <w:p w14:paraId="108F38F5" w14:textId="77777777" w:rsidR="00E4332B" w:rsidRPr="007D1A24" w:rsidRDefault="00E4332B" w:rsidP="007D1A24">
            <w:pPr>
              <w:jc w:val="center"/>
              <w:rPr>
                <w:lang w:val="ms-MY"/>
              </w:rPr>
            </w:pPr>
            <w:r w:rsidRPr="007D1A24">
              <w:rPr>
                <w:lang w:val="ms-MY"/>
              </w:rPr>
              <w:t>2</w:t>
            </w:r>
          </w:p>
        </w:tc>
        <w:tc>
          <w:tcPr>
            <w:tcW w:w="3952" w:type="pct"/>
            <w:shd w:val="clear" w:color="auto" w:fill="auto"/>
          </w:tcPr>
          <w:p w14:paraId="6188CA0C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Catatan Penguji</w:t>
            </w:r>
          </w:p>
          <w:p w14:paraId="57BC0D4B" w14:textId="38DE95F1" w:rsidR="00E4332B" w:rsidRPr="003D363B" w:rsidRDefault="00766EFA" w:rsidP="000D10FD">
            <w:pPr>
              <w:jc w:val="both"/>
              <w:rPr>
                <w:lang w:val="ms-MY"/>
              </w:rPr>
            </w:pPr>
            <w:r>
              <w:rPr>
                <w:lang w:val="ms-MY"/>
              </w:rPr>
              <w:t>B</w:t>
            </w:r>
            <w:r w:rsidR="003D363B">
              <w:rPr>
                <w:lang w:val="ms-MY"/>
              </w:rPr>
              <w:t>erikan</w:t>
            </w:r>
            <w:r>
              <w:rPr>
                <w:lang w:val="ms-MY"/>
              </w:rPr>
              <w:t xml:space="preserve"> atau tampilkan</w:t>
            </w:r>
            <w:r w:rsidR="003D363B">
              <w:rPr>
                <w:lang w:val="ms-MY"/>
              </w:rPr>
              <w:t xml:space="preserve"> pengujian model</w:t>
            </w:r>
            <w:r>
              <w:rPr>
                <w:lang w:val="ms-MY"/>
              </w:rPr>
              <w:t xml:space="preserve"> prediksi menggunakan data yang belum pernah ditemui oleh model, selain </w:t>
            </w:r>
            <w:r w:rsidRPr="0029151A">
              <w:rPr>
                <w:i/>
                <w:iCs/>
                <w:lang w:val="ms-MY"/>
              </w:rPr>
              <w:t>data training</w:t>
            </w:r>
            <w:r>
              <w:rPr>
                <w:lang w:val="ms-MY"/>
              </w:rPr>
              <w:t xml:space="preserve"> dan </w:t>
            </w:r>
            <w:r w:rsidRPr="0029151A">
              <w:rPr>
                <w:i/>
                <w:iCs/>
                <w:lang w:val="ms-MY"/>
              </w:rPr>
              <w:t>data testing</w:t>
            </w:r>
            <w:r>
              <w:rPr>
                <w:lang w:val="ms-MY"/>
              </w:rPr>
              <w:t>.</w:t>
            </w:r>
          </w:p>
          <w:p w14:paraId="6456D567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Perbaikan</w:t>
            </w:r>
          </w:p>
          <w:p w14:paraId="7245C47B" w14:textId="1B0C2539" w:rsidR="00E4332B" w:rsidRPr="00953F9C" w:rsidRDefault="00D67E63" w:rsidP="00675C47">
            <w:pPr>
              <w:jc w:val="both"/>
              <w:rPr>
                <w:lang w:val="ms-MY"/>
              </w:rPr>
            </w:pPr>
            <w:r>
              <w:rPr>
                <w:lang w:val="ms-MY"/>
              </w:rPr>
              <w:t xml:space="preserve">Untuk itu </w:t>
            </w:r>
            <w:r w:rsidR="007F11C7">
              <w:rPr>
                <w:lang w:val="ms-MY"/>
              </w:rPr>
              <w:t xml:space="preserve">saya menambahkan </w:t>
            </w:r>
            <w:r w:rsidR="007F11C7" w:rsidRPr="004355C1">
              <w:rPr>
                <w:i/>
                <w:iCs/>
                <w:lang w:val="ms-MY"/>
              </w:rPr>
              <w:t>dataset</w:t>
            </w:r>
            <w:r w:rsidR="007F11C7">
              <w:rPr>
                <w:lang w:val="ms-MY"/>
              </w:rPr>
              <w:t xml:space="preserve"> baru yaitu</w:t>
            </w:r>
            <w:r w:rsidR="004355C1">
              <w:rPr>
                <w:lang w:val="ms-MY"/>
              </w:rPr>
              <w:t xml:space="preserve"> </w:t>
            </w:r>
            <w:r w:rsidR="004355C1" w:rsidRPr="00953F9C">
              <w:rPr>
                <w:i/>
                <w:iCs/>
                <w:lang w:val="ms-MY"/>
              </w:rPr>
              <w:t>dataset statelog heart diseases</w:t>
            </w:r>
            <w:r w:rsidR="00953F9C">
              <w:rPr>
                <w:lang w:val="ms-MY"/>
              </w:rPr>
              <w:t xml:space="preserve"> yang berjumlah 260 data</w:t>
            </w:r>
            <w:r w:rsidR="00675C47">
              <w:rPr>
                <w:lang w:val="ms-MY"/>
              </w:rPr>
              <w:t xml:space="preserve">, dan melakukan pengujian menggunakan data tersebut. Model yang diuji dengan data </w:t>
            </w:r>
            <w:r w:rsidR="00675C47" w:rsidRPr="00E40C53">
              <w:rPr>
                <w:i/>
                <w:iCs/>
                <w:lang w:val="ms-MY"/>
              </w:rPr>
              <w:t>statelog heart diseases</w:t>
            </w:r>
            <w:r w:rsidR="00675C47">
              <w:rPr>
                <w:lang w:val="ms-MY"/>
              </w:rPr>
              <w:t xml:space="preserve"> mendapat akurasi 78%.</w:t>
            </w:r>
          </w:p>
        </w:tc>
        <w:tc>
          <w:tcPr>
            <w:tcW w:w="678" w:type="pct"/>
            <w:shd w:val="clear" w:color="auto" w:fill="auto"/>
          </w:tcPr>
          <w:p w14:paraId="798F8A62" w14:textId="77777777" w:rsidR="00E4332B" w:rsidRPr="007D1A24" w:rsidRDefault="00E4332B" w:rsidP="007D1A24">
            <w:pPr>
              <w:jc w:val="center"/>
              <w:rPr>
                <w:lang w:val="ms-MY"/>
              </w:rPr>
            </w:pPr>
          </w:p>
          <w:p w14:paraId="12BCBA6E" w14:textId="77777777" w:rsidR="00E4332B" w:rsidRPr="007D1A24" w:rsidRDefault="00E4332B" w:rsidP="007D1A24">
            <w:pPr>
              <w:jc w:val="center"/>
              <w:rPr>
                <w:lang w:val="ms-MY"/>
              </w:rPr>
            </w:pPr>
          </w:p>
          <w:p w14:paraId="0FC33C1A" w14:textId="77777777" w:rsidR="00B67F40" w:rsidRDefault="00B67F40" w:rsidP="007D1A24">
            <w:pPr>
              <w:jc w:val="center"/>
              <w:rPr>
                <w:lang w:val="ms-MY"/>
              </w:rPr>
            </w:pPr>
          </w:p>
          <w:p w14:paraId="6D48C5EE" w14:textId="0786A8B0" w:rsidR="00E4332B" w:rsidRPr="007D1A24" w:rsidRDefault="00B67F40" w:rsidP="00B67F40">
            <w:pPr>
              <w:rPr>
                <w:lang w:val="ms-MY"/>
              </w:rPr>
            </w:pPr>
            <w:r>
              <w:rPr>
                <w:lang w:val="ms-MY"/>
              </w:rPr>
              <w:t xml:space="preserve">         101</w:t>
            </w:r>
          </w:p>
        </w:tc>
      </w:tr>
    </w:tbl>
    <w:p w14:paraId="7D2EDCB7" w14:textId="77777777" w:rsidR="00E4332B" w:rsidRPr="00FE5DF2" w:rsidRDefault="00E4332B" w:rsidP="00E4332B">
      <w:pPr>
        <w:rPr>
          <w:sz w:val="16"/>
          <w:szCs w:val="16"/>
          <w:lang w:val="ms-MY"/>
        </w:rPr>
      </w:pPr>
    </w:p>
    <w:p w14:paraId="09D65876" w14:textId="2A101E23" w:rsidR="00E4332B" w:rsidRPr="00E4332B" w:rsidRDefault="00E4332B" w:rsidP="00E4332B">
      <w:pPr>
        <w:rPr>
          <w:i/>
          <w:iCs/>
          <w:lang w:val="ms-MY"/>
        </w:rPr>
      </w:pPr>
      <w:r>
        <w:rPr>
          <w:b/>
          <w:lang w:val="ms-MY"/>
        </w:rPr>
        <w:t xml:space="preserve">Catatan Penguji 4 : </w:t>
      </w:r>
      <w:r w:rsidR="00320017" w:rsidRPr="00320017">
        <w:rPr>
          <w:lang w:val="ms-MY"/>
        </w:rPr>
        <w:t>Bambang Yuwono, S.T., M.T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8"/>
        <w:gridCol w:w="8192"/>
        <w:gridCol w:w="1405"/>
      </w:tblGrid>
      <w:tr w:rsidR="00E4332B" w:rsidRPr="00BF448C" w14:paraId="73E9D866" w14:textId="77777777" w:rsidTr="007D1A24">
        <w:tc>
          <w:tcPr>
            <w:tcW w:w="370" w:type="pct"/>
            <w:shd w:val="clear" w:color="auto" w:fill="auto"/>
            <w:vAlign w:val="center"/>
          </w:tcPr>
          <w:p w14:paraId="408EBEDA" w14:textId="77777777" w:rsidR="00E4332B" w:rsidRPr="007D1A24" w:rsidRDefault="00E4332B" w:rsidP="007D1A24">
            <w:pPr>
              <w:jc w:val="center"/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No</w:t>
            </w:r>
          </w:p>
        </w:tc>
        <w:tc>
          <w:tcPr>
            <w:tcW w:w="3952" w:type="pct"/>
            <w:shd w:val="clear" w:color="auto" w:fill="auto"/>
          </w:tcPr>
          <w:p w14:paraId="3F3C99CC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Perbaikan</w:t>
            </w:r>
          </w:p>
        </w:tc>
        <w:tc>
          <w:tcPr>
            <w:tcW w:w="678" w:type="pct"/>
            <w:shd w:val="clear" w:color="auto" w:fill="auto"/>
          </w:tcPr>
          <w:p w14:paraId="12E4F078" w14:textId="77777777" w:rsidR="00E4332B" w:rsidRPr="007D1A24" w:rsidRDefault="00E4332B" w:rsidP="007D1A24">
            <w:pPr>
              <w:jc w:val="center"/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Halaman</w:t>
            </w:r>
          </w:p>
        </w:tc>
      </w:tr>
      <w:tr w:rsidR="00E4332B" w:rsidRPr="00BF448C" w14:paraId="35693552" w14:textId="77777777" w:rsidTr="007D1A24">
        <w:tc>
          <w:tcPr>
            <w:tcW w:w="370" w:type="pct"/>
            <w:shd w:val="clear" w:color="auto" w:fill="auto"/>
          </w:tcPr>
          <w:p w14:paraId="6D1FB2B8" w14:textId="77777777" w:rsidR="00E4332B" w:rsidRPr="007D1A24" w:rsidRDefault="00E4332B" w:rsidP="007D1A24">
            <w:pPr>
              <w:jc w:val="center"/>
              <w:rPr>
                <w:lang w:val="ms-MY"/>
              </w:rPr>
            </w:pPr>
            <w:r w:rsidRPr="007D1A24">
              <w:rPr>
                <w:lang w:val="ms-MY"/>
              </w:rPr>
              <w:t>1</w:t>
            </w:r>
          </w:p>
        </w:tc>
        <w:tc>
          <w:tcPr>
            <w:tcW w:w="3952" w:type="pct"/>
            <w:shd w:val="clear" w:color="auto" w:fill="auto"/>
          </w:tcPr>
          <w:p w14:paraId="74182BCF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Catatan Penguji</w:t>
            </w:r>
          </w:p>
          <w:p w14:paraId="5E55A4D9" w14:textId="3DF85FE7" w:rsidR="00E4332B" w:rsidRPr="00E5713C" w:rsidRDefault="00E5713C" w:rsidP="00763AA8">
            <w:pPr>
              <w:rPr>
                <w:lang w:val="ms-MY"/>
              </w:rPr>
            </w:pPr>
            <w:r>
              <w:rPr>
                <w:lang w:val="ms-MY"/>
              </w:rPr>
              <w:t>-</w:t>
            </w:r>
          </w:p>
          <w:p w14:paraId="16A21464" w14:textId="77777777" w:rsidR="00E4332B" w:rsidRPr="007D1A24" w:rsidRDefault="00E4332B" w:rsidP="00763AA8">
            <w:pPr>
              <w:rPr>
                <w:b/>
                <w:lang w:val="ms-MY"/>
              </w:rPr>
            </w:pPr>
            <w:r w:rsidRPr="007D1A24">
              <w:rPr>
                <w:b/>
                <w:lang w:val="ms-MY"/>
              </w:rPr>
              <w:t>Perbaikan</w:t>
            </w:r>
          </w:p>
          <w:p w14:paraId="62F507F5" w14:textId="6E79D32C" w:rsidR="00E4332B" w:rsidRPr="007D1A24" w:rsidRDefault="00E5713C" w:rsidP="00763AA8">
            <w:pPr>
              <w:rPr>
                <w:i/>
                <w:iCs/>
                <w:lang w:val="ms-MY"/>
              </w:rPr>
            </w:pPr>
            <w:r>
              <w:rPr>
                <w:i/>
                <w:iCs/>
                <w:lang w:val="ms-MY"/>
              </w:rPr>
              <w:t>-</w:t>
            </w:r>
          </w:p>
        </w:tc>
        <w:tc>
          <w:tcPr>
            <w:tcW w:w="678" w:type="pct"/>
            <w:shd w:val="clear" w:color="auto" w:fill="auto"/>
          </w:tcPr>
          <w:p w14:paraId="6D3F34B7" w14:textId="77777777" w:rsidR="00E4332B" w:rsidRPr="007D1A24" w:rsidRDefault="00E4332B" w:rsidP="007D1A24">
            <w:pPr>
              <w:jc w:val="center"/>
              <w:rPr>
                <w:lang w:val="ms-MY"/>
              </w:rPr>
            </w:pPr>
          </w:p>
          <w:p w14:paraId="2CD65435" w14:textId="77777777" w:rsidR="00E4332B" w:rsidRPr="007D1A24" w:rsidRDefault="00E4332B" w:rsidP="00763AA8">
            <w:pPr>
              <w:rPr>
                <w:lang w:val="ms-MY"/>
              </w:rPr>
            </w:pPr>
          </w:p>
        </w:tc>
      </w:tr>
    </w:tbl>
    <w:p w14:paraId="4E99BD5D" w14:textId="77777777" w:rsidR="008F494D" w:rsidRDefault="008F494D" w:rsidP="00FE5DF2">
      <w:pPr>
        <w:rPr>
          <w:lang w:val="ms-MY"/>
        </w:rPr>
      </w:pPr>
    </w:p>
    <w:p w14:paraId="448B067E" w14:textId="096DA684" w:rsidR="00FE5DF2" w:rsidRPr="00BF448C" w:rsidRDefault="00FE5DF2" w:rsidP="00FE5DF2">
      <w:pPr>
        <w:rPr>
          <w:lang w:val="ms-MY"/>
        </w:rPr>
      </w:pPr>
      <w:r>
        <w:rPr>
          <w:lang w:val="ms-MY"/>
        </w:rPr>
        <w:t>Mengetahui,</w:t>
      </w:r>
    </w:p>
    <w:p w14:paraId="762A50B7" w14:textId="7B028773" w:rsidR="00FE5DF2" w:rsidRDefault="00FE5DF2" w:rsidP="00FE5DF2">
      <w:pPr>
        <w:rPr>
          <w:lang w:val="ms-MY"/>
        </w:rPr>
      </w:pPr>
      <w:r>
        <w:rPr>
          <w:lang w:val="ms-MY"/>
        </w:rPr>
        <w:t>Pembimbing 1</w:t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</w:r>
      <w:r>
        <w:rPr>
          <w:lang w:val="ms-MY"/>
        </w:rPr>
        <w:tab/>
        <w:t>Pembimbing 2</w:t>
      </w:r>
    </w:p>
    <w:p w14:paraId="50BF0E7E" w14:textId="4C9BDC40" w:rsidR="008F494D" w:rsidRDefault="008F494D" w:rsidP="00FE5DF2">
      <w:pPr>
        <w:rPr>
          <w:lang w:val="ms-MY"/>
        </w:rPr>
      </w:pPr>
    </w:p>
    <w:p w14:paraId="125D7359" w14:textId="261EC69F" w:rsidR="008F494D" w:rsidRDefault="008F494D" w:rsidP="00FE5DF2">
      <w:pPr>
        <w:rPr>
          <w:lang w:val="ms-MY"/>
        </w:rPr>
      </w:pPr>
    </w:p>
    <w:p w14:paraId="35FB6C11" w14:textId="77777777" w:rsidR="008F494D" w:rsidRPr="00BF448C" w:rsidRDefault="008F494D" w:rsidP="00FE5DF2">
      <w:pPr>
        <w:rPr>
          <w:lang w:val="ms-MY"/>
        </w:rPr>
      </w:pPr>
    </w:p>
    <w:p w14:paraId="50676C59" w14:textId="77777777" w:rsidR="00FE5DF2" w:rsidRPr="00BF448C" w:rsidRDefault="00FE5DF2" w:rsidP="00FE5DF2">
      <w:pPr>
        <w:rPr>
          <w:lang w:val="ms-MY"/>
        </w:rPr>
      </w:pPr>
    </w:p>
    <w:p w14:paraId="2AB47384" w14:textId="63666188" w:rsidR="00FE5DF2" w:rsidRPr="00BF448C" w:rsidRDefault="00A96A70" w:rsidP="00FE5DF2">
      <w:pPr>
        <w:rPr>
          <w:lang w:val="ms-MY"/>
        </w:rPr>
      </w:pPr>
      <w:r>
        <w:rPr>
          <w:u w:val="single"/>
          <w:lang w:val="ms-MY"/>
        </w:rPr>
        <w:t>Dessyanto Boedi P., S.T., M.T</w:t>
      </w:r>
      <w:r w:rsidR="00FE5DF2" w:rsidRPr="00BF448C">
        <w:rPr>
          <w:lang w:val="ms-MY"/>
        </w:rPr>
        <w:tab/>
      </w:r>
      <w:r w:rsidR="00FE5DF2" w:rsidRPr="00BF448C">
        <w:rPr>
          <w:lang w:val="ms-MY"/>
        </w:rPr>
        <w:tab/>
      </w:r>
      <w:r w:rsidR="00FE5DF2" w:rsidRPr="00BF448C">
        <w:rPr>
          <w:lang w:val="ms-MY"/>
        </w:rPr>
        <w:tab/>
      </w:r>
      <w:r w:rsidR="00FE5DF2" w:rsidRPr="00BF448C">
        <w:rPr>
          <w:lang w:val="ms-MY"/>
        </w:rPr>
        <w:tab/>
      </w:r>
      <w:r w:rsidR="00FE5DF2" w:rsidRPr="00BF448C">
        <w:rPr>
          <w:lang w:val="ms-MY"/>
        </w:rPr>
        <w:tab/>
      </w:r>
      <w:r w:rsidR="00FE5DF2" w:rsidRPr="00BF448C">
        <w:rPr>
          <w:lang w:val="ms-MY"/>
        </w:rPr>
        <w:tab/>
      </w:r>
      <w:r w:rsidR="00FE5DF2" w:rsidRPr="00BF448C">
        <w:rPr>
          <w:lang w:val="ms-MY"/>
        </w:rPr>
        <w:tab/>
      </w:r>
      <w:r w:rsidR="00113465">
        <w:rPr>
          <w:u w:val="single"/>
          <w:lang w:val="ms-MY"/>
        </w:rPr>
        <w:t>Mangaras Yanu F, S.T., M.Eng</w:t>
      </w:r>
    </w:p>
    <w:p w14:paraId="07F73E28" w14:textId="22528052" w:rsidR="00FE5DF2" w:rsidRPr="00E4332B" w:rsidRDefault="00FE5DF2" w:rsidP="004D0393">
      <w:pPr>
        <w:rPr>
          <w:sz w:val="18"/>
          <w:szCs w:val="18"/>
        </w:rPr>
      </w:pPr>
      <w:r>
        <w:rPr>
          <w:lang w:val="ms-MY"/>
        </w:rPr>
        <w:t>NIP/NIK.</w:t>
      </w:r>
      <w:r w:rsidR="006B61F6">
        <w:rPr>
          <w:lang w:val="ms-MY"/>
        </w:rPr>
        <w:t xml:space="preserve"> 2 7512 00 0299 1</w:t>
      </w:r>
      <w:r w:rsidRPr="00BF448C">
        <w:rPr>
          <w:lang w:val="ms-MY"/>
        </w:rPr>
        <w:tab/>
      </w:r>
      <w:r w:rsidRPr="00BF448C">
        <w:rPr>
          <w:lang w:val="ms-MY"/>
        </w:rPr>
        <w:tab/>
      </w:r>
      <w:r w:rsidRPr="00BF448C">
        <w:rPr>
          <w:lang w:val="ms-MY"/>
        </w:rPr>
        <w:tab/>
      </w:r>
      <w:r w:rsidRPr="00BF448C">
        <w:rPr>
          <w:lang w:val="ms-MY"/>
        </w:rPr>
        <w:tab/>
      </w:r>
      <w:r w:rsidRPr="00BF448C">
        <w:rPr>
          <w:lang w:val="ms-MY"/>
        </w:rPr>
        <w:tab/>
      </w:r>
      <w:r w:rsidRPr="00BF448C">
        <w:rPr>
          <w:lang w:val="ms-MY"/>
        </w:rPr>
        <w:tab/>
      </w:r>
      <w:r w:rsidRPr="00BF448C">
        <w:rPr>
          <w:lang w:val="ms-MY"/>
        </w:rPr>
        <w:tab/>
      </w:r>
      <w:r>
        <w:rPr>
          <w:lang w:val="ms-MY"/>
        </w:rPr>
        <w:t>NIP/NIK.</w:t>
      </w:r>
      <w:r w:rsidR="00D75C45">
        <w:rPr>
          <w:lang w:val="ms-MY"/>
        </w:rPr>
        <w:t xml:space="preserve"> 2 8201 13 0425 1</w:t>
      </w:r>
    </w:p>
    <w:sectPr w:rsidR="00FE5DF2" w:rsidRPr="00E4332B" w:rsidSect="00B85877">
      <w:headerReference w:type="default" r:id="rId8"/>
      <w:pgSz w:w="11907" w:h="16839" w:code="9"/>
      <w:pgMar w:top="1094" w:right="907" w:bottom="726" w:left="851" w:header="697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C970B" w14:textId="77777777" w:rsidR="00C76A96" w:rsidRDefault="00C76A96">
      <w:r>
        <w:separator/>
      </w:r>
    </w:p>
  </w:endnote>
  <w:endnote w:type="continuationSeparator" w:id="0">
    <w:p w14:paraId="15B711A0" w14:textId="77777777" w:rsidR="00C76A96" w:rsidRDefault="00C76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HeiseiMinchotaiW9">
    <w:altName w:val="MS Gothic"/>
    <w:charset w:val="80"/>
    <w:family w:val="roman"/>
    <w:pitch w:val="fixed"/>
    <w:sig w:usb0="00000000" w:usb1="28C76CF8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6451D" w14:textId="77777777" w:rsidR="00C76A96" w:rsidRDefault="00C76A96">
      <w:r>
        <w:separator/>
      </w:r>
    </w:p>
  </w:footnote>
  <w:footnote w:type="continuationSeparator" w:id="0">
    <w:p w14:paraId="364C1A9B" w14:textId="77777777" w:rsidR="00C76A96" w:rsidRDefault="00C76A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1159" w:type="dxa"/>
      <w:tblInd w:w="-459" w:type="dxa"/>
      <w:tblLayout w:type="fixed"/>
      <w:tblLook w:val="0000" w:firstRow="0" w:lastRow="0" w:firstColumn="0" w:lastColumn="0" w:noHBand="0" w:noVBand="0"/>
    </w:tblPr>
    <w:tblGrid>
      <w:gridCol w:w="501"/>
      <w:gridCol w:w="9043"/>
      <w:gridCol w:w="1615"/>
    </w:tblGrid>
    <w:tr w:rsidR="0011028A" w14:paraId="1937950C" w14:textId="77777777" w:rsidTr="008C662A">
      <w:trPr>
        <w:trHeight w:val="1992"/>
      </w:trPr>
      <w:tc>
        <w:tcPr>
          <w:tcW w:w="501" w:type="dxa"/>
        </w:tcPr>
        <w:p w14:paraId="6DE8B4CA" w14:textId="77777777" w:rsidR="0011028A" w:rsidRDefault="00C76A96" w:rsidP="00A12F8A">
          <w:pPr>
            <w:pStyle w:val="Header"/>
            <w:ind w:left="-108" w:right="-108"/>
          </w:pPr>
          <w:r>
            <w:rPr>
              <w:noProof/>
            </w:rPr>
            <w:pict w14:anchorId="7956271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1" type="#_x0000_t32" style="position:absolute;left:0;text-align:left;margin-left:1.4pt;margin-top:88.9pt;width:558.75pt;height:.05pt;z-index:2" o:connectortype="straight" strokeweight="2.25pt"/>
            </w:pict>
          </w:r>
          <w:r>
            <w:rPr>
              <w:noProof/>
            </w:rPr>
            <w:pict w14:anchorId="7926D54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30" type="#_x0000_t75" alt="Description: LOGO UPN YOGYAKARTA BARU.jpg" style="position:absolute;left:0;text-align:left;margin-left:-4.55pt;margin-top:-5.6pt;width:75.4pt;height:76.25pt;z-index:-2;visibility:visible;mso-width-relative:margin;mso-height-relative:margin">
                <v:imagedata r:id="rId1" o:title="LOGO UPN YOGYAKARTA BARU" chromakey="#f5ef33" grayscale="t"/>
              </v:shape>
            </w:pict>
          </w:r>
        </w:p>
      </w:tc>
      <w:tc>
        <w:tcPr>
          <w:tcW w:w="9043" w:type="dxa"/>
        </w:tcPr>
        <w:p w14:paraId="136C9EF3" w14:textId="77777777" w:rsidR="0011028A" w:rsidRDefault="00C76A96">
          <w:pPr>
            <w:pStyle w:val="Header"/>
            <w:tabs>
              <w:tab w:val="clear" w:pos="4320"/>
            </w:tabs>
            <w:spacing w:after="80"/>
            <w:jc w:val="center"/>
          </w:pPr>
          <w:r>
            <w:rPr>
              <w:noProof/>
            </w:rPr>
            <w:pict w14:anchorId="61D1E87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9" type="#_x0000_t202" style="position:absolute;left:0;text-align:left;margin-left:45.35pt;margin-top:-.35pt;width:492pt;height:93.75pt;z-index:1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" stroked="f">
                <v:fill opacity="58853f"/>
                <v:textbox style="mso-next-textbox:#Text Box 32">
                  <w:txbxContent>
                    <w:p w14:paraId="4CD073C0" w14:textId="7DA853D3" w:rsidR="0011028A" w:rsidRPr="008C662A" w:rsidRDefault="0011028A" w:rsidP="008C662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C662A">
                        <w:rPr>
                          <w:b/>
                          <w:bCs/>
                          <w:sz w:val="28"/>
                          <w:szCs w:val="28"/>
                        </w:rPr>
                        <w:t xml:space="preserve">KEMENTERIAN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PENDIDIKAN DAN KEBUDAYAAN</w:t>
                      </w:r>
                    </w:p>
                    <w:p w14:paraId="73F56803" w14:textId="77777777" w:rsidR="0011028A" w:rsidRPr="00E7605D" w:rsidRDefault="0011028A" w:rsidP="008C662A">
                      <w:pPr>
                        <w:tabs>
                          <w:tab w:val="left" w:pos="567"/>
                        </w:tabs>
                        <w:jc w:val="center"/>
                        <w:rPr>
                          <w:b/>
                          <w:sz w:val="26"/>
                          <w:szCs w:val="26"/>
                          <w:lang w:val="id-ID"/>
                        </w:rPr>
                      </w:pPr>
                      <w:r w:rsidRPr="00E7605D">
                        <w:rPr>
                          <w:b/>
                          <w:sz w:val="26"/>
                          <w:szCs w:val="26"/>
                          <w:lang w:val="es-ES"/>
                        </w:rPr>
                        <w:t>UNIVERSITAS PEMBANGUNAN NASIONAL "VETERAN" YOGYAKARTA</w:t>
                      </w:r>
                    </w:p>
                    <w:p w14:paraId="28A41E12" w14:textId="77777777" w:rsidR="0011028A" w:rsidRPr="008C662A" w:rsidRDefault="0011028A" w:rsidP="008C662A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FAKULTAS TEKNIK INDUSTRI</w:t>
                      </w:r>
                    </w:p>
                    <w:p w14:paraId="3B22706E" w14:textId="77777777" w:rsidR="0011028A" w:rsidRPr="008C662A" w:rsidRDefault="0011028A" w:rsidP="008C662A">
                      <w:pPr>
                        <w:jc w:val="center"/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</w:pPr>
                      <w:r w:rsidRPr="008C662A">
                        <w:rPr>
                          <w:rFonts w:eastAsia="HGHeiseiMinchotaiW9"/>
                          <w:b/>
                          <w:bCs/>
                          <w:sz w:val="28"/>
                          <w:szCs w:val="28"/>
                          <w:lang w:val="sv-SE"/>
                        </w:rPr>
                        <w:t>JURUSAN TEKNIK INFORMATIKA</w:t>
                      </w:r>
                    </w:p>
                    <w:p w14:paraId="33400846" w14:textId="77777777" w:rsidR="0011028A" w:rsidRDefault="0011028A" w:rsidP="008C662A">
                      <w:pPr>
                        <w:jc w:val="center"/>
                        <w:rPr>
                          <w:rFonts w:eastAsia="Arial Unicode MS"/>
                        </w:rPr>
                      </w:pP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Jl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. </w:t>
                      </w: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Babarsari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No. 2 </w:t>
                      </w:r>
                      <w:proofErr w:type="spellStart"/>
                      <w:r w:rsidRPr="00877FBA">
                        <w:rPr>
                          <w:rFonts w:eastAsia="Arial Unicode MS"/>
                          <w:lang w:val="es-ES"/>
                        </w:rPr>
                        <w:t>Tambakbayan</w:t>
                      </w:r>
                      <w:proofErr w:type="spellEnd"/>
                      <w:r w:rsidRPr="00877FBA">
                        <w:rPr>
                          <w:rFonts w:eastAsia="Arial Unicode MS"/>
                          <w:lang w:val="id-ID"/>
                        </w:rPr>
                        <w:t>,</w:t>
                      </w:r>
                      <w:r w:rsidRPr="00877FBA">
                        <w:rPr>
                          <w:rFonts w:eastAsia="Arial Unicode MS"/>
                          <w:lang w:val="es-ES"/>
                        </w:rPr>
                        <w:t xml:space="preserve"> Yogyakarta 55281,</w:t>
                      </w:r>
                      <w:r>
                        <w:rPr>
                          <w:rFonts w:eastAsia="Arial Unicode MS"/>
                          <w:lang w:val="id-ID"/>
                        </w:rPr>
                        <w:t xml:space="preserve"> Telp/Fax. (0274) 485</w:t>
                      </w:r>
                      <w:r>
                        <w:rPr>
                          <w:rFonts w:eastAsia="Arial Unicode MS"/>
                        </w:rPr>
                        <w:t>323</w:t>
                      </w:r>
                    </w:p>
                    <w:p w14:paraId="3A8A36E1" w14:textId="77777777" w:rsidR="0011028A" w:rsidRPr="00877FBA" w:rsidRDefault="00C76A96" w:rsidP="008C662A">
                      <w:pPr>
                        <w:jc w:val="center"/>
                        <w:rPr>
                          <w:rFonts w:eastAsia="Arial Unicode MS"/>
                          <w:lang w:val="id-ID"/>
                        </w:rPr>
                      </w:pPr>
                      <w:r>
                        <w:rPr>
                          <w:rFonts w:eastAsia="Arial Unicode MS"/>
                          <w:lang w:val="id-ID"/>
                        </w:rPr>
                        <w:pict w14:anchorId="6EF7EE6F">
                          <v:shape id="_x0000_i1026" type="#_x0000_t75" style="width:511.5pt;height:1.4pt">
                            <v:imagedata r:id="rId2" o:title=""/>
                          </v:shape>
                        </w:pict>
                      </w:r>
                    </w:p>
                  </w:txbxContent>
                </v:textbox>
              </v:shape>
            </w:pict>
          </w:r>
        </w:p>
      </w:tc>
      <w:tc>
        <w:tcPr>
          <w:tcW w:w="1615" w:type="dxa"/>
        </w:tcPr>
        <w:p w14:paraId="491A839A" w14:textId="77777777" w:rsidR="0011028A" w:rsidRDefault="0011028A">
          <w:pPr>
            <w:pStyle w:val="Header"/>
            <w:ind w:left="-108" w:right="-108"/>
            <w:jc w:val="right"/>
          </w:pPr>
        </w:p>
      </w:tc>
    </w:tr>
  </w:tbl>
  <w:p w14:paraId="045DA8A2" w14:textId="10EBD8FA" w:rsidR="0011028A" w:rsidRPr="00CF0313" w:rsidRDefault="00C76A96" w:rsidP="00CF0313">
    <w:pPr>
      <w:pStyle w:val="Header"/>
      <w:tabs>
        <w:tab w:val="clear" w:pos="4320"/>
        <w:tab w:val="clear" w:pos="8640"/>
        <w:tab w:val="left" w:pos="9414"/>
        <w:tab w:val="right" w:pos="10149"/>
      </w:tabs>
      <w:rPr>
        <w:sz w:val="24"/>
        <w:szCs w:val="24"/>
      </w:rPr>
    </w:pPr>
    <w:r>
      <w:rPr>
        <w:noProof/>
        <w:sz w:val="24"/>
        <w:szCs w:val="24"/>
      </w:rPr>
      <w:pict w14:anchorId="62F8CDA4">
        <v:rect id="_x0000_s1034" style="position:absolute;margin-left:431.35pt;margin-top:-4.1pt;width:83.55pt;height:23.1pt;z-index:-1;mso-position-horizontal-relative:text;mso-position-vertical-relative:text">
          <v:textbox style="mso-next-textbox:#_x0000_s1034">
            <w:txbxContent>
              <w:p w14:paraId="77F6E8C1" w14:textId="28146645" w:rsidR="00CF0313" w:rsidRDefault="00CF0313" w:rsidP="00CF0313">
                <w:pPr>
                  <w:jc w:val="center"/>
                </w:pPr>
                <w:r>
                  <w:t>S.0</w:t>
                </w:r>
                <w:r w:rsidR="00404D94">
                  <w:t>6</w:t>
                </w:r>
              </w:p>
            </w:txbxContent>
          </v:textbox>
        </v:rect>
      </w:pict>
    </w:r>
    <w:r w:rsidR="00CF0313" w:rsidRPr="00CF0313">
      <w:rPr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4605D"/>
    <w:multiLevelType w:val="singleLevel"/>
    <w:tmpl w:val="8886239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" w15:restartNumberingAfterBreak="0">
    <w:nsid w:val="06A2314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3" w15:restartNumberingAfterBreak="0">
    <w:nsid w:val="0781164A"/>
    <w:multiLevelType w:val="singleLevel"/>
    <w:tmpl w:val="ABE61174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32"/>
      </w:rPr>
    </w:lvl>
  </w:abstractNum>
  <w:abstractNum w:abstractNumId="4" w15:restartNumberingAfterBreak="0">
    <w:nsid w:val="0DBE534F"/>
    <w:multiLevelType w:val="singleLevel"/>
    <w:tmpl w:val="8292A20C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5" w15:restartNumberingAfterBreak="0">
    <w:nsid w:val="0FED2DCB"/>
    <w:multiLevelType w:val="singleLevel"/>
    <w:tmpl w:val="05E8CE3C"/>
    <w:lvl w:ilvl="0">
      <w:start w:val="2"/>
      <w:numFmt w:val="decimal"/>
      <w:lvlText w:val="%1."/>
      <w:lvlJc w:val="left"/>
      <w:pPr>
        <w:tabs>
          <w:tab w:val="num" w:pos="2130"/>
        </w:tabs>
        <w:ind w:left="2130" w:hanging="570"/>
      </w:pPr>
      <w:rPr>
        <w:rFonts w:hint="default"/>
      </w:rPr>
    </w:lvl>
  </w:abstractNum>
  <w:abstractNum w:abstractNumId="6" w15:restartNumberingAfterBreak="0">
    <w:nsid w:val="10AD799E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7" w15:restartNumberingAfterBreak="0">
    <w:nsid w:val="11465CD2"/>
    <w:multiLevelType w:val="singleLevel"/>
    <w:tmpl w:val="4D5AFA1E"/>
    <w:lvl w:ilvl="0">
      <w:start w:val="1"/>
      <w:numFmt w:val="decimal"/>
      <w:lvlText w:val="%1."/>
      <w:lvlJc w:val="left"/>
      <w:pPr>
        <w:tabs>
          <w:tab w:val="num" w:pos="1846"/>
        </w:tabs>
        <w:ind w:left="1846" w:hanging="570"/>
      </w:pPr>
      <w:rPr>
        <w:rFonts w:hint="default"/>
      </w:rPr>
    </w:lvl>
  </w:abstractNum>
  <w:abstractNum w:abstractNumId="8" w15:restartNumberingAfterBreak="0">
    <w:nsid w:val="12ED3F46"/>
    <w:multiLevelType w:val="hybridMultilevel"/>
    <w:tmpl w:val="3F18E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86A16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0" w15:restartNumberingAfterBreak="0">
    <w:nsid w:val="25FB5694"/>
    <w:multiLevelType w:val="hybridMultilevel"/>
    <w:tmpl w:val="4C1EA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30C9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12" w15:restartNumberingAfterBreak="0">
    <w:nsid w:val="2AB7704C"/>
    <w:multiLevelType w:val="singleLevel"/>
    <w:tmpl w:val="21B0E74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</w:abstractNum>
  <w:abstractNum w:abstractNumId="13" w15:restartNumberingAfterBreak="0">
    <w:nsid w:val="2E390941"/>
    <w:multiLevelType w:val="hybridMultilevel"/>
    <w:tmpl w:val="3E14F9F0"/>
    <w:lvl w:ilvl="0" w:tplc="0FD236A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715C0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A853860"/>
    <w:multiLevelType w:val="singleLevel"/>
    <w:tmpl w:val="EDF2E07A"/>
    <w:lvl w:ilvl="0">
      <w:start w:val="1"/>
      <w:numFmt w:val="decimal"/>
      <w:lvlText w:val="%1."/>
      <w:lvlJc w:val="left"/>
      <w:pPr>
        <w:tabs>
          <w:tab w:val="num" w:pos="1890"/>
        </w:tabs>
        <w:ind w:left="1890" w:hanging="720"/>
      </w:pPr>
      <w:rPr>
        <w:rFonts w:hint="default"/>
      </w:rPr>
    </w:lvl>
  </w:abstractNum>
  <w:abstractNum w:abstractNumId="16" w15:restartNumberingAfterBreak="0">
    <w:nsid w:val="3BF61798"/>
    <w:multiLevelType w:val="singleLevel"/>
    <w:tmpl w:val="D242B7CA"/>
    <w:lvl w:ilvl="0">
      <w:start w:val="2"/>
      <w:numFmt w:val="bullet"/>
      <w:lvlText w:val="-"/>
      <w:lvlJc w:val="left"/>
      <w:pPr>
        <w:tabs>
          <w:tab w:val="num" w:pos="927"/>
        </w:tabs>
        <w:ind w:left="907" w:hanging="340"/>
      </w:pPr>
      <w:rPr>
        <w:rFonts w:hint="default"/>
      </w:rPr>
    </w:lvl>
  </w:abstractNum>
  <w:abstractNum w:abstractNumId="17" w15:restartNumberingAfterBreak="0">
    <w:nsid w:val="435436D3"/>
    <w:multiLevelType w:val="singleLevel"/>
    <w:tmpl w:val="0BEE2622"/>
    <w:lvl w:ilvl="0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</w:abstractNum>
  <w:abstractNum w:abstractNumId="18" w15:restartNumberingAfterBreak="0">
    <w:nsid w:val="49E94342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19" w15:restartNumberingAfterBreak="0">
    <w:nsid w:val="4A8763E8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0" w15:restartNumberingAfterBreak="0">
    <w:nsid w:val="4DEB08C0"/>
    <w:multiLevelType w:val="hybridMultilevel"/>
    <w:tmpl w:val="D14E30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8C43BB"/>
    <w:multiLevelType w:val="singleLevel"/>
    <w:tmpl w:val="37E25216"/>
    <w:lvl w:ilvl="0">
      <w:start w:val="1"/>
      <w:numFmt w:val="lowerLetter"/>
      <w:lvlText w:val="%1."/>
      <w:lvlJc w:val="left"/>
      <w:pPr>
        <w:tabs>
          <w:tab w:val="num" w:pos="2263"/>
        </w:tabs>
        <w:ind w:left="2263" w:hanging="420"/>
      </w:pPr>
      <w:rPr>
        <w:rFonts w:hint="default"/>
      </w:rPr>
    </w:lvl>
  </w:abstractNum>
  <w:abstractNum w:abstractNumId="22" w15:restartNumberingAfterBreak="0">
    <w:nsid w:val="509F28E6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3" w15:restartNumberingAfterBreak="0">
    <w:nsid w:val="53BB6A9D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4" w15:restartNumberingAfterBreak="0">
    <w:nsid w:val="54BA3779"/>
    <w:multiLevelType w:val="singleLevel"/>
    <w:tmpl w:val="3342F0EA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5" w15:restartNumberingAfterBreak="0">
    <w:nsid w:val="5A1B77D7"/>
    <w:multiLevelType w:val="hybridMultilevel"/>
    <w:tmpl w:val="A40A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BE5233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abstractNum w:abstractNumId="27" w15:restartNumberingAfterBreak="0">
    <w:nsid w:val="6AE22B2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8" w15:restartNumberingAfterBreak="0">
    <w:nsid w:val="7AAC60B2"/>
    <w:multiLevelType w:val="singleLevel"/>
    <w:tmpl w:val="8FB6B68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</w:rPr>
    </w:lvl>
  </w:abstractNum>
  <w:num w:numId="1">
    <w:abstractNumId w:val="0"/>
    <w:lvlOverride w:ilvl="0">
      <w:lvl w:ilvl="0">
        <w:start w:val="1"/>
        <w:numFmt w:val="bullet"/>
        <w:lvlText w:val="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2">
    <w:abstractNumId w:val="18"/>
  </w:num>
  <w:num w:numId="3">
    <w:abstractNumId w:val="5"/>
  </w:num>
  <w:num w:numId="4">
    <w:abstractNumId w:val="15"/>
  </w:num>
  <w:num w:numId="5">
    <w:abstractNumId w:val="14"/>
  </w:num>
  <w:num w:numId="6">
    <w:abstractNumId w:val="21"/>
  </w:num>
  <w:num w:numId="7">
    <w:abstractNumId w:val="17"/>
  </w:num>
  <w:num w:numId="8">
    <w:abstractNumId w:val="16"/>
  </w:num>
  <w:num w:numId="9">
    <w:abstractNumId w:val="24"/>
  </w:num>
  <w:num w:numId="10">
    <w:abstractNumId w:val="7"/>
  </w:num>
  <w:num w:numId="11">
    <w:abstractNumId w:val="1"/>
  </w:num>
  <w:num w:numId="12">
    <w:abstractNumId w:val="19"/>
  </w:num>
  <w:num w:numId="13">
    <w:abstractNumId w:val="9"/>
  </w:num>
  <w:num w:numId="14">
    <w:abstractNumId w:val="11"/>
  </w:num>
  <w:num w:numId="15">
    <w:abstractNumId w:val="28"/>
  </w:num>
  <w:num w:numId="16">
    <w:abstractNumId w:val="12"/>
  </w:num>
  <w:num w:numId="17">
    <w:abstractNumId w:val="27"/>
  </w:num>
  <w:num w:numId="18">
    <w:abstractNumId w:val="23"/>
  </w:num>
  <w:num w:numId="19">
    <w:abstractNumId w:val="4"/>
  </w:num>
  <w:num w:numId="20">
    <w:abstractNumId w:val="2"/>
  </w:num>
  <w:num w:numId="21">
    <w:abstractNumId w:val="26"/>
  </w:num>
  <w:num w:numId="22">
    <w:abstractNumId w:val="22"/>
  </w:num>
  <w:num w:numId="23">
    <w:abstractNumId w:val="6"/>
  </w:num>
  <w:num w:numId="24">
    <w:abstractNumId w:val="3"/>
  </w:num>
  <w:num w:numId="25">
    <w:abstractNumId w:val="20"/>
  </w:num>
  <w:num w:numId="26">
    <w:abstractNumId w:val="25"/>
  </w:num>
  <w:num w:numId="27">
    <w:abstractNumId w:val="8"/>
  </w:num>
  <w:num w:numId="28">
    <w:abstractNumId w:val="13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31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5B5"/>
    <w:rsid w:val="0000046B"/>
    <w:rsid w:val="00000F9C"/>
    <w:rsid w:val="000017CC"/>
    <w:rsid w:val="0000457F"/>
    <w:rsid w:val="00004A54"/>
    <w:rsid w:val="0000647E"/>
    <w:rsid w:val="000076CD"/>
    <w:rsid w:val="00011ABD"/>
    <w:rsid w:val="00017B19"/>
    <w:rsid w:val="000207AC"/>
    <w:rsid w:val="000208C7"/>
    <w:rsid w:val="00024F42"/>
    <w:rsid w:val="00024FC2"/>
    <w:rsid w:val="0002505E"/>
    <w:rsid w:val="00030FA7"/>
    <w:rsid w:val="000351F4"/>
    <w:rsid w:val="0003568E"/>
    <w:rsid w:val="00035F8D"/>
    <w:rsid w:val="000406F7"/>
    <w:rsid w:val="00040B07"/>
    <w:rsid w:val="0004357C"/>
    <w:rsid w:val="00044F9E"/>
    <w:rsid w:val="000453F3"/>
    <w:rsid w:val="0005068F"/>
    <w:rsid w:val="00054A86"/>
    <w:rsid w:val="00057021"/>
    <w:rsid w:val="00060590"/>
    <w:rsid w:val="00060CB4"/>
    <w:rsid w:val="00062203"/>
    <w:rsid w:val="00062BE1"/>
    <w:rsid w:val="000639CD"/>
    <w:rsid w:val="00063E47"/>
    <w:rsid w:val="0006600A"/>
    <w:rsid w:val="00066E19"/>
    <w:rsid w:val="00067DB7"/>
    <w:rsid w:val="000707BC"/>
    <w:rsid w:val="000753E9"/>
    <w:rsid w:val="00081AFF"/>
    <w:rsid w:val="0009010A"/>
    <w:rsid w:val="00090C36"/>
    <w:rsid w:val="000928A8"/>
    <w:rsid w:val="0009460D"/>
    <w:rsid w:val="0009636E"/>
    <w:rsid w:val="00097B9F"/>
    <w:rsid w:val="00097C43"/>
    <w:rsid w:val="000A432F"/>
    <w:rsid w:val="000A434E"/>
    <w:rsid w:val="000A7688"/>
    <w:rsid w:val="000B0E95"/>
    <w:rsid w:val="000B0ED4"/>
    <w:rsid w:val="000B699C"/>
    <w:rsid w:val="000B7BBB"/>
    <w:rsid w:val="000B7E4A"/>
    <w:rsid w:val="000C1C1D"/>
    <w:rsid w:val="000C3E16"/>
    <w:rsid w:val="000C7844"/>
    <w:rsid w:val="000D10FD"/>
    <w:rsid w:val="000D2FED"/>
    <w:rsid w:val="000D480D"/>
    <w:rsid w:val="000D4E0B"/>
    <w:rsid w:val="000D6D36"/>
    <w:rsid w:val="000D6DF9"/>
    <w:rsid w:val="000D755C"/>
    <w:rsid w:val="000E3E89"/>
    <w:rsid w:val="000F4242"/>
    <w:rsid w:val="000F45DF"/>
    <w:rsid w:val="000F469C"/>
    <w:rsid w:val="000F4AC3"/>
    <w:rsid w:val="000F7268"/>
    <w:rsid w:val="001020BA"/>
    <w:rsid w:val="0010294F"/>
    <w:rsid w:val="00102C24"/>
    <w:rsid w:val="001030F1"/>
    <w:rsid w:val="00103F79"/>
    <w:rsid w:val="0011028A"/>
    <w:rsid w:val="00110349"/>
    <w:rsid w:val="00113465"/>
    <w:rsid w:val="00114B27"/>
    <w:rsid w:val="00122529"/>
    <w:rsid w:val="001227D7"/>
    <w:rsid w:val="00124AB9"/>
    <w:rsid w:val="00127549"/>
    <w:rsid w:val="00130DC1"/>
    <w:rsid w:val="0013129E"/>
    <w:rsid w:val="00133B71"/>
    <w:rsid w:val="00133CB4"/>
    <w:rsid w:val="00134179"/>
    <w:rsid w:val="00141EE5"/>
    <w:rsid w:val="001452B4"/>
    <w:rsid w:val="00147B01"/>
    <w:rsid w:val="0015070A"/>
    <w:rsid w:val="001528FF"/>
    <w:rsid w:val="00156879"/>
    <w:rsid w:val="00156F29"/>
    <w:rsid w:val="001606DF"/>
    <w:rsid w:val="00161834"/>
    <w:rsid w:val="00165535"/>
    <w:rsid w:val="001676B1"/>
    <w:rsid w:val="00171DEE"/>
    <w:rsid w:val="0017337A"/>
    <w:rsid w:val="00175936"/>
    <w:rsid w:val="001804C8"/>
    <w:rsid w:val="001831FB"/>
    <w:rsid w:val="00184AE1"/>
    <w:rsid w:val="00187AC1"/>
    <w:rsid w:val="001912E5"/>
    <w:rsid w:val="00192A29"/>
    <w:rsid w:val="00196C1D"/>
    <w:rsid w:val="001970CC"/>
    <w:rsid w:val="001A0D40"/>
    <w:rsid w:val="001A2A1D"/>
    <w:rsid w:val="001A33C7"/>
    <w:rsid w:val="001A3EE1"/>
    <w:rsid w:val="001A484E"/>
    <w:rsid w:val="001A51E4"/>
    <w:rsid w:val="001A6F33"/>
    <w:rsid w:val="001B23CB"/>
    <w:rsid w:val="001C0290"/>
    <w:rsid w:val="001C198F"/>
    <w:rsid w:val="001C2D5F"/>
    <w:rsid w:val="001C33C3"/>
    <w:rsid w:val="001C7A2D"/>
    <w:rsid w:val="001D62C8"/>
    <w:rsid w:val="001D768F"/>
    <w:rsid w:val="001E1380"/>
    <w:rsid w:val="001E1A90"/>
    <w:rsid w:val="001E1F68"/>
    <w:rsid w:val="001E3605"/>
    <w:rsid w:val="001E4D77"/>
    <w:rsid w:val="001E77C1"/>
    <w:rsid w:val="001F1664"/>
    <w:rsid w:val="001F1F9A"/>
    <w:rsid w:val="001F62FA"/>
    <w:rsid w:val="001F7221"/>
    <w:rsid w:val="002024BF"/>
    <w:rsid w:val="00203B5C"/>
    <w:rsid w:val="0020470B"/>
    <w:rsid w:val="00205880"/>
    <w:rsid w:val="00207F13"/>
    <w:rsid w:val="002105F1"/>
    <w:rsid w:val="002109F1"/>
    <w:rsid w:val="00212B32"/>
    <w:rsid w:val="002219F0"/>
    <w:rsid w:val="00222187"/>
    <w:rsid w:val="00222D17"/>
    <w:rsid w:val="00225D01"/>
    <w:rsid w:val="002334A5"/>
    <w:rsid w:val="00242A6C"/>
    <w:rsid w:val="00244665"/>
    <w:rsid w:val="00245E52"/>
    <w:rsid w:val="00246E57"/>
    <w:rsid w:val="0024797C"/>
    <w:rsid w:val="00250209"/>
    <w:rsid w:val="00251938"/>
    <w:rsid w:val="002570F7"/>
    <w:rsid w:val="00264C83"/>
    <w:rsid w:val="0026633E"/>
    <w:rsid w:val="00271F57"/>
    <w:rsid w:val="00273028"/>
    <w:rsid w:val="00274833"/>
    <w:rsid w:val="00283ACD"/>
    <w:rsid w:val="00284664"/>
    <w:rsid w:val="00285DA4"/>
    <w:rsid w:val="00287288"/>
    <w:rsid w:val="00287DB9"/>
    <w:rsid w:val="0029151A"/>
    <w:rsid w:val="00291BF7"/>
    <w:rsid w:val="00293789"/>
    <w:rsid w:val="00296A7A"/>
    <w:rsid w:val="002A0D8E"/>
    <w:rsid w:val="002A2D14"/>
    <w:rsid w:val="002A467A"/>
    <w:rsid w:val="002A74D6"/>
    <w:rsid w:val="002B03C9"/>
    <w:rsid w:val="002B1F18"/>
    <w:rsid w:val="002B2254"/>
    <w:rsid w:val="002B2570"/>
    <w:rsid w:val="002B4495"/>
    <w:rsid w:val="002B5161"/>
    <w:rsid w:val="002B6277"/>
    <w:rsid w:val="002B6B7C"/>
    <w:rsid w:val="002C0673"/>
    <w:rsid w:val="002C21AA"/>
    <w:rsid w:val="002C24CF"/>
    <w:rsid w:val="002C6295"/>
    <w:rsid w:val="002C6C97"/>
    <w:rsid w:val="002D106B"/>
    <w:rsid w:val="002D5B84"/>
    <w:rsid w:val="002E155F"/>
    <w:rsid w:val="002E174F"/>
    <w:rsid w:val="002E4D3A"/>
    <w:rsid w:val="002E6E7A"/>
    <w:rsid w:val="002F135B"/>
    <w:rsid w:val="002F30B1"/>
    <w:rsid w:val="002F784F"/>
    <w:rsid w:val="002F7EFE"/>
    <w:rsid w:val="00303C87"/>
    <w:rsid w:val="00310013"/>
    <w:rsid w:val="003125C6"/>
    <w:rsid w:val="00313A52"/>
    <w:rsid w:val="00314FFB"/>
    <w:rsid w:val="00317460"/>
    <w:rsid w:val="00320017"/>
    <w:rsid w:val="0032570F"/>
    <w:rsid w:val="00325771"/>
    <w:rsid w:val="00332964"/>
    <w:rsid w:val="00333162"/>
    <w:rsid w:val="00335129"/>
    <w:rsid w:val="00336E0B"/>
    <w:rsid w:val="0034427F"/>
    <w:rsid w:val="00347D8C"/>
    <w:rsid w:val="00350036"/>
    <w:rsid w:val="00352E2C"/>
    <w:rsid w:val="0035480F"/>
    <w:rsid w:val="00360103"/>
    <w:rsid w:val="00367E15"/>
    <w:rsid w:val="00377D96"/>
    <w:rsid w:val="00377EF6"/>
    <w:rsid w:val="00382B9A"/>
    <w:rsid w:val="0038411D"/>
    <w:rsid w:val="003922BC"/>
    <w:rsid w:val="003937F2"/>
    <w:rsid w:val="00396BB6"/>
    <w:rsid w:val="003A232C"/>
    <w:rsid w:val="003A2FCE"/>
    <w:rsid w:val="003A403A"/>
    <w:rsid w:val="003A6691"/>
    <w:rsid w:val="003A77C9"/>
    <w:rsid w:val="003B15E6"/>
    <w:rsid w:val="003B17E0"/>
    <w:rsid w:val="003B1CA0"/>
    <w:rsid w:val="003B2D5F"/>
    <w:rsid w:val="003B4009"/>
    <w:rsid w:val="003B50E5"/>
    <w:rsid w:val="003B6E2F"/>
    <w:rsid w:val="003C070C"/>
    <w:rsid w:val="003C44F4"/>
    <w:rsid w:val="003C484A"/>
    <w:rsid w:val="003C55C3"/>
    <w:rsid w:val="003C5725"/>
    <w:rsid w:val="003C5782"/>
    <w:rsid w:val="003C6942"/>
    <w:rsid w:val="003C6ED8"/>
    <w:rsid w:val="003D049D"/>
    <w:rsid w:val="003D363B"/>
    <w:rsid w:val="003D54F3"/>
    <w:rsid w:val="003E0383"/>
    <w:rsid w:val="003E3391"/>
    <w:rsid w:val="003E4004"/>
    <w:rsid w:val="003E4527"/>
    <w:rsid w:val="003E47EA"/>
    <w:rsid w:val="003F303F"/>
    <w:rsid w:val="003F35E4"/>
    <w:rsid w:val="003F3A09"/>
    <w:rsid w:val="003F5889"/>
    <w:rsid w:val="003F673C"/>
    <w:rsid w:val="00401560"/>
    <w:rsid w:val="00401916"/>
    <w:rsid w:val="00401A59"/>
    <w:rsid w:val="00403D3E"/>
    <w:rsid w:val="004047E2"/>
    <w:rsid w:val="00404D94"/>
    <w:rsid w:val="00412843"/>
    <w:rsid w:val="004167A4"/>
    <w:rsid w:val="0042031D"/>
    <w:rsid w:val="00420786"/>
    <w:rsid w:val="00423719"/>
    <w:rsid w:val="00430F91"/>
    <w:rsid w:val="004355C1"/>
    <w:rsid w:val="00441F16"/>
    <w:rsid w:val="00444628"/>
    <w:rsid w:val="00445B65"/>
    <w:rsid w:val="00446178"/>
    <w:rsid w:val="00447166"/>
    <w:rsid w:val="00451CB4"/>
    <w:rsid w:val="00451F21"/>
    <w:rsid w:val="00453F40"/>
    <w:rsid w:val="00464192"/>
    <w:rsid w:val="00466224"/>
    <w:rsid w:val="004664BE"/>
    <w:rsid w:val="00470985"/>
    <w:rsid w:val="00470CD4"/>
    <w:rsid w:val="004711D6"/>
    <w:rsid w:val="00474454"/>
    <w:rsid w:val="00480ACF"/>
    <w:rsid w:val="00490AC6"/>
    <w:rsid w:val="00495EE3"/>
    <w:rsid w:val="00497632"/>
    <w:rsid w:val="00497ECB"/>
    <w:rsid w:val="004A264E"/>
    <w:rsid w:val="004A35AC"/>
    <w:rsid w:val="004A555C"/>
    <w:rsid w:val="004A7B1A"/>
    <w:rsid w:val="004B4536"/>
    <w:rsid w:val="004B4A1F"/>
    <w:rsid w:val="004B5137"/>
    <w:rsid w:val="004B68C7"/>
    <w:rsid w:val="004C0EA1"/>
    <w:rsid w:val="004C7C75"/>
    <w:rsid w:val="004C7C9D"/>
    <w:rsid w:val="004D0393"/>
    <w:rsid w:val="004D4274"/>
    <w:rsid w:val="004D6A90"/>
    <w:rsid w:val="004D7BBB"/>
    <w:rsid w:val="004D7CB5"/>
    <w:rsid w:val="004E13C8"/>
    <w:rsid w:val="004E180B"/>
    <w:rsid w:val="004E1EFA"/>
    <w:rsid w:val="004F0BDA"/>
    <w:rsid w:val="004F0F38"/>
    <w:rsid w:val="004F1BFF"/>
    <w:rsid w:val="004F299E"/>
    <w:rsid w:val="00505488"/>
    <w:rsid w:val="00507DCA"/>
    <w:rsid w:val="00515F62"/>
    <w:rsid w:val="00530594"/>
    <w:rsid w:val="00533A9B"/>
    <w:rsid w:val="005400FD"/>
    <w:rsid w:val="00542FD7"/>
    <w:rsid w:val="00544CDC"/>
    <w:rsid w:val="005508D6"/>
    <w:rsid w:val="00550AD3"/>
    <w:rsid w:val="0055430A"/>
    <w:rsid w:val="00560015"/>
    <w:rsid w:val="00560D4E"/>
    <w:rsid w:val="00564C54"/>
    <w:rsid w:val="0056515D"/>
    <w:rsid w:val="00565B77"/>
    <w:rsid w:val="00567ACC"/>
    <w:rsid w:val="0057548D"/>
    <w:rsid w:val="00576AE9"/>
    <w:rsid w:val="00576E02"/>
    <w:rsid w:val="00580618"/>
    <w:rsid w:val="00590730"/>
    <w:rsid w:val="00590FA0"/>
    <w:rsid w:val="005910C5"/>
    <w:rsid w:val="00591974"/>
    <w:rsid w:val="005920AD"/>
    <w:rsid w:val="00592C5F"/>
    <w:rsid w:val="00593673"/>
    <w:rsid w:val="00594B65"/>
    <w:rsid w:val="005A0B0C"/>
    <w:rsid w:val="005A2EAD"/>
    <w:rsid w:val="005A41A3"/>
    <w:rsid w:val="005A44CC"/>
    <w:rsid w:val="005A5835"/>
    <w:rsid w:val="005A6F9B"/>
    <w:rsid w:val="005B0D3E"/>
    <w:rsid w:val="005B3086"/>
    <w:rsid w:val="005C16B9"/>
    <w:rsid w:val="005C1F91"/>
    <w:rsid w:val="005C41F7"/>
    <w:rsid w:val="005C5E3C"/>
    <w:rsid w:val="005D0D54"/>
    <w:rsid w:val="005D12B3"/>
    <w:rsid w:val="005D1AC9"/>
    <w:rsid w:val="005D29FE"/>
    <w:rsid w:val="005D4A03"/>
    <w:rsid w:val="005E07D7"/>
    <w:rsid w:val="005E102C"/>
    <w:rsid w:val="005E1E85"/>
    <w:rsid w:val="005E2748"/>
    <w:rsid w:val="005E3D81"/>
    <w:rsid w:val="005E6537"/>
    <w:rsid w:val="005F0716"/>
    <w:rsid w:val="005F2373"/>
    <w:rsid w:val="005F3EDF"/>
    <w:rsid w:val="005F51C1"/>
    <w:rsid w:val="0060046F"/>
    <w:rsid w:val="00601943"/>
    <w:rsid w:val="00603DF2"/>
    <w:rsid w:val="00605156"/>
    <w:rsid w:val="00611DCC"/>
    <w:rsid w:val="00616E39"/>
    <w:rsid w:val="00621F97"/>
    <w:rsid w:val="0062352E"/>
    <w:rsid w:val="00626689"/>
    <w:rsid w:val="00637A22"/>
    <w:rsid w:val="006403BB"/>
    <w:rsid w:val="00643E65"/>
    <w:rsid w:val="00644098"/>
    <w:rsid w:val="00645627"/>
    <w:rsid w:val="00646991"/>
    <w:rsid w:val="00650CC8"/>
    <w:rsid w:val="00653093"/>
    <w:rsid w:val="006572DD"/>
    <w:rsid w:val="0066512F"/>
    <w:rsid w:val="0066551A"/>
    <w:rsid w:val="00674E38"/>
    <w:rsid w:val="00675C47"/>
    <w:rsid w:val="0068029F"/>
    <w:rsid w:val="00680A79"/>
    <w:rsid w:val="006819C6"/>
    <w:rsid w:val="00690696"/>
    <w:rsid w:val="006911E7"/>
    <w:rsid w:val="006928B3"/>
    <w:rsid w:val="006960DB"/>
    <w:rsid w:val="00697E63"/>
    <w:rsid w:val="006A04A6"/>
    <w:rsid w:val="006A19F6"/>
    <w:rsid w:val="006A2A4E"/>
    <w:rsid w:val="006A4220"/>
    <w:rsid w:val="006A5983"/>
    <w:rsid w:val="006A6A62"/>
    <w:rsid w:val="006B0275"/>
    <w:rsid w:val="006B04D3"/>
    <w:rsid w:val="006B125D"/>
    <w:rsid w:val="006B19A0"/>
    <w:rsid w:val="006B3207"/>
    <w:rsid w:val="006B61F6"/>
    <w:rsid w:val="006C27F1"/>
    <w:rsid w:val="006C512A"/>
    <w:rsid w:val="006C51E9"/>
    <w:rsid w:val="006C69E7"/>
    <w:rsid w:val="006C6B1E"/>
    <w:rsid w:val="006D000C"/>
    <w:rsid w:val="006D002A"/>
    <w:rsid w:val="006D00FD"/>
    <w:rsid w:val="006D1A45"/>
    <w:rsid w:val="006D39CE"/>
    <w:rsid w:val="006D42B4"/>
    <w:rsid w:val="006D7289"/>
    <w:rsid w:val="006E0302"/>
    <w:rsid w:val="006E1A37"/>
    <w:rsid w:val="006E353C"/>
    <w:rsid w:val="006E37D7"/>
    <w:rsid w:val="006E4B0E"/>
    <w:rsid w:val="006E5ACA"/>
    <w:rsid w:val="006E6803"/>
    <w:rsid w:val="006E6E1B"/>
    <w:rsid w:val="006F357D"/>
    <w:rsid w:val="006F37E5"/>
    <w:rsid w:val="006F6057"/>
    <w:rsid w:val="006F71D8"/>
    <w:rsid w:val="006F7261"/>
    <w:rsid w:val="00700F0D"/>
    <w:rsid w:val="007104AB"/>
    <w:rsid w:val="00710550"/>
    <w:rsid w:val="0071064A"/>
    <w:rsid w:val="00710AD5"/>
    <w:rsid w:val="00712C1B"/>
    <w:rsid w:val="00713416"/>
    <w:rsid w:val="00714EEE"/>
    <w:rsid w:val="0071722A"/>
    <w:rsid w:val="00717374"/>
    <w:rsid w:val="00717BF9"/>
    <w:rsid w:val="007204B4"/>
    <w:rsid w:val="00723305"/>
    <w:rsid w:val="00727EFB"/>
    <w:rsid w:val="00732DFC"/>
    <w:rsid w:val="00734D4A"/>
    <w:rsid w:val="00736AB4"/>
    <w:rsid w:val="0074033A"/>
    <w:rsid w:val="007427F9"/>
    <w:rsid w:val="00743DCE"/>
    <w:rsid w:val="00752D13"/>
    <w:rsid w:val="00753882"/>
    <w:rsid w:val="0075409C"/>
    <w:rsid w:val="00760A7F"/>
    <w:rsid w:val="00764251"/>
    <w:rsid w:val="00764CD2"/>
    <w:rsid w:val="00765900"/>
    <w:rsid w:val="00765AA8"/>
    <w:rsid w:val="00766EFA"/>
    <w:rsid w:val="007729FC"/>
    <w:rsid w:val="007775BB"/>
    <w:rsid w:val="00780677"/>
    <w:rsid w:val="0078313F"/>
    <w:rsid w:val="00784DC4"/>
    <w:rsid w:val="0078550D"/>
    <w:rsid w:val="00785BDB"/>
    <w:rsid w:val="00785D62"/>
    <w:rsid w:val="007876EB"/>
    <w:rsid w:val="00790C87"/>
    <w:rsid w:val="00794904"/>
    <w:rsid w:val="00794EA7"/>
    <w:rsid w:val="007B2036"/>
    <w:rsid w:val="007B4E65"/>
    <w:rsid w:val="007C1A8A"/>
    <w:rsid w:val="007C6F25"/>
    <w:rsid w:val="007C7D6D"/>
    <w:rsid w:val="007D061E"/>
    <w:rsid w:val="007D14E1"/>
    <w:rsid w:val="007D1A24"/>
    <w:rsid w:val="007D6ABC"/>
    <w:rsid w:val="007E1249"/>
    <w:rsid w:val="007E12B3"/>
    <w:rsid w:val="007E1532"/>
    <w:rsid w:val="007E19AD"/>
    <w:rsid w:val="007E3813"/>
    <w:rsid w:val="007E448C"/>
    <w:rsid w:val="007E62B9"/>
    <w:rsid w:val="007F11C7"/>
    <w:rsid w:val="007F1DED"/>
    <w:rsid w:val="007F1ED9"/>
    <w:rsid w:val="007F491F"/>
    <w:rsid w:val="007F62EA"/>
    <w:rsid w:val="007F7955"/>
    <w:rsid w:val="00801D2D"/>
    <w:rsid w:val="008040E0"/>
    <w:rsid w:val="008048DA"/>
    <w:rsid w:val="008122EF"/>
    <w:rsid w:val="00813EE3"/>
    <w:rsid w:val="00816C28"/>
    <w:rsid w:val="00817411"/>
    <w:rsid w:val="008174AE"/>
    <w:rsid w:val="0082451D"/>
    <w:rsid w:val="00825CB8"/>
    <w:rsid w:val="008301F0"/>
    <w:rsid w:val="008313A4"/>
    <w:rsid w:val="00833C8A"/>
    <w:rsid w:val="0083497E"/>
    <w:rsid w:val="008349C7"/>
    <w:rsid w:val="00834FA8"/>
    <w:rsid w:val="00835CC7"/>
    <w:rsid w:val="0083692A"/>
    <w:rsid w:val="00837B34"/>
    <w:rsid w:val="008410A0"/>
    <w:rsid w:val="008424C8"/>
    <w:rsid w:val="00842795"/>
    <w:rsid w:val="008473CC"/>
    <w:rsid w:val="00851634"/>
    <w:rsid w:val="008550D6"/>
    <w:rsid w:val="008635C9"/>
    <w:rsid w:val="00865CAB"/>
    <w:rsid w:val="0087016D"/>
    <w:rsid w:val="008712BC"/>
    <w:rsid w:val="008734DC"/>
    <w:rsid w:val="00874C55"/>
    <w:rsid w:val="0088017E"/>
    <w:rsid w:val="0088212B"/>
    <w:rsid w:val="00882554"/>
    <w:rsid w:val="008848AA"/>
    <w:rsid w:val="00885A65"/>
    <w:rsid w:val="008918F7"/>
    <w:rsid w:val="00897302"/>
    <w:rsid w:val="008977D8"/>
    <w:rsid w:val="008A22B6"/>
    <w:rsid w:val="008A4801"/>
    <w:rsid w:val="008A4D7E"/>
    <w:rsid w:val="008B0384"/>
    <w:rsid w:val="008B0C29"/>
    <w:rsid w:val="008B2FA0"/>
    <w:rsid w:val="008B4D5E"/>
    <w:rsid w:val="008B5D06"/>
    <w:rsid w:val="008B655A"/>
    <w:rsid w:val="008B75B5"/>
    <w:rsid w:val="008C159F"/>
    <w:rsid w:val="008C2623"/>
    <w:rsid w:val="008C2693"/>
    <w:rsid w:val="008C3B05"/>
    <w:rsid w:val="008C662A"/>
    <w:rsid w:val="008C6F25"/>
    <w:rsid w:val="008C70B4"/>
    <w:rsid w:val="008D1B5D"/>
    <w:rsid w:val="008D1DBE"/>
    <w:rsid w:val="008D1E67"/>
    <w:rsid w:val="008D3552"/>
    <w:rsid w:val="008D759B"/>
    <w:rsid w:val="008E0702"/>
    <w:rsid w:val="008E3518"/>
    <w:rsid w:val="008E39D3"/>
    <w:rsid w:val="008E3FCE"/>
    <w:rsid w:val="008E5AEE"/>
    <w:rsid w:val="008E7BF0"/>
    <w:rsid w:val="008F1900"/>
    <w:rsid w:val="008F2960"/>
    <w:rsid w:val="008F42EB"/>
    <w:rsid w:val="008F494D"/>
    <w:rsid w:val="008F7302"/>
    <w:rsid w:val="00900CA6"/>
    <w:rsid w:val="00900E5A"/>
    <w:rsid w:val="00904B09"/>
    <w:rsid w:val="00912CEF"/>
    <w:rsid w:val="009277B1"/>
    <w:rsid w:val="0093221D"/>
    <w:rsid w:val="00934A19"/>
    <w:rsid w:val="00936E1F"/>
    <w:rsid w:val="0093701C"/>
    <w:rsid w:val="00942992"/>
    <w:rsid w:val="00943645"/>
    <w:rsid w:val="00947E88"/>
    <w:rsid w:val="00953F9C"/>
    <w:rsid w:val="00955443"/>
    <w:rsid w:val="009563A4"/>
    <w:rsid w:val="00960BA6"/>
    <w:rsid w:val="0096386A"/>
    <w:rsid w:val="00963DAC"/>
    <w:rsid w:val="0096475E"/>
    <w:rsid w:val="00964F01"/>
    <w:rsid w:val="00966B8F"/>
    <w:rsid w:val="00970AB8"/>
    <w:rsid w:val="00972A05"/>
    <w:rsid w:val="00972D87"/>
    <w:rsid w:val="00984B20"/>
    <w:rsid w:val="00984D5A"/>
    <w:rsid w:val="009879D2"/>
    <w:rsid w:val="00987E90"/>
    <w:rsid w:val="009954E7"/>
    <w:rsid w:val="00995613"/>
    <w:rsid w:val="00996BCD"/>
    <w:rsid w:val="009A205F"/>
    <w:rsid w:val="009B3B4B"/>
    <w:rsid w:val="009B46C4"/>
    <w:rsid w:val="009B7288"/>
    <w:rsid w:val="009B72BF"/>
    <w:rsid w:val="009C264C"/>
    <w:rsid w:val="009C320C"/>
    <w:rsid w:val="009C57BA"/>
    <w:rsid w:val="009C7826"/>
    <w:rsid w:val="009C7A7F"/>
    <w:rsid w:val="009D0ECB"/>
    <w:rsid w:val="009D5B83"/>
    <w:rsid w:val="009D5E7C"/>
    <w:rsid w:val="009E41C4"/>
    <w:rsid w:val="009E58C6"/>
    <w:rsid w:val="009F112F"/>
    <w:rsid w:val="009F142A"/>
    <w:rsid w:val="009F154C"/>
    <w:rsid w:val="009F35FF"/>
    <w:rsid w:val="009F40E0"/>
    <w:rsid w:val="009F587E"/>
    <w:rsid w:val="009F661D"/>
    <w:rsid w:val="009F6B15"/>
    <w:rsid w:val="009F6F22"/>
    <w:rsid w:val="00A016EF"/>
    <w:rsid w:val="00A05F36"/>
    <w:rsid w:val="00A078C5"/>
    <w:rsid w:val="00A12801"/>
    <w:rsid w:val="00A12F8A"/>
    <w:rsid w:val="00A14642"/>
    <w:rsid w:val="00A14A36"/>
    <w:rsid w:val="00A14E14"/>
    <w:rsid w:val="00A16AF4"/>
    <w:rsid w:val="00A2003F"/>
    <w:rsid w:val="00A24E5F"/>
    <w:rsid w:val="00A2511A"/>
    <w:rsid w:val="00A2567B"/>
    <w:rsid w:val="00A2590F"/>
    <w:rsid w:val="00A27D50"/>
    <w:rsid w:val="00A32F0B"/>
    <w:rsid w:val="00A36EF0"/>
    <w:rsid w:val="00A37EE6"/>
    <w:rsid w:val="00A46910"/>
    <w:rsid w:val="00A506CE"/>
    <w:rsid w:val="00A50C22"/>
    <w:rsid w:val="00A54DB2"/>
    <w:rsid w:val="00A56261"/>
    <w:rsid w:val="00A61977"/>
    <w:rsid w:val="00A6235E"/>
    <w:rsid w:val="00A72448"/>
    <w:rsid w:val="00A72726"/>
    <w:rsid w:val="00A72B31"/>
    <w:rsid w:val="00A73C41"/>
    <w:rsid w:val="00A73E8E"/>
    <w:rsid w:val="00A76258"/>
    <w:rsid w:val="00A8424D"/>
    <w:rsid w:val="00A8591C"/>
    <w:rsid w:val="00A860C1"/>
    <w:rsid w:val="00A8794E"/>
    <w:rsid w:val="00A90D8E"/>
    <w:rsid w:val="00A9303E"/>
    <w:rsid w:val="00A95F7E"/>
    <w:rsid w:val="00A96A70"/>
    <w:rsid w:val="00AA52E2"/>
    <w:rsid w:val="00AA70D2"/>
    <w:rsid w:val="00AB17B3"/>
    <w:rsid w:val="00AB27CE"/>
    <w:rsid w:val="00AB2B8B"/>
    <w:rsid w:val="00AB30A6"/>
    <w:rsid w:val="00AB5695"/>
    <w:rsid w:val="00AC2AD0"/>
    <w:rsid w:val="00AC2B69"/>
    <w:rsid w:val="00AC3E4E"/>
    <w:rsid w:val="00AC443D"/>
    <w:rsid w:val="00AC7E01"/>
    <w:rsid w:val="00AD1B2A"/>
    <w:rsid w:val="00AD2B88"/>
    <w:rsid w:val="00AD50BA"/>
    <w:rsid w:val="00AE0B9A"/>
    <w:rsid w:val="00AE1BD1"/>
    <w:rsid w:val="00AE2965"/>
    <w:rsid w:val="00AE7DE8"/>
    <w:rsid w:val="00AF4ABA"/>
    <w:rsid w:val="00AF7AA8"/>
    <w:rsid w:val="00AF7ACD"/>
    <w:rsid w:val="00B02493"/>
    <w:rsid w:val="00B0571E"/>
    <w:rsid w:val="00B11AB9"/>
    <w:rsid w:val="00B11BD2"/>
    <w:rsid w:val="00B20FB8"/>
    <w:rsid w:val="00B21064"/>
    <w:rsid w:val="00B21733"/>
    <w:rsid w:val="00B2207F"/>
    <w:rsid w:val="00B26C5B"/>
    <w:rsid w:val="00B271C2"/>
    <w:rsid w:val="00B27B16"/>
    <w:rsid w:val="00B32181"/>
    <w:rsid w:val="00B3496D"/>
    <w:rsid w:val="00B35399"/>
    <w:rsid w:val="00B36D5F"/>
    <w:rsid w:val="00B37C38"/>
    <w:rsid w:val="00B4384D"/>
    <w:rsid w:val="00B46377"/>
    <w:rsid w:val="00B46577"/>
    <w:rsid w:val="00B471C4"/>
    <w:rsid w:val="00B52706"/>
    <w:rsid w:val="00B549CD"/>
    <w:rsid w:val="00B56990"/>
    <w:rsid w:val="00B57A88"/>
    <w:rsid w:val="00B60344"/>
    <w:rsid w:val="00B60E2A"/>
    <w:rsid w:val="00B61594"/>
    <w:rsid w:val="00B6476E"/>
    <w:rsid w:val="00B67EB5"/>
    <w:rsid w:val="00B67F40"/>
    <w:rsid w:val="00B71216"/>
    <w:rsid w:val="00B74624"/>
    <w:rsid w:val="00B750A8"/>
    <w:rsid w:val="00B75BE4"/>
    <w:rsid w:val="00B766EA"/>
    <w:rsid w:val="00B76905"/>
    <w:rsid w:val="00B76D67"/>
    <w:rsid w:val="00B82224"/>
    <w:rsid w:val="00B82827"/>
    <w:rsid w:val="00B85877"/>
    <w:rsid w:val="00B92A70"/>
    <w:rsid w:val="00B93748"/>
    <w:rsid w:val="00B94CCC"/>
    <w:rsid w:val="00B97004"/>
    <w:rsid w:val="00BA0621"/>
    <w:rsid w:val="00BA063D"/>
    <w:rsid w:val="00BA20FF"/>
    <w:rsid w:val="00BA2CE3"/>
    <w:rsid w:val="00BA4636"/>
    <w:rsid w:val="00BA7133"/>
    <w:rsid w:val="00BA73A2"/>
    <w:rsid w:val="00BB2017"/>
    <w:rsid w:val="00BB50BC"/>
    <w:rsid w:val="00BB611D"/>
    <w:rsid w:val="00BC570F"/>
    <w:rsid w:val="00BD01E9"/>
    <w:rsid w:val="00BD1140"/>
    <w:rsid w:val="00BD31EB"/>
    <w:rsid w:val="00BD3FC7"/>
    <w:rsid w:val="00BD5B36"/>
    <w:rsid w:val="00BE0D8E"/>
    <w:rsid w:val="00BE3440"/>
    <w:rsid w:val="00BE37AF"/>
    <w:rsid w:val="00BE51E2"/>
    <w:rsid w:val="00BE65FC"/>
    <w:rsid w:val="00BF04A3"/>
    <w:rsid w:val="00BF15E5"/>
    <w:rsid w:val="00BF2C49"/>
    <w:rsid w:val="00BF3B1B"/>
    <w:rsid w:val="00BF689F"/>
    <w:rsid w:val="00C0089E"/>
    <w:rsid w:val="00C051FB"/>
    <w:rsid w:val="00C055C5"/>
    <w:rsid w:val="00C05D7A"/>
    <w:rsid w:val="00C11469"/>
    <w:rsid w:val="00C12A29"/>
    <w:rsid w:val="00C16686"/>
    <w:rsid w:val="00C16E67"/>
    <w:rsid w:val="00C17917"/>
    <w:rsid w:val="00C2234F"/>
    <w:rsid w:val="00C24669"/>
    <w:rsid w:val="00C25040"/>
    <w:rsid w:val="00C261CD"/>
    <w:rsid w:val="00C27969"/>
    <w:rsid w:val="00C30159"/>
    <w:rsid w:val="00C33C2E"/>
    <w:rsid w:val="00C33FF6"/>
    <w:rsid w:val="00C34AEC"/>
    <w:rsid w:val="00C35E17"/>
    <w:rsid w:val="00C4475B"/>
    <w:rsid w:val="00C46B4C"/>
    <w:rsid w:val="00C5129E"/>
    <w:rsid w:val="00C540CF"/>
    <w:rsid w:val="00C54424"/>
    <w:rsid w:val="00C57B79"/>
    <w:rsid w:val="00C57CAC"/>
    <w:rsid w:val="00C601C8"/>
    <w:rsid w:val="00C63116"/>
    <w:rsid w:val="00C64742"/>
    <w:rsid w:val="00C66B39"/>
    <w:rsid w:val="00C67846"/>
    <w:rsid w:val="00C70B32"/>
    <w:rsid w:val="00C72652"/>
    <w:rsid w:val="00C7384E"/>
    <w:rsid w:val="00C753E0"/>
    <w:rsid w:val="00C765C5"/>
    <w:rsid w:val="00C76A96"/>
    <w:rsid w:val="00C81C15"/>
    <w:rsid w:val="00C83D7E"/>
    <w:rsid w:val="00C916CC"/>
    <w:rsid w:val="00C92AF9"/>
    <w:rsid w:val="00C932AD"/>
    <w:rsid w:val="00C95C09"/>
    <w:rsid w:val="00C973B2"/>
    <w:rsid w:val="00CA045E"/>
    <w:rsid w:val="00CA186E"/>
    <w:rsid w:val="00CA281C"/>
    <w:rsid w:val="00CA5BB7"/>
    <w:rsid w:val="00CB0795"/>
    <w:rsid w:val="00CB1FAC"/>
    <w:rsid w:val="00CB3CC1"/>
    <w:rsid w:val="00CB5092"/>
    <w:rsid w:val="00CB6159"/>
    <w:rsid w:val="00CB7A64"/>
    <w:rsid w:val="00CB7D55"/>
    <w:rsid w:val="00CD0E5F"/>
    <w:rsid w:val="00CD1B72"/>
    <w:rsid w:val="00CD3B13"/>
    <w:rsid w:val="00CD55CF"/>
    <w:rsid w:val="00CD611C"/>
    <w:rsid w:val="00CD6904"/>
    <w:rsid w:val="00CD70E5"/>
    <w:rsid w:val="00CE012F"/>
    <w:rsid w:val="00CE26C2"/>
    <w:rsid w:val="00CE41A1"/>
    <w:rsid w:val="00CE43A9"/>
    <w:rsid w:val="00CF0313"/>
    <w:rsid w:val="00CF1943"/>
    <w:rsid w:val="00CF258D"/>
    <w:rsid w:val="00CF2BFF"/>
    <w:rsid w:val="00CF7818"/>
    <w:rsid w:val="00D05E99"/>
    <w:rsid w:val="00D101A1"/>
    <w:rsid w:val="00D157B3"/>
    <w:rsid w:val="00D2081C"/>
    <w:rsid w:val="00D20F1B"/>
    <w:rsid w:val="00D2257F"/>
    <w:rsid w:val="00D231A8"/>
    <w:rsid w:val="00D27B31"/>
    <w:rsid w:val="00D30854"/>
    <w:rsid w:val="00D318E3"/>
    <w:rsid w:val="00D35F4E"/>
    <w:rsid w:val="00D3688A"/>
    <w:rsid w:val="00D449F8"/>
    <w:rsid w:val="00D462B6"/>
    <w:rsid w:val="00D5176B"/>
    <w:rsid w:val="00D52CF8"/>
    <w:rsid w:val="00D5580F"/>
    <w:rsid w:val="00D62BA5"/>
    <w:rsid w:val="00D64838"/>
    <w:rsid w:val="00D67E63"/>
    <w:rsid w:val="00D73AE6"/>
    <w:rsid w:val="00D73B03"/>
    <w:rsid w:val="00D75C45"/>
    <w:rsid w:val="00D851DA"/>
    <w:rsid w:val="00D859D7"/>
    <w:rsid w:val="00D859F9"/>
    <w:rsid w:val="00D960B2"/>
    <w:rsid w:val="00D97FE1"/>
    <w:rsid w:val="00DA01A8"/>
    <w:rsid w:val="00DA122B"/>
    <w:rsid w:val="00DA25B1"/>
    <w:rsid w:val="00DA2CBB"/>
    <w:rsid w:val="00DA34C4"/>
    <w:rsid w:val="00DA6071"/>
    <w:rsid w:val="00DA62C6"/>
    <w:rsid w:val="00DA7725"/>
    <w:rsid w:val="00DB0051"/>
    <w:rsid w:val="00DB089D"/>
    <w:rsid w:val="00DB2419"/>
    <w:rsid w:val="00DB3E0D"/>
    <w:rsid w:val="00DB74EA"/>
    <w:rsid w:val="00DC25F5"/>
    <w:rsid w:val="00DC3DAD"/>
    <w:rsid w:val="00DC41E3"/>
    <w:rsid w:val="00DC5E03"/>
    <w:rsid w:val="00DC73AE"/>
    <w:rsid w:val="00DD182A"/>
    <w:rsid w:val="00DD3368"/>
    <w:rsid w:val="00DD4F02"/>
    <w:rsid w:val="00DD4F36"/>
    <w:rsid w:val="00DD740A"/>
    <w:rsid w:val="00DE0CD7"/>
    <w:rsid w:val="00DE0F7A"/>
    <w:rsid w:val="00DE244D"/>
    <w:rsid w:val="00DE6D1D"/>
    <w:rsid w:val="00DE774B"/>
    <w:rsid w:val="00DF72EB"/>
    <w:rsid w:val="00DF7EF2"/>
    <w:rsid w:val="00E000EB"/>
    <w:rsid w:val="00E00848"/>
    <w:rsid w:val="00E01782"/>
    <w:rsid w:val="00E027AE"/>
    <w:rsid w:val="00E02CB6"/>
    <w:rsid w:val="00E02DC0"/>
    <w:rsid w:val="00E11361"/>
    <w:rsid w:val="00E11D76"/>
    <w:rsid w:val="00E15500"/>
    <w:rsid w:val="00E2059B"/>
    <w:rsid w:val="00E22167"/>
    <w:rsid w:val="00E24667"/>
    <w:rsid w:val="00E25F75"/>
    <w:rsid w:val="00E26267"/>
    <w:rsid w:val="00E31D12"/>
    <w:rsid w:val="00E33CF9"/>
    <w:rsid w:val="00E35EF4"/>
    <w:rsid w:val="00E3719F"/>
    <w:rsid w:val="00E374B5"/>
    <w:rsid w:val="00E40C53"/>
    <w:rsid w:val="00E4259E"/>
    <w:rsid w:val="00E4332B"/>
    <w:rsid w:val="00E46640"/>
    <w:rsid w:val="00E474B0"/>
    <w:rsid w:val="00E5255E"/>
    <w:rsid w:val="00E5289D"/>
    <w:rsid w:val="00E544E1"/>
    <w:rsid w:val="00E56374"/>
    <w:rsid w:val="00E5713C"/>
    <w:rsid w:val="00E57510"/>
    <w:rsid w:val="00E610AE"/>
    <w:rsid w:val="00E61DCB"/>
    <w:rsid w:val="00E64F77"/>
    <w:rsid w:val="00E65A35"/>
    <w:rsid w:val="00E70E73"/>
    <w:rsid w:val="00E71E6E"/>
    <w:rsid w:val="00E7605D"/>
    <w:rsid w:val="00E769ED"/>
    <w:rsid w:val="00E7720C"/>
    <w:rsid w:val="00E8096D"/>
    <w:rsid w:val="00E86A85"/>
    <w:rsid w:val="00E86CBD"/>
    <w:rsid w:val="00E96740"/>
    <w:rsid w:val="00EA0012"/>
    <w:rsid w:val="00EA0076"/>
    <w:rsid w:val="00EA0EA5"/>
    <w:rsid w:val="00EA400B"/>
    <w:rsid w:val="00EA42F3"/>
    <w:rsid w:val="00EB36ED"/>
    <w:rsid w:val="00EB4041"/>
    <w:rsid w:val="00EC419E"/>
    <w:rsid w:val="00EC48C1"/>
    <w:rsid w:val="00EC6F50"/>
    <w:rsid w:val="00ED12BA"/>
    <w:rsid w:val="00ED32E2"/>
    <w:rsid w:val="00ED6C03"/>
    <w:rsid w:val="00EE04F5"/>
    <w:rsid w:val="00EE201F"/>
    <w:rsid w:val="00EE393D"/>
    <w:rsid w:val="00EE4291"/>
    <w:rsid w:val="00EE779D"/>
    <w:rsid w:val="00EE7F66"/>
    <w:rsid w:val="00EF37E9"/>
    <w:rsid w:val="00EF4642"/>
    <w:rsid w:val="00EF4C24"/>
    <w:rsid w:val="00EF754E"/>
    <w:rsid w:val="00F002B3"/>
    <w:rsid w:val="00F040DD"/>
    <w:rsid w:val="00F05CB0"/>
    <w:rsid w:val="00F06ACE"/>
    <w:rsid w:val="00F10028"/>
    <w:rsid w:val="00F10041"/>
    <w:rsid w:val="00F12803"/>
    <w:rsid w:val="00F2433A"/>
    <w:rsid w:val="00F31053"/>
    <w:rsid w:val="00F329C8"/>
    <w:rsid w:val="00F3378F"/>
    <w:rsid w:val="00F36DB5"/>
    <w:rsid w:val="00F40AD5"/>
    <w:rsid w:val="00F42184"/>
    <w:rsid w:val="00F42DD5"/>
    <w:rsid w:val="00F437BA"/>
    <w:rsid w:val="00F43A91"/>
    <w:rsid w:val="00F46E1B"/>
    <w:rsid w:val="00F50420"/>
    <w:rsid w:val="00F51940"/>
    <w:rsid w:val="00F51E33"/>
    <w:rsid w:val="00F5306E"/>
    <w:rsid w:val="00F53BE9"/>
    <w:rsid w:val="00F557D5"/>
    <w:rsid w:val="00F609DF"/>
    <w:rsid w:val="00F62C67"/>
    <w:rsid w:val="00F632EC"/>
    <w:rsid w:val="00F6559C"/>
    <w:rsid w:val="00F67023"/>
    <w:rsid w:val="00F732D2"/>
    <w:rsid w:val="00F73D5D"/>
    <w:rsid w:val="00F7486E"/>
    <w:rsid w:val="00F75344"/>
    <w:rsid w:val="00F81B58"/>
    <w:rsid w:val="00F82CC8"/>
    <w:rsid w:val="00F84CE5"/>
    <w:rsid w:val="00F8645A"/>
    <w:rsid w:val="00F93591"/>
    <w:rsid w:val="00F93AA3"/>
    <w:rsid w:val="00F94D1D"/>
    <w:rsid w:val="00F978ED"/>
    <w:rsid w:val="00FA02AA"/>
    <w:rsid w:val="00FA04E4"/>
    <w:rsid w:val="00FA3F92"/>
    <w:rsid w:val="00FB2D53"/>
    <w:rsid w:val="00FB36D3"/>
    <w:rsid w:val="00FB3EA8"/>
    <w:rsid w:val="00FC28CE"/>
    <w:rsid w:val="00FC5B99"/>
    <w:rsid w:val="00FD030D"/>
    <w:rsid w:val="00FD13BB"/>
    <w:rsid w:val="00FD191B"/>
    <w:rsid w:val="00FD61F0"/>
    <w:rsid w:val="00FD744E"/>
    <w:rsid w:val="00FE0353"/>
    <w:rsid w:val="00FE5735"/>
    <w:rsid w:val="00FE577A"/>
    <w:rsid w:val="00FE5DF2"/>
    <w:rsid w:val="00FF16B1"/>
    <w:rsid w:val="00FF1777"/>
    <w:rsid w:val="00FF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687FB4"/>
  <w15:chartTrackingRefBased/>
  <w15:docId w15:val="{2C2B7261-7EB4-4E34-A92E-36E5EFD2D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993"/>
        <w:tab w:val="left" w:pos="1276"/>
        <w:tab w:val="left" w:pos="5670"/>
      </w:tabs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993"/>
        <w:tab w:val="left" w:pos="1276"/>
        <w:tab w:val="left" w:pos="1843"/>
        <w:tab w:val="left" w:pos="5245"/>
        <w:tab w:val="left" w:pos="5812"/>
      </w:tabs>
      <w:jc w:val="both"/>
      <w:outlineLvl w:val="1"/>
    </w:pPr>
    <w:rPr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ind w:left="6379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ind w:left="6379"/>
      <w:jc w:val="center"/>
      <w:outlineLvl w:val="4"/>
    </w:pPr>
    <w:rPr>
      <w:sz w:val="24"/>
      <w:u w:val="single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qFormat/>
    <w:pPr>
      <w:keepNext/>
      <w:tabs>
        <w:tab w:val="left" w:pos="709"/>
        <w:tab w:val="left" w:pos="3402"/>
        <w:tab w:val="left" w:pos="3828"/>
      </w:tabs>
      <w:spacing w:before="120"/>
      <w:outlineLvl w:val="6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1276"/>
        <w:tab w:val="left" w:pos="1560"/>
        <w:tab w:val="left" w:pos="5954"/>
        <w:tab w:val="left" w:pos="6521"/>
      </w:tabs>
      <w:ind w:left="1560"/>
    </w:pPr>
    <w:rPr>
      <w:rFonts w:ascii="Arial" w:hAnsi="Arial"/>
      <w:sz w:val="24"/>
    </w:rPr>
  </w:style>
  <w:style w:type="paragraph" w:styleId="Title">
    <w:name w:val="Title"/>
    <w:basedOn w:val="Normal"/>
    <w:qFormat/>
    <w:pPr>
      <w:jc w:val="center"/>
    </w:pPr>
    <w:rPr>
      <w:sz w:val="32"/>
      <w:u w:val="single"/>
    </w:rPr>
  </w:style>
  <w:style w:type="paragraph" w:styleId="Subtitle">
    <w:name w:val="Subtitle"/>
    <w:basedOn w:val="Normal"/>
    <w:qFormat/>
    <w:rPr>
      <w:sz w:val="32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pPr>
      <w:tabs>
        <w:tab w:val="center" w:pos="8190"/>
      </w:tabs>
      <w:spacing w:line="360" w:lineRule="auto"/>
    </w:pPr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rsid w:val="00E86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6A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rsid w:val="00057021"/>
  </w:style>
  <w:style w:type="table" w:styleId="GridTable4-Accent3">
    <w:name w:val="Grid Table 4 Accent 3"/>
    <w:basedOn w:val="TableNormal"/>
    <w:uiPriority w:val="49"/>
    <w:rsid w:val="0011028A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4-Accent1">
    <w:name w:val="Grid Table 4 Accent 1"/>
    <w:basedOn w:val="TableNormal"/>
    <w:uiPriority w:val="49"/>
    <w:rsid w:val="0011028A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PlainTable3">
    <w:name w:val="Plain Table 3"/>
    <w:basedOn w:val="TableNormal"/>
    <w:uiPriority w:val="43"/>
    <w:rsid w:val="0011028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1028A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4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Eko\Data-TU\Ujian%20Lisan\New%20Folder\Surat%20KOP-I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F09636-6EC3-41FD-8BE8-1D63F34D4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Surat KOP-IF</Template>
  <TotalTime>101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Informatika</dc:creator>
  <cp:keywords/>
  <cp:lastModifiedBy>Reo Sahobby</cp:lastModifiedBy>
  <cp:revision>134</cp:revision>
  <cp:lastPrinted>2020-06-18T06:47:00Z</cp:lastPrinted>
  <dcterms:created xsi:type="dcterms:W3CDTF">2020-06-19T06:57:00Z</dcterms:created>
  <dcterms:modified xsi:type="dcterms:W3CDTF">2021-11-14T04:04:00Z</dcterms:modified>
</cp:coreProperties>
</file>