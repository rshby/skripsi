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DD87" w14:textId="6BBAA106" w:rsidR="00D35F4E" w:rsidRDefault="007F4A2E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PENDAFTARAN </w:t>
      </w:r>
      <w:r w:rsidR="0071566A">
        <w:rPr>
          <w:b/>
          <w:bCs/>
          <w:sz w:val="28"/>
          <w:szCs w:val="28"/>
        </w:rPr>
        <w:t>SIDANG</w:t>
      </w:r>
      <w:r w:rsidR="0091777B">
        <w:rPr>
          <w:b/>
          <w:bCs/>
          <w:sz w:val="28"/>
          <w:szCs w:val="28"/>
        </w:rPr>
        <w:t xml:space="preserve"> TUGAS AKHIR</w:t>
      </w:r>
    </w:p>
    <w:p w14:paraId="3305350C" w14:textId="77777777" w:rsidR="00D35F4E" w:rsidRDefault="00D35F4E" w:rsidP="00D35F4E">
      <w:pPr>
        <w:rPr>
          <w:sz w:val="28"/>
          <w:szCs w:val="28"/>
        </w:rPr>
      </w:pPr>
    </w:p>
    <w:p w14:paraId="69D0DF41" w14:textId="77777777" w:rsidR="00D35F4E" w:rsidRPr="00BE38AF" w:rsidRDefault="00D35F4E" w:rsidP="00D35F4E">
      <w:pPr>
        <w:rPr>
          <w:sz w:val="28"/>
          <w:szCs w:val="28"/>
        </w:rPr>
      </w:pPr>
    </w:p>
    <w:p w14:paraId="0D11AEE9" w14:textId="0FF0E509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Nama</w:t>
      </w:r>
      <w:r w:rsidRPr="002C5E9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A52939">
        <w:rPr>
          <w:sz w:val="22"/>
          <w:szCs w:val="22"/>
        </w:rPr>
        <w:t>Reo Sahobby</w:t>
      </w:r>
    </w:p>
    <w:p w14:paraId="7A6FE281" w14:textId="3BDD58EA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NIM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E4342F">
        <w:rPr>
          <w:sz w:val="22"/>
          <w:szCs w:val="22"/>
        </w:rPr>
        <w:t>123170067</w:t>
      </w:r>
    </w:p>
    <w:p w14:paraId="3151621B" w14:textId="2F1CEDE6" w:rsidR="00D35F4E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Program Studi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20522D">
        <w:rPr>
          <w:sz w:val="22"/>
          <w:szCs w:val="22"/>
        </w:rPr>
        <w:t>Informatika</w:t>
      </w:r>
    </w:p>
    <w:p w14:paraId="60FC0ED3" w14:textId="706A5080" w:rsidR="00895BF3" w:rsidRDefault="00895BF3" w:rsidP="002D7591">
      <w:pPr>
        <w:tabs>
          <w:tab w:val="left" w:pos="720"/>
          <w:tab w:val="left" w:pos="1440"/>
          <w:tab w:val="left" w:pos="2160"/>
          <w:tab w:val="left" w:pos="2880"/>
          <w:tab w:val="left" w:pos="3894"/>
        </w:tabs>
        <w:rPr>
          <w:sz w:val="22"/>
          <w:szCs w:val="22"/>
        </w:rPr>
      </w:pPr>
      <w:r>
        <w:rPr>
          <w:sz w:val="22"/>
          <w:szCs w:val="22"/>
        </w:rPr>
        <w:t xml:space="preserve">     IPK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D7591">
        <w:rPr>
          <w:sz w:val="22"/>
          <w:szCs w:val="22"/>
        </w:rPr>
        <w:t xml:space="preserve"> </w:t>
      </w:r>
      <w:r w:rsidR="002219F3">
        <w:rPr>
          <w:sz w:val="22"/>
          <w:szCs w:val="22"/>
        </w:rPr>
        <w:t>3.75</w:t>
      </w:r>
      <w:r w:rsidR="002D7591">
        <w:rPr>
          <w:sz w:val="22"/>
          <w:szCs w:val="22"/>
        </w:rPr>
        <w:tab/>
        <w:t xml:space="preserve"> </w:t>
      </w:r>
    </w:p>
    <w:p w14:paraId="4C59E531" w14:textId="2AFD7BD4" w:rsidR="00895BF3" w:rsidRDefault="00895BF3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SKS yang ditempuh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D7591">
        <w:rPr>
          <w:sz w:val="22"/>
          <w:szCs w:val="22"/>
        </w:rPr>
        <w:t xml:space="preserve"> </w:t>
      </w:r>
      <w:r w:rsidR="00483A2E">
        <w:rPr>
          <w:sz w:val="22"/>
          <w:szCs w:val="22"/>
        </w:rPr>
        <w:t>144</w:t>
      </w:r>
    </w:p>
    <w:p w14:paraId="64874FA2" w14:textId="5B07A50D" w:rsidR="00D35F4E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AB1F3E">
        <w:rPr>
          <w:sz w:val="22"/>
          <w:szCs w:val="22"/>
        </w:rPr>
        <w:t>Keminatan</w:t>
      </w:r>
      <w:r w:rsidR="00AB1F3E">
        <w:rPr>
          <w:sz w:val="22"/>
          <w:szCs w:val="22"/>
        </w:rPr>
        <w:tab/>
      </w:r>
      <w:r w:rsidR="00AB5695"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Pr="002C60C0">
        <w:rPr>
          <w:sz w:val="22"/>
          <w:szCs w:val="22"/>
        </w:rPr>
        <w:t xml:space="preserve"> </w:t>
      </w:r>
      <w:r w:rsidR="00483A2E">
        <w:rPr>
          <w:sz w:val="22"/>
          <w:szCs w:val="22"/>
        </w:rPr>
        <w:t>Sistem Cerdas</w:t>
      </w:r>
    </w:p>
    <w:p w14:paraId="79CE4C2D" w14:textId="010F0F71" w:rsidR="007F4A2E" w:rsidRDefault="00AB1F3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>Bidang Tugas Akhir</w:t>
      </w:r>
      <w:r w:rsidR="007F4A2E">
        <w:rPr>
          <w:sz w:val="22"/>
          <w:szCs w:val="22"/>
        </w:rPr>
        <w:tab/>
      </w:r>
      <w:r w:rsidR="007F4A2E">
        <w:rPr>
          <w:sz w:val="22"/>
          <w:szCs w:val="22"/>
        </w:rPr>
        <w:tab/>
        <w:t>:</w:t>
      </w:r>
      <w:r w:rsidR="007F4A2E" w:rsidRPr="002C60C0">
        <w:rPr>
          <w:sz w:val="22"/>
          <w:szCs w:val="22"/>
        </w:rPr>
        <w:t xml:space="preserve"> </w:t>
      </w:r>
      <w:r w:rsidR="00483A2E">
        <w:rPr>
          <w:sz w:val="22"/>
          <w:szCs w:val="22"/>
        </w:rPr>
        <w:t>Machine Learning</w:t>
      </w:r>
    </w:p>
    <w:p w14:paraId="185A8B58" w14:textId="22C21A1A" w:rsidR="005142FE" w:rsidRDefault="005142F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>Judul Tugas Akhir</w:t>
      </w:r>
      <w:r>
        <w:rPr>
          <w:sz w:val="22"/>
          <w:szCs w:val="22"/>
        </w:rPr>
        <w:tab/>
      </w:r>
      <w:r w:rsidR="0091777B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AF5F4D">
        <w:rPr>
          <w:sz w:val="22"/>
          <w:szCs w:val="22"/>
        </w:rPr>
        <w:t>Prediksi Penyakit Jantung dengan Menggunakan Algoritma XgBoost dan</w:t>
      </w:r>
    </w:p>
    <w:p w14:paraId="47EA35E7" w14:textId="2AE8E685" w:rsidR="005142FE" w:rsidRDefault="005142F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C83C07">
        <w:rPr>
          <w:sz w:val="22"/>
          <w:szCs w:val="22"/>
        </w:rPr>
        <w:t>Randomized Search Optimizer</w:t>
      </w:r>
    </w:p>
    <w:p w14:paraId="04F62D6B" w14:textId="56DA357F" w:rsidR="00D35F4E" w:rsidRDefault="00AE4BD9" w:rsidP="00AE4BD9">
      <w:pPr>
        <w:rPr>
          <w:sz w:val="22"/>
          <w:szCs w:val="22"/>
        </w:rPr>
      </w:pPr>
      <w:r>
        <w:rPr>
          <w:sz w:val="22"/>
          <w:szCs w:val="22"/>
        </w:rPr>
        <w:t xml:space="preserve">     T</w:t>
      </w:r>
      <w:r w:rsidR="0091777B">
        <w:rPr>
          <w:sz w:val="22"/>
          <w:szCs w:val="22"/>
        </w:rPr>
        <w:t>anggal pengajuan</w:t>
      </w:r>
      <w:r w:rsidR="00026CEE">
        <w:rPr>
          <w:sz w:val="22"/>
          <w:szCs w:val="22"/>
        </w:rPr>
        <w:t xml:space="preserve"> </w:t>
      </w:r>
      <w:r w:rsidR="00026CEE" w:rsidRPr="00927BD6">
        <w:rPr>
          <w:i/>
          <w:iCs/>
          <w:sz w:val="18"/>
          <w:szCs w:val="18"/>
          <w:vertAlign w:val="superscript"/>
        </w:rPr>
        <w:t>*)</w:t>
      </w:r>
      <w:r w:rsidR="00026CEE" w:rsidRPr="00927BD6">
        <w:rPr>
          <w:i/>
          <w:iCs/>
          <w:sz w:val="18"/>
          <w:szCs w:val="18"/>
        </w:rPr>
        <w:t xml:space="preserve"> </w:t>
      </w:r>
      <w:r w:rsidR="0091777B">
        <w:rPr>
          <w:sz w:val="22"/>
          <w:szCs w:val="22"/>
        </w:rPr>
        <w:t xml:space="preserve"> </w:t>
      </w:r>
      <w:r w:rsidR="0091777B">
        <w:rPr>
          <w:sz w:val="22"/>
          <w:szCs w:val="22"/>
        </w:rPr>
        <w:tab/>
        <w:t xml:space="preserve">: </w:t>
      </w:r>
      <w:r w:rsidR="0091777B" w:rsidRPr="002C60C0">
        <w:rPr>
          <w:sz w:val="22"/>
          <w:szCs w:val="22"/>
        </w:rPr>
        <w:t>…………………………………………</w:t>
      </w:r>
      <w:r w:rsidR="0091777B">
        <w:rPr>
          <w:sz w:val="22"/>
          <w:szCs w:val="22"/>
        </w:rPr>
        <w:t>………………………………………..</w:t>
      </w:r>
    </w:p>
    <w:p w14:paraId="2F7B0DD2" w14:textId="1ECE0643" w:rsidR="0091777B" w:rsidRDefault="0091777B" w:rsidP="0091777B"/>
    <w:p w14:paraId="78BF4AB9" w14:textId="0D26D002" w:rsidR="0091777B" w:rsidRDefault="0091777B" w:rsidP="0091777B">
      <w:pPr>
        <w:ind w:left="270"/>
      </w:pPr>
      <w:r>
        <w:t xml:space="preserve">Persyaratan pendaftaran </w:t>
      </w:r>
      <w:r w:rsidR="0083603C">
        <w:t>S</w:t>
      </w:r>
      <w:r w:rsidR="00C04922">
        <w:t>idang</w:t>
      </w:r>
      <w:r>
        <w:t xml:space="preserve"> Tugas Akhir</w:t>
      </w:r>
      <w:r w:rsidR="00026CEE">
        <w:t xml:space="preserve"> </w:t>
      </w:r>
      <w:r w:rsidR="00026CEE" w:rsidRPr="00927BD6">
        <w:rPr>
          <w:i/>
          <w:iCs/>
          <w:sz w:val="18"/>
          <w:szCs w:val="18"/>
          <w:vertAlign w:val="superscript"/>
        </w:rPr>
        <w:t>*</w:t>
      </w:r>
      <w:r w:rsidR="00895BF3">
        <w:rPr>
          <w:i/>
          <w:iCs/>
          <w:sz w:val="18"/>
          <w:szCs w:val="18"/>
          <w:vertAlign w:val="superscript"/>
        </w:rPr>
        <w:t>*</w:t>
      </w:r>
      <w:r w:rsidR="00026CEE" w:rsidRPr="00927BD6">
        <w:rPr>
          <w:i/>
          <w:iCs/>
          <w:sz w:val="18"/>
          <w:szCs w:val="18"/>
          <w:vertAlign w:val="superscript"/>
        </w:rPr>
        <w:t>)</w:t>
      </w:r>
      <w:r>
        <w:t xml:space="preserve"> :</w:t>
      </w:r>
    </w:p>
    <w:tbl>
      <w:tblPr>
        <w:tblW w:w="0" w:type="auto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784"/>
      </w:tblGrid>
      <w:tr w:rsidR="0091777B" w14:paraId="348A6E02" w14:textId="585873A2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64447FB" w14:textId="77777777" w:rsidR="0091777B" w:rsidRDefault="0091777B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458FACC" w14:textId="6603768F" w:rsidR="0091777B" w:rsidRDefault="0083603C" w:rsidP="0091777B">
            <w:r>
              <w:t>Naskah</w:t>
            </w:r>
            <w:r w:rsidR="0091777B">
              <w:t xml:space="preserve"> Tugas Akhir </w:t>
            </w:r>
            <w:r w:rsidR="00830BB2">
              <w:t xml:space="preserve">sebanyak </w:t>
            </w:r>
            <w:r w:rsidR="00830BB2" w:rsidRPr="006922C6">
              <w:rPr>
                <w:b/>
                <w:bCs/>
              </w:rPr>
              <w:t>4 eksemplar</w:t>
            </w:r>
          </w:p>
        </w:tc>
      </w:tr>
      <w:tr w:rsidR="0091777B" w14:paraId="32EB159A" w14:textId="7CD2EDC2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FEFF085" w14:textId="77777777" w:rsidR="0091777B" w:rsidRDefault="0091777B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F8344C" w14:textId="2DE84C14" w:rsidR="0091777B" w:rsidRDefault="0091777B" w:rsidP="006922C6">
            <w:pPr>
              <w:tabs>
                <w:tab w:val="left" w:pos="8534"/>
              </w:tabs>
            </w:pPr>
            <w:r>
              <w:t xml:space="preserve">Melampirkan bukti KRS </w:t>
            </w:r>
            <w:r w:rsidR="00026CEE" w:rsidRPr="006922C6">
              <w:rPr>
                <w:b/>
                <w:bCs/>
              </w:rPr>
              <w:t>sedang menempuh</w:t>
            </w:r>
            <w:r w:rsidRPr="006922C6">
              <w:rPr>
                <w:b/>
                <w:bCs/>
              </w:rPr>
              <w:t xml:space="preserve"> mata kuliah </w:t>
            </w:r>
            <w:r w:rsidR="0083603C" w:rsidRPr="006922C6">
              <w:rPr>
                <w:b/>
                <w:bCs/>
              </w:rPr>
              <w:t>Tugas Akhir I</w:t>
            </w:r>
            <w:r w:rsidR="0071566A" w:rsidRPr="006922C6">
              <w:rPr>
                <w:b/>
                <w:bCs/>
              </w:rPr>
              <w:t>I</w:t>
            </w:r>
            <w:r w:rsidRPr="0091777B">
              <w:t xml:space="preserve"> </w:t>
            </w:r>
          </w:p>
        </w:tc>
      </w:tr>
      <w:tr w:rsidR="0071566A" w14:paraId="5672D634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C0DE029" w14:textId="77777777" w:rsidR="0071566A" w:rsidRDefault="0071566A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5D542B" w14:textId="28700520" w:rsidR="0071566A" w:rsidRDefault="0071566A" w:rsidP="006922C6">
            <w:pPr>
              <w:tabs>
                <w:tab w:val="left" w:pos="8534"/>
              </w:tabs>
            </w:pPr>
            <w:r>
              <w:t xml:space="preserve">Melampirkan bukti KHS </w:t>
            </w:r>
            <w:r w:rsidRPr="006922C6">
              <w:rPr>
                <w:b/>
                <w:bCs/>
              </w:rPr>
              <w:t>telah menempuh minimal 138 SKS</w:t>
            </w:r>
          </w:p>
        </w:tc>
      </w:tr>
      <w:tr w:rsidR="00895BF3" w14:paraId="7609FC3C" w14:textId="77777777" w:rsidTr="006922C6">
        <w:trPr>
          <w:trHeight w:val="576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1795D2A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C34809C" w14:textId="59F3983B" w:rsidR="006159CE" w:rsidRDefault="00895BF3" w:rsidP="006922C6">
            <w:pPr>
              <w:tabs>
                <w:tab w:val="left" w:pos="8534"/>
              </w:tabs>
            </w:pPr>
            <w:r>
              <w:t>B</w:t>
            </w:r>
            <w:r w:rsidR="006159CE">
              <w:t>ukti telah melaksanakan b</w:t>
            </w:r>
            <w:r w:rsidR="00F82C60">
              <w:t>i</w:t>
            </w:r>
            <w:r w:rsidR="006159CE">
              <w:t xml:space="preserve">mbingan sebanyak </w:t>
            </w:r>
            <w:r w:rsidR="006159CE" w:rsidRPr="006922C6">
              <w:rPr>
                <w:b/>
                <w:bCs/>
              </w:rPr>
              <w:t>minimal 8 kali/pembimbing</w:t>
            </w:r>
            <w:r w:rsidR="006159CE">
              <w:t xml:space="preserve"> </w:t>
            </w:r>
          </w:p>
          <w:p w14:paraId="77F7BC91" w14:textId="52723DC0" w:rsidR="00895BF3" w:rsidRDefault="006159CE" w:rsidP="006922C6">
            <w:pPr>
              <w:tabs>
                <w:tab w:val="left" w:pos="8534"/>
              </w:tabs>
            </w:pPr>
            <w:r>
              <w:t>(mengumpulkan B</w:t>
            </w:r>
            <w:r w:rsidR="00895BF3">
              <w:t>uku Bimbingan Tugas Akhir</w:t>
            </w:r>
            <w:r>
              <w:t>)</w:t>
            </w:r>
          </w:p>
        </w:tc>
      </w:tr>
      <w:tr w:rsidR="00895BF3" w14:paraId="52872B36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E91DB1D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8FC50C" w14:textId="61A3CC8D" w:rsidR="00895BF3" w:rsidRDefault="00895BF3" w:rsidP="006922C6">
            <w:pPr>
              <w:tabs>
                <w:tab w:val="left" w:pos="8534"/>
              </w:tabs>
            </w:pPr>
            <w:r w:rsidRPr="006922C6">
              <w:rPr>
                <w:i/>
                <w:iCs/>
              </w:rPr>
              <w:t>Fotocopy</w:t>
            </w:r>
            <w:r>
              <w:t xml:space="preserve"> Kartu Mahasiswa (2 lembar)</w:t>
            </w:r>
          </w:p>
        </w:tc>
      </w:tr>
      <w:tr w:rsidR="00895BF3" w14:paraId="0B0E537A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66E1FBE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C4B986" w14:textId="7A1DCD8A" w:rsidR="00895BF3" w:rsidRPr="00895BF3" w:rsidRDefault="00895BF3" w:rsidP="006922C6">
            <w:pPr>
              <w:tabs>
                <w:tab w:val="left" w:pos="8534"/>
              </w:tabs>
            </w:pPr>
            <w:r>
              <w:t>Pasfoto 4x6 hitam putih (5 lembar)</w:t>
            </w:r>
          </w:p>
        </w:tc>
      </w:tr>
      <w:tr w:rsidR="00895BF3" w14:paraId="4DBA0819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63C97CB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D981066" w14:textId="3C6892B9" w:rsidR="00895BF3" w:rsidRPr="00895BF3" w:rsidRDefault="00895BF3" w:rsidP="006922C6">
            <w:pPr>
              <w:tabs>
                <w:tab w:val="left" w:pos="8534"/>
              </w:tabs>
            </w:pPr>
            <w:r w:rsidRPr="006922C6">
              <w:rPr>
                <w:i/>
                <w:iCs/>
              </w:rPr>
              <w:t xml:space="preserve">Fotocopy </w:t>
            </w:r>
            <w:r>
              <w:t>ijazah terakhir yang telah dilegalisir (2 lembar)</w:t>
            </w:r>
          </w:p>
        </w:tc>
      </w:tr>
      <w:tr w:rsidR="00895BF3" w14:paraId="08E20BFB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F4DA00B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019C9C" w14:textId="28C9CB3A" w:rsidR="00895BF3" w:rsidRPr="00895BF3" w:rsidRDefault="00895BF3" w:rsidP="006922C6">
            <w:pPr>
              <w:tabs>
                <w:tab w:val="left" w:pos="8534"/>
              </w:tabs>
            </w:pPr>
            <w:r w:rsidRPr="006922C6">
              <w:rPr>
                <w:i/>
                <w:iCs/>
              </w:rPr>
              <w:t xml:space="preserve">Fotocopy </w:t>
            </w:r>
            <w:r>
              <w:t>akte kelahiran (2 lembar)</w:t>
            </w:r>
          </w:p>
        </w:tc>
      </w:tr>
      <w:tr w:rsidR="002D7591" w14:paraId="254E4247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3B87823" w14:textId="77777777" w:rsidR="002D7591" w:rsidRDefault="002D7591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E5B49A" w14:textId="3BC523C9" w:rsidR="002D7591" w:rsidRPr="002D7591" w:rsidRDefault="002D7591" w:rsidP="006922C6">
            <w:pPr>
              <w:tabs>
                <w:tab w:val="left" w:pos="8534"/>
              </w:tabs>
            </w:pPr>
            <w:r w:rsidRPr="006922C6">
              <w:rPr>
                <w:i/>
                <w:iCs/>
              </w:rPr>
              <w:t xml:space="preserve">Fotocopy </w:t>
            </w:r>
            <w:r>
              <w:t xml:space="preserve">bukti nilai Kerja Praktek </w:t>
            </w:r>
          </w:p>
        </w:tc>
      </w:tr>
      <w:tr w:rsidR="00895BF3" w14:paraId="759CFDBC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BA4051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B4232A0" w14:textId="5855B99E" w:rsidR="00895BF3" w:rsidRPr="00895BF3" w:rsidRDefault="00895BF3" w:rsidP="006922C6">
            <w:pPr>
              <w:tabs>
                <w:tab w:val="left" w:pos="8534"/>
              </w:tabs>
            </w:pPr>
            <w:r>
              <w:t xml:space="preserve">Transkrip nilai yang disahkan oleh dosen wali </w:t>
            </w:r>
          </w:p>
        </w:tc>
      </w:tr>
      <w:tr w:rsidR="00830BB2" w14:paraId="17C4C9D6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958418F" w14:textId="77777777" w:rsidR="00830BB2" w:rsidRDefault="00830BB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D7D2F4" w14:textId="74CD076B" w:rsidR="00830BB2" w:rsidRDefault="0071566A" w:rsidP="006922C6">
            <w:pPr>
              <w:tabs>
                <w:tab w:val="left" w:pos="8534"/>
              </w:tabs>
            </w:pPr>
            <w:r>
              <w:t>Hasil cek plagiasi naskah Tugas Akhir</w:t>
            </w:r>
          </w:p>
        </w:tc>
      </w:tr>
      <w:tr w:rsidR="00830BB2" w14:paraId="48FEE0C6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33504A1" w14:textId="77777777" w:rsidR="00830BB2" w:rsidRDefault="00830BB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3FF6CD5" w14:textId="58416930" w:rsidR="00830BB2" w:rsidRDefault="0071566A" w:rsidP="006922C6">
            <w:pPr>
              <w:tabs>
                <w:tab w:val="left" w:pos="8534"/>
              </w:tabs>
            </w:pPr>
            <w:r>
              <w:t>Draft Jurnal Ilmiah</w:t>
            </w:r>
          </w:p>
        </w:tc>
      </w:tr>
      <w:tr w:rsidR="0071566A" w14:paraId="4D4FF1BB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BD1B6CD" w14:textId="77777777" w:rsidR="0071566A" w:rsidRDefault="0071566A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75EDCF8" w14:textId="216AA5D7" w:rsidR="0071566A" w:rsidRDefault="0071566A" w:rsidP="006922C6">
            <w:pPr>
              <w:tabs>
                <w:tab w:val="left" w:pos="8534"/>
              </w:tabs>
            </w:pPr>
            <w:r>
              <w:t>Bukti Pembayaran UKT</w:t>
            </w:r>
          </w:p>
        </w:tc>
      </w:tr>
      <w:tr w:rsidR="0071566A" w14:paraId="617F5417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364C820" w14:textId="77777777" w:rsidR="0071566A" w:rsidRDefault="0071566A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5E1CB0" w14:textId="2586E45D" w:rsidR="0071566A" w:rsidRDefault="0071566A" w:rsidP="006922C6">
            <w:pPr>
              <w:tabs>
                <w:tab w:val="left" w:pos="8534"/>
              </w:tabs>
            </w:pPr>
            <w:r>
              <w:t xml:space="preserve">Form </w:t>
            </w:r>
            <w:r w:rsidR="00C620F7">
              <w:t>Catatan Revisi</w:t>
            </w:r>
            <w:r>
              <w:t xml:space="preserve"> Seminar Tugas Akhir yang telah disahkan Pembimbing (S.0</w:t>
            </w:r>
            <w:r w:rsidR="00C620F7">
              <w:t>7</w:t>
            </w:r>
            <w:r>
              <w:t>)</w:t>
            </w:r>
          </w:p>
        </w:tc>
      </w:tr>
      <w:tr w:rsidR="00830BB2" w14:paraId="460E33BE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C2DB8BC" w14:textId="77777777" w:rsidR="00830BB2" w:rsidRDefault="00830BB2" w:rsidP="00830BB2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114CD20" w14:textId="140FFC1C" w:rsidR="00830BB2" w:rsidRDefault="00830BB2" w:rsidP="006922C6">
            <w:pPr>
              <w:tabs>
                <w:tab w:val="left" w:pos="8534"/>
              </w:tabs>
            </w:pPr>
            <w:r>
              <w:t xml:space="preserve">Form Persetujuan </w:t>
            </w:r>
            <w:r w:rsidR="0071566A">
              <w:t>Sidang</w:t>
            </w:r>
            <w:r>
              <w:t xml:space="preserve"> Tugas Akhir dari Pembimbing (</w:t>
            </w:r>
            <w:r w:rsidR="003F1F07">
              <w:t>S</w:t>
            </w:r>
            <w:r w:rsidR="0071566A">
              <w:t>P</w:t>
            </w:r>
            <w:r w:rsidR="003F1F07">
              <w:t>.0</w:t>
            </w:r>
            <w:r w:rsidR="0071566A">
              <w:t>2</w:t>
            </w:r>
            <w:r w:rsidR="003F1F07">
              <w:t>)</w:t>
            </w:r>
          </w:p>
        </w:tc>
      </w:tr>
      <w:tr w:rsidR="0071566A" w14:paraId="1A2DCF57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4A0B0FE" w14:textId="77777777" w:rsidR="0071566A" w:rsidRDefault="0071566A" w:rsidP="00830BB2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3B2B746" w14:textId="5DC62CEB" w:rsidR="0071566A" w:rsidRDefault="0071566A" w:rsidP="006922C6">
            <w:pPr>
              <w:tabs>
                <w:tab w:val="left" w:pos="8534"/>
              </w:tabs>
            </w:pPr>
            <w:r>
              <w:t>Lain-lain</w:t>
            </w:r>
            <w:r w:rsidRPr="006922C6">
              <w:rPr>
                <w:i/>
                <w:iCs/>
                <w:sz w:val="18"/>
                <w:szCs w:val="18"/>
                <w:vertAlign w:val="superscript"/>
              </w:rPr>
              <w:t>*</w:t>
            </w:r>
            <w:r w:rsidR="00895BF3" w:rsidRPr="006922C6">
              <w:rPr>
                <w:i/>
                <w:iCs/>
                <w:sz w:val="18"/>
                <w:szCs w:val="18"/>
                <w:vertAlign w:val="superscript"/>
              </w:rPr>
              <w:t>*</w:t>
            </w:r>
            <w:r w:rsidRPr="006922C6">
              <w:rPr>
                <w:i/>
                <w:iCs/>
                <w:sz w:val="18"/>
                <w:szCs w:val="18"/>
                <w:vertAlign w:val="superscript"/>
              </w:rPr>
              <w:t>*)</w:t>
            </w:r>
            <w:r>
              <w:t xml:space="preserve"> ……………………………………………………………………………………………</w:t>
            </w:r>
          </w:p>
        </w:tc>
      </w:tr>
    </w:tbl>
    <w:p w14:paraId="4945D580" w14:textId="14FAB256" w:rsidR="00895BF3" w:rsidRDefault="00895BF3" w:rsidP="0091777B"/>
    <w:p w14:paraId="1E46F9B1" w14:textId="77777777" w:rsidR="00895BF3" w:rsidRPr="00FA476C" w:rsidRDefault="00895BF3" w:rsidP="00895BF3">
      <w:pPr>
        <w:ind w:left="270"/>
        <w:rPr>
          <w:u w:val="single"/>
        </w:rPr>
      </w:pPr>
      <w:r w:rsidRPr="00FA476C">
        <w:rPr>
          <w:u w:val="single"/>
        </w:rPr>
        <w:t>Catatan:</w:t>
      </w:r>
    </w:p>
    <w:p w14:paraId="3D048A40" w14:textId="49EF09DC" w:rsidR="00895BF3" w:rsidRDefault="00895BF3" w:rsidP="00895BF3">
      <w:pPr>
        <w:ind w:left="270"/>
      </w:pPr>
      <w:r>
        <w:t xml:space="preserve">Persyaratan dimasukkan ke dalam stopmap folio warna </w:t>
      </w:r>
      <w:r>
        <w:rPr>
          <w:b/>
          <w:bCs/>
        </w:rPr>
        <w:t>biru</w:t>
      </w:r>
      <w:r>
        <w:t>.</w:t>
      </w:r>
      <w:r w:rsidR="00154024">
        <w:t xml:space="preserve"> </w:t>
      </w:r>
      <w:r>
        <w:t>Tuliskan Nama, NIM, dan Prodi pada bagian depan stopmap</w:t>
      </w:r>
    </w:p>
    <w:p w14:paraId="4DEC958D" w14:textId="77777777" w:rsidR="00AA7FFB" w:rsidRDefault="00AA7FFB" w:rsidP="0091777B"/>
    <w:p w14:paraId="725A0E4B" w14:textId="77777777" w:rsidR="00154024" w:rsidRDefault="00154024" w:rsidP="00154024">
      <w:pPr>
        <w:ind w:left="270"/>
      </w:pPr>
      <w:r>
        <w:t>Diperiksa dan Disetujui,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E33721" w14:textId="77777777" w:rsidR="00154024" w:rsidRDefault="00154024" w:rsidP="00154024">
      <w:pPr>
        <w:ind w:left="270"/>
      </w:pPr>
      <w:r>
        <w:t>TU Jurusan Teknik Informatika</w:t>
      </w:r>
    </w:p>
    <w:p w14:paraId="3EC6A569" w14:textId="77777777" w:rsidR="00154024" w:rsidRDefault="00154024" w:rsidP="00154024">
      <w:pPr>
        <w:ind w:left="270"/>
      </w:pPr>
    </w:p>
    <w:p w14:paraId="65C47E5D" w14:textId="77777777" w:rsidR="00154024" w:rsidRDefault="00154024" w:rsidP="00154024">
      <w:pPr>
        <w:ind w:left="270"/>
      </w:pPr>
    </w:p>
    <w:p w14:paraId="6D2D034E" w14:textId="77777777" w:rsidR="00154024" w:rsidRDefault="00154024" w:rsidP="00154024">
      <w:pPr>
        <w:ind w:left="270"/>
      </w:pPr>
    </w:p>
    <w:p w14:paraId="0F259F26" w14:textId="0B9857F1" w:rsidR="005633FA" w:rsidRDefault="00154024" w:rsidP="00154024">
      <w:pPr>
        <w:ind w:left="270"/>
      </w:pPr>
      <w:r>
        <w:t>(……………………………………)</w:t>
      </w:r>
    </w:p>
    <w:p w14:paraId="6E726A3A" w14:textId="77777777" w:rsidR="00154024" w:rsidRDefault="00154024" w:rsidP="00154024">
      <w:pPr>
        <w:ind w:left="270"/>
      </w:pPr>
    </w:p>
    <w:p w14:paraId="3A9B1255" w14:textId="7558193D" w:rsidR="00026CEE" w:rsidRPr="00D231A8" w:rsidRDefault="00026CEE" w:rsidP="00895BF3">
      <w:pPr>
        <w:jc w:val="right"/>
      </w:pPr>
      <w:bookmarkStart w:id="0" w:name="_Hlk42252279"/>
      <w:r w:rsidRPr="00927BD6">
        <w:rPr>
          <w:i/>
          <w:iCs/>
          <w:sz w:val="18"/>
          <w:szCs w:val="18"/>
          <w:vertAlign w:val="superscript"/>
        </w:rPr>
        <w:t>*)</w:t>
      </w:r>
      <w:r w:rsidRPr="00927BD6">
        <w:rPr>
          <w:i/>
          <w:iCs/>
          <w:sz w:val="18"/>
          <w:szCs w:val="18"/>
        </w:rPr>
        <w:t xml:space="preserve"> </w:t>
      </w:r>
      <w:bookmarkEnd w:id="0"/>
      <w:r>
        <w:rPr>
          <w:i/>
          <w:iCs/>
          <w:sz w:val="18"/>
          <w:szCs w:val="18"/>
        </w:rPr>
        <w:t>Diisi oleh TU Jurusan</w:t>
      </w:r>
    </w:p>
    <w:p w14:paraId="7866CB3D" w14:textId="208E4906" w:rsidR="00895BF3" w:rsidRDefault="00895BF3" w:rsidP="00895BF3">
      <w:pPr>
        <w:jc w:val="right"/>
        <w:rPr>
          <w:i/>
          <w:iCs/>
          <w:sz w:val="18"/>
          <w:szCs w:val="18"/>
        </w:rPr>
      </w:pPr>
      <w:r w:rsidRPr="00927BD6">
        <w:rPr>
          <w:i/>
          <w:iCs/>
          <w:sz w:val="18"/>
          <w:szCs w:val="18"/>
          <w:vertAlign w:val="superscript"/>
        </w:rPr>
        <w:t>*</w:t>
      </w:r>
      <w:r>
        <w:rPr>
          <w:i/>
          <w:iCs/>
          <w:sz w:val="18"/>
          <w:szCs w:val="18"/>
          <w:vertAlign w:val="superscript"/>
        </w:rPr>
        <w:t>*</w:t>
      </w:r>
      <w:r w:rsidRPr="00927BD6">
        <w:rPr>
          <w:i/>
          <w:iCs/>
          <w:sz w:val="18"/>
          <w:szCs w:val="18"/>
          <w:vertAlign w:val="superscript"/>
        </w:rPr>
        <w:t>)</w:t>
      </w:r>
      <w:r>
        <w:rPr>
          <w:i/>
          <w:iCs/>
          <w:sz w:val="18"/>
          <w:szCs w:val="18"/>
        </w:rPr>
        <w:t xml:space="preserve">TU Jurusan akan memberi tanda </w:t>
      </w:r>
      <w:r w:rsidRPr="00FA476C"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√</w:t>
      </w:r>
      <w:r w:rsidRPr="00FA476C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pada kotak yang tersedia apabila syarat pendaftaran terpenuhi</w:t>
      </w:r>
    </w:p>
    <w:p w14:paraId="3BA65DBC" w14:textId="77D9C75E" w:rsidR="00895BF3" w:rsidRPr="00D231A8" w:rsidRDefault="00895BF3" w:rsidP="002D7591">
      <w:pPr>
        <w:jc w:val="right"/>
      </w:pPr>
      <w:r>
        <w:rPr>
          <w:i/>
          <w:iCs/>
          <w:sz w:val="18"/>
          <w:szCs w:val="18"/>
          <w:vertAlign w:val="superscript"/>
        </w:rPr>
        <w:t>**</w:t>
      </w:r>
      <w:r w:rsidRPr="00927BD6">
        <w:rPr>
          <w:i/>
          <w:iCs/>
          <w:sz w:val="18"/>
          <w:szCs w:val="18"/>
          <w:vertAlign w:val="superscript"/>
        </w:rPr>
        <w:t>*)</w:t>
      </w:r>
      <w:r w:rsidRPr="0071566A">
        <w:rPr>
          <w:i/>
          <w:iCs/>
          <w:sz w:val="18"/>
          <w:szCs w:val="18"/>
        </w:rPr>
        <w:t>Khusus angkatan 2014</w:t>
      </w:r>
      <w:r>
        <w:rPr>
          <w:i/>
          <w:iCs/>
          <w:sz w:val="18"/>
          <w:szCs w:val="18"/>
        </w:rPr>
        <w:t xml:space="preserve">, wajib melampirkan </w:t>
      </w:r>
      <w:r w:rsidRPr="0071566A">
        <w:rPr>
          <w:i/>
          <w:iCs/>
          <w:sz w:val="18"/>
          <w:szCs w:val="18"/>
        </w:rPr>
        <w:t xml:space="preserve">bukti pembayaran sidang </w:t>
      </w:r>
      <w:r>
        <w:rPr>
          <w:i/>
          <w:iCs/>
          <w:sz w:val="18"/>
          <w:szCs w:val="18"/>
        </w:rPr>
        <w:t xml:space="preserve">Tugas Akhir / </w:t>
      </w:r>
      <w:r w:rsidRPr="0071566A">
        <w:rPr>
          <w:i/>
          <w:iCs/>
          <w:sz w:val="18"/>
          <w:szCs w:val="18"/>
        </w:rPr>
        <w:t>pendadaran</w:t>
      </w:r>
    </w:p>
    <w:sectPr w:rsidR="00895BF3" w:rsidRPr="00D231A8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F2C6" w14:textId="77777777" w:rsidR="001C345C" w:rsidRDefault="001C345C">
      <w:r>
        <w:separator/>
      </w:r>
    </w:p>
  </w:endnote>
  <w:endnote w:type="continuationSeparator" w:id="0">
    <w:p w14:paraId="0F223529" w14:textId="77777777" w:rsidR="001C345C" w:rsidRDefault="001C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890F" w14:textId="77777777" w:rsidR="000976B1" w:rsidRDefault="00097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BD48" w14:textId="77777777" w:rsidR="000976B1" w:rsidRDefault="00097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F5D2" w14:textId="77777777" w:rsidR="000976B1" w:rsidRDefault="00097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ABD2" w14:textId="77777777" w:rsidR="001C345C" w:rsidRDefault="001C345C">
      <w:r>
        <w:separator/>
      </w:r>
    </w:p>
  </w:footnote>
  <w:footnote w:type="continuationSeparator" w:id="0">
    <w:p w14:paraId="438CEA95" w14:textId="77777777" w:rsidR="001C345C" w:rsidRDefault="001C3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B5C6" w14:textId="77777777" w:rsidR="000976B1" w:rsidRDefault="00097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895BF3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895BF3" w:rsidRDefault="001C345C" w:rsidP="002516C1">
          <w:pPr>
            <w:pStyle w:val="Header"/>
            <w:ind w:left="-108" w:right="-108"/>
          </w:pPr>
          <w:bookmarkStart w:id="1" w:name="_Hlk47438718"/>
          <w:bookmarkStart w:id="2" w:name="_Hlk47436549"/>
          <w:bookmarkStart w:id="3" w:name="_Hlk47438566"/>
          <w:bookmarkStart w:id="4" w:name="_Hlk47438567"/>
          <w:bookmarkStart w:id="5" w:name="_Hlk47438652"/>
          <w:bookmarkStart w:id="6" w:name="_Hlk47438653"/>
          <w:bookmarkStart w:id="7" w:name="_Hlk47438677"/>
          <w:bookmarkStart w:id="8" w:name="_Hlk47438678"/>
          <w:bookmarkStart w:id="9" w:name="_Hlk47438696"/>
          <w:bookmarkStart w:id="10" w:name="_Hlk47438697"/>
          <w:bookmarkStart w:id="11" w:name="_Hlk47438705"/>
          <w:bookmarkStart w:id="12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8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895BF3" w:rsidRDefault="001C345C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1039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895BF3" w:rsidRPr="008C662A" w:rsidRDefault="00895BF3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895BF3" w:rsidRPr="000976B1" w:rsidRDefault="00895BF3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0976B1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895BF3" w:rsidRPr="008C662A" w:rsidRDefault="00895BF3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895BF3" w:rsidRPr="008C662A" w:rsidRDefault="00895BF3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895BF3" w:rsidRDefault="00895BF3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895BF3" w:rsidRPr="00877FBA" w:rsidRDefault="001C345C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5pt;height:.95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895BF3" w:rsidRDefault="00895BF3" w:rsidP="002516C1">
          <w:pPr>
            <w:pStyle w:val="Header"/>
            <w:ind w:left="-108" w:right="-108"/>
            <w:jc w:val="right"/>
          </w:pPr>
        </w:p>
      </w:tc>
    </w:tr>
  </w:tbl>
  <w:bookmarkEnd w:id="1"/>
  <w:p w14:paraId="69198056" w14:textId="1D5DCD51" w:rsidR="00895BF3" w:rsidRPr="0071566A" w:rsidRDefault="00895BF3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Pr="0071566A">
      <w:rPr>
        <w:sz w:val="24"/>
        <w:szCs w:val="24"/>
      </w:rPr>
      <w:t>SP.01</w:t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045DA8A2" w14:textId="7FFC59B2" w:rsidR="00895BF3" w:rsidRPr="002516C1" w:rsidRDefault="00895BF3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CEAF" w14:textId="77777777" w:rsidR="000976B1" w:rsidRDefault="00097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4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853DA"/>
    <w:rsid w:val="0009010A"/>
    <w:rsid w:val="000928A8"/>
    <w:rsid w:val="0009460D"/>
    <w:rsid w:val="0009636E"/>
    <w:rsid w:val="000976B1"/>
    <w:rsid w:val="00097B9F"/>
    <w:rsid w:val="00097C43"/>
    <w:rsid w:val="000A432F"/>
    <w:rsid w:val="000A434E"/>
    <w:rsid w:val="000A7688"/>
    <w:rsid w:val="000B0E95"/>
    <w:rsid w:val="000B0ED4"/>
    <w:rsid w:val="000B13EA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4024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AA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23CB"/>
    <w:rsid w:val="001C0290"/>
    <w:rsid w:val="001C2D5F"/>
    <w:rsid w:val="001C33C3"/>
    <w:rsid w:val="001C345C"/>
    <w:rsid w:val="001C7A2D"/>
    <w:rsid w:val="001D130E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22D"/>
    <w:rsid w:val="00205880"/>
    <w:rsid w:val="00207F13"/>
    <w:rsid w:val="002105F1"/>
    <w:rsid w:val="002219F0"/>
    <w:rsid w:val="002219F3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5161"/>
    <w:rsid w:val="002B6B7C"/>
    <w:rsid w:val="002C21AA"/>
    <w:rsid w:val="002C24CF"/>
    <w:rsid w:val="002C6295"/>
    <w:rsid w:val="002C6C97"/>
    <w:rsid w:val="002D106B"/>
    <w:rsid w:val="002D5B84"/>
    <w:rsid w:val="002D7591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12E0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4004"/>
    <w:rsid w:val="003E47EA"/>
    <w:rsid w:val="003F1F07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45B65"/>
    <w:rsid w:val="00447166"/>
    <w:rsid w:val="00451CB4"/>
    <w:rsid w:val="00451F21"/>
    <w:rsid w:val="00453F40"/>
    <w:rsid w:val="00466224"/>
    <w:rsid w:val="004664BE"/>
    <w:rsid w:val="00470985"/>
    <w:rsid w:val="00470CD4"/>
    <w:rsid w:val="004711D6"/>
    <w:rsid w:val="00474454"/>
    <w:rsid w:val="00480ACF"/>
    <w:rsid w:val="00483A2E"/>
    <w:rsid w:val="00490AC6"/>
    <w:rsid w:val="00495EE3"/>
    <w:rsid w:val="00497632"/>
    <w:rsid w:val="004A35AC"/>
    <w:rsid w:val="004A555C"/>
    <w:rsid w:val="004A7B1A"/>
    <w:rsid w:val="004B4536"/>
    <w:rsid w:val="004B4A1F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B77"/>
    <w:rsid w:val="00567ACC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1C1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59CE"/>
    <w:rsid w:val="00616E39"/>
    <w:rsid w:val="00621F97"/>
    <w:rsid w:val="0062352E"/>
    <w:rsid w:val="00626689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90696"/>
    <w:rsid w:val="006922C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53C"/>
    <w:rsid w:val="006E37D7"/>
    <w:rsid w:val="006E5ACA"/>
    <w:rsid w:val="006E6803"/>
    <w:rsid w:val="006E6E1B"/>
    <w:rsid w:val="006F6057"/>
    <w:rsid w:val="006F7261"/>
    <w:rsid w:val="00700F0D"/>
    <w:rsid w:val="007104AB"/>
    <w:rsid w:val="0071064A"/>
    <w:rsid w:val="00712C1B"/>
    <w:rsid w:val="00713416"/>
    <w:rsid w:val="00714EEE"/>
    <w:rsid w:val="0071566A"/>
    <w:rsid w:val="0071722A"/>
    <w:rsid w:val="00717374"/>
    <w:rsid w:val="00717BF9"/>
    <w:rsid w:val="007204B4"/>
    <w:rsid w:val="00723305"/>
    <w:rsid w:val="00727EFB"/>
    <w:rsid w:val="007318FA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268A"/>
    <w:rsid w:val="007B4E65"/>
    <w:rsid w:val="007C1A8A"/>
    <w:rsid w:val="007C43A9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0BB2"/>
    <w:rsid w:val="008313A4"/>
    <w:rsid w:val="00833C8A"/>
    <w:rsid w:val="0083497E"/>
    <w:rsid w:val="008349C7"/>
    <w:rsid w:val="00835CC7"/>
    <w:rsid w:val="0083603C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5BF3"/>
    <w:rsid w:val="00896E00"/>
    <w:rsid w:val="00897302"/>
    <w:rsid w:val="008A22B6"/>
    <w:rsid w:val="008A4D7E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4B09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A241B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17B75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2939"/>
    <w:rsid w:val="00A56261"/>
    <w:rsid w:val="00A6235E"/>
    <w:rsid w:val="00A67F5B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4BD9"/>
    <w:rsid w:val="00AE7DE8"/>
    <w:rsid w:val="00AF4ABA"/>
    <w:rsid w:val="00AF5F4D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4922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1B65"/>
    <w:rsid w:val="00C4308E"/>
    <w:rsid w:val="00C5129E"/>
    <w:rsid w:val="00C540CF"/>
    <w:rsid w:val="00C54424"/>
    <w:rsid w:val="00C57B79"/>
    <w:rsid w:val="00C601C8"/>
    <w:rsid w:val="00C620F7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C07"/>
    <w:rsid w:val="00C83D7E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5EF4"/>
    <w:rsid w:val="00E3719F"/>
    <w:rsid w:val="00E374B5"/>
    <w:rsid w:val="00E4259E"/>
    <w:rsid w:val="00E4342F"/>
    <w:rsid w:val="00E474B0"/>
    <w:rsid w:val="00E5255E"/>
    <w:rsid w:val="00E5289D"/>
    <w:rsid w:val="00E544E1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60"/>
    <w:rsid w:val="00F82CC8"/>
    <w:rsid w:val="00F83861"/>
    <w:rsid w:val="00F84CE5"/>
    <w:rsid w:val="00F8645A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CFB5D-243C-45B4-9C8A-EE1358C8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36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25</cp:revision>
  <cp:lastPrinted>2021-11-14T03:11:00Z</cp:lastPrinted>
  <dcterms:created xsi:type="dcterms:W3CDTF">2020-09-09T15:14:00Z</dcterms:created>
  <dcterms:modified xsi:type="dcterms:W3CDTF">2021-11-14T03:12:00Z</dcterms:modified>
</cp:coreProperties>
</file>