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DD87" w14:textId="62E13203" w:rsidR="00D35F4E" w:rsidRDefault="00261AE6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SEMINAR TUGAS AKHIR</w:t>
      </w:r>
    </w:p>
    <w:p w14:paraId="5D0DAC12" w14:textId="77777777" w:rsidR="00261AE6" w:rsidRDefault="00261AE6" w:rsidP="00D35F4E">
      <w:pPr>
        <w:rPr>
          <w:sz w:val="28"/>
          <w:szCs w:val="28"/>
        </w:rPr>
      </w:pPr>
    </w:p>
    <w:p w14:paraId="5A38DB3A" w14:textId="6F220720" w:rsidR="00261AE6" w:rsidRDefault="00261AE6" w:rsidP="00261AE6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Dengan ini kami nyatakan </w:t>
      </w:r>
      <w:r w:rsidR="00111968">
        <w:rPr>
          <w:sz w:val="24"/>
          <w:szCs w:val="24"/>
        </w:rPr>
        <w:t>bahwa mahasiswa dengan identitas berikut</w:t>
      </w:r>
    </w:p>
    <w:p w14:paraId="71FAE6D5" w14:textId="2B0DCC25" w:rsidR="006E32AA" w:rsidRPr="006E32AA" w:rsidRDefault="00261AE6" w:rsidP="006E32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E32AA" w:rsidRPr="006E32AA">
        <w:rPr>
          <w:sz w:val="24"/>
          <w:szCs w:val="24"/>
        </w:rPr>
        <w:t xml:space="preserve">    </w:t>
      </w:r>
    </w:p>
    <w:p w14:paraId="0D11AEE9" w14:textId="4E17E63F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1013DD">
        <w:rPr>
          <w:sz w:val="24"/>
          <w:szCs w:val="24"/>
        </w:rPr>
        <w:t>Reo Sahobby</w:t>
      </w:r>
    </w:p>
    <w:p w14:paraId="7A6FE281" w14:textId="75CE2BA7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FD28AD">
        <w:rPr>
          <w:sz w:val="24"/>
          <w:szCs w:val="24"/>
        </w:rPr>
        <w:t>1231700</w:t>
      </w:r>
      <w:r w:rsidR="001013DD">
        <w:rPr>
          <w:sz w:val="24"/>
          <w:szCs w:val="24"/>
        </w:rPr>
        <w:t>67</w:t>
      </w:r>
    </w:p>
    <w:p w14:paraId="3151621B" w14:textId="289A2000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FD28AD">
        <w:rPr>
          <w:sz w:val="24"/>
          <w:szCs w:val="24"/>
        </w:rPr>
        <w:t>Informatika</w:t>
      </w:r>
    </w:p>
    <w:p w14:paraId="64874FA2" w14:textId="091DFA10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AB1F3E" w:rsidRPr="006E32AA">
        <w:rPr>
          <w:sz w:val="24"/>
          <w:szCs w:val="24"/>
        </w:rPr>
        <w:t>Keminatan</w:t>
      </w:r>
      <w:r w:rsidR="00AB1F3E" w:rsidRPr="006E32AA">
        <w:rPr>
          <w:sz w:val="24"/>
          <w:szCs w:val="24"/>
        </w:rPr>
        <w:tab/>
      </w:r>
      <w:r w:rsidR="00AB5695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FD28AD">
        <w:rPr>
          <w:sz w:val="24"/>
          <w:szCs w:val="24"/>
        </w:rPr>
        <w:t>Sistem Cerdas</w:t>
      </w:r>
    </w:p>
    <w:p w14:paraId="772AD281" w14:textId="732FC2ED" w:rsidR="00565A85" w:rsidRDefault="005142FE" w:rsidP="00862F83">
      <w:pPr>
        <w:ind w:left="2874" w:hanging="2604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</w:r>
      <w:r w:rsidR="0091777B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 xml:space="preserve">: </w:t>
      </w:r>
      <w:r w:rsidR="00FD28AD" w:rsidRPr="00FD28AD">
        <w:rPr>
          <w:sz w:val="24"/>
          <w:szCs w:val="24"/>
        </w:rPr>
        <w:t>P</w:t>
      </w:r>
      <w:r w:rsidR="005332A1">
        <w:rPr>
          <w:sz w:val="24"/>
          <w:szCs w:val="24"/>
        </w:rPr>
        <w:t>rediksi Penyakit Jantung dengan Menggunakan Algoritma XgBoost dan Randomized Search Optimizer</w:t>
      </w:r>
    </w:p>
    <w:p w14:paraId="0A55FA68" w14:textId="77777777" w:rsidR="00862F83" w:rsidRDefault="00862F83" w:rsidP="00862F83">
      <w:pPr>
        <w:ind w:left="2874" w:hanging="2604"/>
        <w:rPr>
          <w:sz w:val="24"/>
          <w:szCs w:val="24"/>
        </w:rPr>
      </w:pPr>
    </w:p>
    <w:p w14:paraId="29D84DF3" w14:textId="4B40F2D0" w:rsidR="00565A85" w:rsidRDefault="00111968" w:rsidP="00565A85">
      <w:pPr>
        <w:ind w:firstLine="270"/>
        <w:rPr>
          <w:sz w:val="24"/>
          <w:szCs w:val="24"/>
        </w:rPr>
      </w:pPr>
      <w:r>
        <w:rPr>
          <w:sz w:val="24"/>
          <w:szCs w:val="24"/>
        </w:rPr>
        <w:t>Telah memenuhi seluruh persyaratan untuk mendaftar seminar tugas akhir.</w:t>
      </w:r>
    </w:p>
    <w:p w14:paraId="1BC4C56F" w14:textId="77777777" w:rsidR="00111968" w:rsidRDefault="00111968" w:rsidP="006E32AA">
      <w:pPr>
        <w:ind w:left="360"/>
        <w:jc w:val="right"/>
        <w:rPr>
          <w:sz w:val="24"/>
          <w:szCs w:val="24"/>
        </w:rPr>
      </w:pPr>
    </w:p>
    <w:p w14:paraId="7D3DD5C7" w14:textId="07335828" w:rsidR="005633FA" w:rsidRDefault="006E32AA" w:rsidP="008B6738">
      <w:pPr>
        <w:ind w:left="7200"/>
        <w:jc w:val="center"/>
      </w:pPr>
      <w:r w:rsidRPr="006E32AA">
        <w:rPr>
          <w:sz w:val="24"/>
          <w:szCs w:val="24"/>
        </w:rPr>
        <w:t>Yogyakarta</w:t>
      </w:r>
      <w:r>
        <w:t>,</w:t>
      </w:r>
      <w:r w:rsidR="007C795B">
        <w:t xml:space="preserve"> 4 Oktober 2021</w:t>
      </w:r>
    </w:p>
    <w:p w14:paraId="0AEE4D41" w14:textId="00D60904" w:rsidR="00565A85" w:rsidRPr="00C31B15" w:rsidRDefault="00565A85" w:rsidP="00F533D3">
      <w:pPr>
        <w:jc w:val="center"/>
        <w:rPr>
          <w:sz w:val="24"/>
          <w:szCs w:val="24"/>
        </w:rPr>
      </w:pPr>
      <w:r w:rsidRPr="00C31B15">
        <w:rPr>
          <w:sz w:val="24"/>
          <w:szCs w:val="24"/>
        </w:rPr>
        <w:t xml:space="preserve">Pembimbing </w:t>
      </w:r>
      <w:r w:rsidR="00F533D3">
        <w:rPr>
          <w:sz w:val="24"/>
          <w:szCs w:val="24"/>
        </w:rPr>
        <w:t>I</w:t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="00F533D3">
        <w:rPr>
          <w:sz w:val="24"/>
          <w:szCs w:val="24"/>
        </w:rPr>
        <w:tab/>
      </w:r>
      <w:r w:rsidRPr="00C31B15">
        <w:rPr>
          <w:sz w:val="24"/>
          <w:szCs w:val="24"/>
        </w:rPr>
        <w:t xml:space="preserve">Pembimbing </w:t>
      </w:r>
      <w:r w:rsidR="00F533D3">
        <w:rPr>
          <w:sz w:val="24"/>
          <w:szCs w:val="24"/>
        </w:rPr>
        <w:t>II</w:t>
      </w:r>
    </w:p>
    <w:p w14:paraId="3D21CF57" w14:textId="77777777" w:rsidR="00565A85" w:rsidRDefault="00565A85" w:rsidP="00565A85"/>
    <w:p w14:paraId="30037731" w14:textId="77777777" w:rsidR="00565A85" w:rsidRDefault="00565A85" w:rsidP="00565A85"/>
    <w:p w14:paraId="7B7CDF70" w14:textId="77777777" w:rsidR="00565A85" w:rsidRDefault="00565A85" w:rsidP="00565A85"/>
    <w:p w14:paraId="6467DDB7" w14:textId="61675DAB" w:rsidR="00565A85" w:rsidRDefault="00565A85" w:rsidP="00565A85"/>
    <w:p w14:paraId="72BBA333" w14:textId="77777777" w:rsidR="00FD28AD" w:rsidRDefault="00FD28AD" w:rsidP="00565A85"/>
    <w:p w14:paraId="5CDF16E0" w14:textId="77777777" w:rsidR="00565A85" w:rsidRDefault="00565A85" w:rsidP="00565A85"/>
    <w:p w14:paraId="20C7C1DB" w14:textId="13A9C04A" w:rsidR="00565A85" w:rsidRPr="00B65816" w:rsidRDefault="00B65816" w:rsidP="00734F38">
      <w:pPr>
        <w:jc w:val="center"/>
        <w:rPr>
          <w:sz w:val="24"/>
          <w:szCs w:val="24"/>
        </w:rPr>
      </w:pPr>
      <w:r w:rsidRPr="000551B6">
        <w:rPr>
          <w:sz w:val="24"/>
          <w:szCs w:val="24"/>
          <w:u w:val="single"/>
        </w:rPr>
        <w:t>Dessyanto Boedi P</w:t>
      </w:r>
      <w:r w:rsidR="00FD28AD" w:rsidRPr="000551B6">
        <w:rPr>
          <w:sz w:val="24"/>
          <w:szCs w:val="24"/>
          <w:u w:val="single"/>
        </w:rPr>
        <w:t>, S.</w:t>
      </w:r>
      <w:r w:rsidRPr="000551B6">
        <w:rPr>
          <w:sz w:val="24"/>
          <w:szCs w:val="24"/>
          <w:u w:val="single"/>
        </w:rPr>
        <w:t>T</w:t>
      </w:r>
      <w:r w:rsidR="00FD28AD" w:rsidRPr="000551B6">
        <w:rPr>
          <w:sz w:val="24"/>
          <w:szCs w:val="24"/>
          <w:u w:val="single"/>
        </w:rPr>
        <w:t>., M.</w:t>
      </w:r>
      <w:r w:rsidRPr="000551B6">
        <w:rPr>
          <w:sz w:val="24"/>
          <w:szCs w:val="24"/>
          <w:u w:val="single"/>
        </w:rPr>
        <w:t>T</w:t>
      </w:r>
      <w:r w:rsidR="00FD28AD" w:rsidRPr="000551B6">
        <w:rPr>
          <w:sz w:val="24"/>
          <w:szCs w:val="24"/>
          <w:u w:val="single"/>
        </w:rPr>
        <w:t>.</w:t>
      </w:r>
      <w:r w:rsidR="00565A85" w:rsidRPr="00B65816">
        <w:rPr>
          <w:sz w:val="24"/>
          <w:szCs w:val="24"/>
        </w:rPr>
        <w:tab/>
      </w:r>
      <w:r w:rsidR="00565A85" w:rsidRPr="00B65816">
        <w:rPr>
          <w:sz w:val="24"/>
          <w:szCs w:val="24"/>
        </w:rPr>
        <w:tab/>
      </w:r>
      <w:r w:rsidR="00FD28AD" w:rsidRPr="00B65816">
        <w:rPr>
          <w:sz w:val="24"/>
          <w:szCs w:val="24"/>
        </w:rPr>
        <w:tab/>
      </w:r>
      <w:r w:rsidR="00FD28AD" w:rsidRPr="00B65816">
        <w:rPr>
          <w:sz w:val="24"/>
          <w:szCs w:val="24"/>
        </w:rPr>
        <w:tab/>
        <w:t xml:space="preserve">        </w:t>
      </w:r>
      <w:r w:rsidR="00734F38" w:rsidRPr="009C61F9">
        <w:rPr>
          <w:sz w:val="24"/>
          <w:szCs w:val="24"/>
          <w:u w:val="single"/>
        </w:rPr>
        <w:t>Mangaras Yanu F</w:t>
      </w:r>
      <w:r w:rsidR="00FD28AD" w:rsidRPr="009C61F9">
        <w:rPr>
          <w:sz w:val="24"/>
          <w:szCs w:val="24"/>
          <w:u w:val="single"/>
        </w:rPr>
        <w:t>, S.T.,M.</w:t>
      </w:r>
      <w:r w:rsidR="00734F38" w:rsidRPr="009C61F9">
        <w:rPr>
          <w:sz w:val="24"/>
          <w:szCs w:val="24"/>
          <w:u w:val="single"/>
        </w:rPr>
        <w:t>Eng</w:t>
      </w:r>
      <w:r w:rsidR="00FD28AD" w:rsidRPr="009C61F9">
        <w:rPr>
          <w:sz w:val="24"/>
          <w:szCs w:val="24"/>
          <w:u w:val="single"/>
        </w:rPr>
        <w:t>.</w:t>
      </w:r>
    </w:p>
    <w:p w14:paraId="5484BC51" w14:textId="27CDF3F8" w:rsidR="00F9330D" w:rsidRPr="00B65816" w:rsidRDefault="00FD28AD" w:rsidP="007F13D7">
      <w:pPr>
        <w:jc w:val="center"/>
        <w:rPr>
          <w:sz w:val="24"/>
          <w:szCs w:val="24"/>
        </w:rPr>
      </w:pPr>
      <w:r w:rsidRPr="00B65816">
        <w:rPr>
          <w:sz w:val="24"/>
          <w:szCs w:val="24"/>
        </w:rPr>
        <w:t>NI</w:t>
      </w:r>
      <w:r w:rsidR="0063050D">
        <w:rPr>
          <w:sz w:val="24"/>
          <w:szCs w:val="24"/>
        </w:rPr>
        <w:t>P/NIK</w:t>
      </w:r>
      <w:r w:rsidRPr="00B65816">
        <w:rPr>
          <w:sz w:val="24"/>
          <w:szCs w:val="24"/>
        </w:rPr>
        <w:t>. 2 7</w:t>
      </w:r>
      <w:r w:rsidR="00F465CC">
        <w:rPr>
          <w:sz w:val="24"/>
          <w:szCs w:val="24"/>
        </w:rPr>
        <w:t>512</w:t>
      </w:r>
      <w:r w:rsidRPr="00B65816">
        <w:rPr>
          <w:sz w:val="24"/>
          <w:szCs w:val="24"/>
        </w:rPr>
        <w:t xml:space="preserve"> 00 022</w:t>
      </w:r>
      <w:r w:rsidR="002C2756">
        <w:rPr>
          <w:sz w:val="24"/>
          <w:szCs w:val="24"/>
        </w:rPr>
        <w:t>9</w:t>
      </w:r>
      <w:r w:rsidRPr="00B65816">
        <w:rPr>
          <w:sz w:val="24"/>
          <w:szCs w:val="24"/>
        </w:rPr>
        <w:t xml:space="preserve"> 1</w:t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7F13D7">
        <w:rPr>
          <w:sz w:val="24"/>
          <w:szCs w:val="24"/>
        </w:rPr>
        <w:tab/>
      </w:r>
      <w:r w:rsidR="001827D9">
        <w:rPr>
          <w:sz w:val="24"/>
          <w:szCs w:val="24"/>
        </w:rPr>
        <w:t xml:space="preserve">         </w:t>
      </w:r>
      <w:r w:rsidRPr="00B65816">
        <w:rPr>
          <w:sz w:val="24"/>
          <w:szCs w:val="24"/>
        </w:rPr>
        <w:t>NIP</w:t>
      </w:r>
      <w:r w:rsidR="00FE108B">
        <w:rPr>
          <w:sz w:val="24"/>
          <w:szCs w:val="24"/>
        </w:rPr>
        <w:t>/NIK</w:t>
      </w:r>
      <w:r w:rsidRPr="00B65816">
        <w:rPr>
          <w:sz w:val="24"/>
          <w:szCs w:val="24"/>
        </w:rPr>
        <w:t xml:space="preserve">. </w:t>
      </w:r>
      <w:r w:rsidR="007F13D7">
        <w:rPr>
          <w:sz w:val="24"/>
          <w:szCs w:val="24"/>
        </w:rPr>
        <w:t>2</w:t>
      </w:r>
      <w:r w:rsidRPr="00B65816">
        <w:rPr>
          <w:sz w:val="24"/>
          <w:szCs w:val="24"/>
        </w:rPr>
        <w:t xml:space="preserve"> </w:t>
      </w:r>
      <w:r w:rsidR="007F13D7">
        <w:rPr>
          <w:sz w:val="24"/>
          <w:szCs w:val="24"/>
        </w:rPr>
        <w:t>8201</w:t>
      </w:r>
      <w:r w:rsidRPr="00B65816">
        <w:rPr>
          <w:sz w:val="24"/>
          <w:szCs w:val="24"/>
        </w:rPr>
        <w:t xml:space="preserve"> </w:t>
      </w:r>
      <w:r w:rsidR="007F13D7">
        <w:rPr>
          <w:sz w:val="24"/>
          <w:szCs w:val="24"/>
        </w:rPr>
        <w:t>13</w:t>
      </w:r>
      <w:r w:rsidRPr="00B65816">
        <w:rPr>
          <w:sz w:val="24"/>
          <w:szCs w:val="24"/>
        </w:rPr>
        <w:t xml:space="preserve"> </w:t>
      </w:r>
      <w:r w:rsidR="007F13D7">
        <w:rPr>
          <w:sz w:val="24"/>
          <w:szCs w:val="24"/>
        </w:rPr>
        <w:t>0425</w:t>
      </w:r>
      <w:r w:rsidRPr="00B65816">
        <w:rPr>
          <w:sz w:val="24"/>
          <w:szCs w:val="24"/>
        </w:rPr>
        <w:t xml:space="preserve"> 1</w:t>
      </w:r>
    </w:p>
    <w:p w14:paraId="28536018" w14:textId="77777777" w:rsidR="00FD28AD" w:rsidRDefault="00FD28AD" w:rsidP="00565A85"/>
    <w:p w14:paraId="074ADA55" w14:textId="7777777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DA6AE6B" w14:textId="7BF3A3A0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Hari/ Tanggal Seminar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  <w:t>:</w:t>
      </w:r>
    </w:p>
    <w:p w14:paraId="5E7E19E8" w14:textId="252E458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Waktu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6B4CDB9" w14:textId="407D5556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Tempat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144F007" w14:textId="7777777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5A85">
        <w:rPr>
          <w:sz w:val="24"/>
          <w:szCs w:val="24"/>
        </w:rPr>
        <w:t xml:space="preserve">   </w:t>
      </w:r>
    </w:p>
    <w:p w14:paraId="61F05DFD" w14:textId="4CB8EA66" w:rsidR="00111968" w:rsidRDefault="00565A85" w:rsidP="00565A85">
      <w:r>
        <w:t xml:space="preserve">      </w:t>
      </w:r>
    </w:p>
    <w:p w14:paraId="3AFAE8A5" w14:textId="01EF0615" w:rsidR="005633FA" w:rsidRPr="00565A85" w:rsidRDefault="00565A85" w:rsidP="00565A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     </w:t>
      </w:r>
      <w:r w:rsidR="00111968">
        <w:rPr>
          <w:b/>
          <w:bCs/>
          <w:sz w:val="24"/>
          <w:szCs w:val="24"/>
        </w:rPr>
        <w:t>Persetujuan</w:t>
      </w:r>
      <w:r w:rsidRPr="00565A85">
        <w:rPr>
          <w:b/>
          <w:bCs/>
          <w:sz w:val="24"/>
          <w:szCs w:val="24"/>
        </w:rPr>
        <w:t xml:space="preserve"> Koordinator </w:t>
      </w:r>
      <w:r w:rsidR="00111968">
        <w:rPr>
          <w:b/>
          <w:bCs/>
          <w:sz w:val="24"/>
          <w:szCs w:val="24"/>
        </w:rPr>
        <w:t xml:space="preserve">Tugas Akhir </w:t>
      </w:r>
      <w:r w:rsidRPr="00565A85">
        <w:rPr>
          <w:b/>
          <w:bCs/>
          <w:sz w:val="24"/>
          <w:szCs w:val="24"/>
        </w:rPr>
        <w:t>Program Studi</w:t>
      </w:r>
    </w:p>
    <w:p w14:paraId="1F8C9740" w14:textId="77777777" w:rsidR="00111968" w:rsidRDefault="00565A85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5A85">
        <w:rPr>
          <w:sz w:val="24"/>
          <w:szCs w:val="24"/>
        </w:rPr>
        <w:t xml:space="preserve">    </w:t>
      </w:r>
      <w:r w:rsidR="00111968">
        <w:rPr>
          <w:sz w:val="24"/>
          <w:szCs w:val="24"/>
        </w:rPr>
        <w:t>Berdasarkan pertimbangan Koordinator Tugas Akhir, diputuskan :</w:t>
      </w:r>
    </w:p>
    <w:p w14:paraId="2FF67AEB" w14:textId="77777777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</w:p>
    <w:p w14:paraId="201493B5" w14:textId="559EC269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Calon Penguji</w:t>
      </w:r>
      <w:r>
        <w:rPr>
          <w:sz w:val="24"/>
          <w:szCs w:val="24"/>
        </w:rPr>
        <w:tab/>
        <w:t xml:space="preserve">yang diundang </w:t>
      </w:r>
    </w:p>
    <w:p w14:paraId="2DB512CF" w14:textId="79F9673D" w:rsidR="005633FA" w:rsidRDefault="00111968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Penguji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03CD6E1" w14:textId="6FFA7715" w:rsidR="00111968" w:rsidRDefault="00111968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Penguji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1A770BD" w14:textId="76B75E6E" w:rsidR="00111968" w:rsidRPr="00565A85" w:rsidRDefault="00111968" w:rsidP="0056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Penguji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63EEFDF3" w14:textId="0D6D788F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Penguji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76004477" w14:textId="145D2ADE" w:rsidR="00565A85" w:rsidRPr="00565A85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65A85" w:rsidRPr="00565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565A85" w:rsidRPr="00565A85">
        <w:rPr>
          <w:sz w:val="24"/>
          <w:szCs w:val="24"/>
        </w:rPr>
        <w:t xml:space="preserve">Menyetujui, </w:t>
      </w:r>
      <w:r w:rsidR="00565A85" w:rsidRPr="00565A85">
        <w:rPr>
          <w:sz w:val="24"/>
          <w:szCs w:val="24"/>
        </w:rPr>
        <w:tab/>
      </w:r>
      <w:r w:rsidR="00565A85" w:rsidRPr="00565A85">
        <w:rPr>
          <w:sz w:val="24"/>
          <w:szCs w:val="24"/>
        </w:rPr>
        <w:tab/>
      </w:r>
    </w:p>
    <w:p w14:paraId="5674BD9C" w14:textId="084DA242" w:rsidR="00565A85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5A85" w:rsidRPr="00565A85">
        <w:rPr>
          <w:sz w:val="24"/>
          <w:szCs w:val="24"/>
        </w:rPr>
        <w:t xml:space="preserve">Koord. </w:t>
      </w:r>
      <w:r>
        <w:rPr>
          <w:sz w:val="24"/>
          <w:szCs w:val="24"/>
        </w:rPr>
        <w:t>Tugas Akhir</w:t>
      </w:r>
    </w:p>
    <w:p w14:paraId="255683A9" w14:textId="77777777" w:rsidR="00111968" w:rsidRDefault="00111968" w:rsidP="0011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</w:p>
    <w:p w14:paraId="0B4B18E5" w14:textId="625CA335" w:rsidR="00CE0D80" w:rsidRDefault="00CE0D80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6EE0877" w14:textId="77777777" w:rsidR="00754230" w:rsidRDefault="00754230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D864545" w14:textId="77777777" w:rsidR="00111968" w:rsidRPr="00565A85" w:rsidRDefault="00111968" w:rsidP="00CE0D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51F52E7" w14:textId="4BC37A0E" w:rsidR="00F9330D" w:rsidRPr="00C31B15" w:rsidRDefault="00565A85" w:rsidP="00C31B15">
      <w:pPr>
        <w:tabs>
          <w:tab w:val="left" w:pos="1784"/>
        </w:tabs>
        <w:jc w:val="right"/>
        <w:rPr>
          <w:i/>
          <w:iCs/>
          <w:sz w:val="18"/>
          <w:szCs w:val="18"/>
        </w:rPr>
      </w:pPr>
      <w:r w:rsidRPr="00C31B15">
        <w:rPr>
          <w:sz w:val="18"/>
          <w:szCs w:val="18"/>
        </w:rPr>
        <w:t xml:space="preserve">    </w:t>
      </w:r>
      <w:r w:rsidR="00F9330D" w:rsidRPr="00C31B15">
        <w:rPr>
          <w:sz w:val="18"/>
          <w:szCs w:val="18"/>
          <w:vertAlign w:val="superscript"/>
        </w:rPr>
        <w:t xml:space="preserve">*) </w:t>
      </w:r>
      <w:r w:rsidR="00F9330D" w:rsidRPr="00C31B15">
        <w:rPr>
          <w:i/>
          <w:iCs/>
          <w:sz w:val="18"/>
          <w:szCs w:val="18"/>
        </w:rPr>
        <w:t>Diisi TU Jurusan</w:t>
      </w:r>
    </w:p>
    <w:sectPr w:rsidR="00F9330D" w:rsidRPr="00C31B15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FC7B" w14:textId="77777777" w:rsidR="006D2F21" w:rsidRDefault="006D2F21">
      <w:r>
        <w:separator/>
      </w:r>
    </w:p>
  </w:endnote>
  <w:endnote w:type="continuationSeparator" w:id="0">
    <w:p w14:paraId="08C1468C" w14:textId="77777777" w:rsidR="006D2F21" w:rsidRDefault="006D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4381" w14:textId="77777777" w:rsidR="002742BD" w:rsidRDefault="0027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2475" w14:textId="77777777" w:rsidR="002742BD" w:rsidRDefault="00274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C6B6" w14:textId="77777777" w:rsidR="002742BD" w:rsidRDefault="0027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D48C" w14:textId="77777777" w:rsidR="006D2F21" w:rsidRDefault="006D2F21">
      <w:r>
        <w:separator/>
      </w:r>
    </w:p>
  </w:footnote>
  <w:footnote w:type="continuationSeparator" w:id="0">
    <w:p w14:paraId="4815D42A" w14:textId="77777777" w:rsidR="006D2F21" w:rsidRDefault="006D2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0149" w14:textId="77777777" w:rsidR="002742BD" w:rsidRDefault="0027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754230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754230" w:rsidRDefault="006D2F21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8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754230" w:rsidRDefault="006D2F21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1039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754230" w:rsidRPr="008C662A" w:rsidRDefault="00754230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754230" w:rsidRPr="002742BD" w:rsidRDefault="00754230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2742BD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754230" w:rsidRPr="008C662A" w:rsidRDefault="00754230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754230" w:rsidRPr="008C662A" w:rsidRDefault="00754230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754230" w:rsidRDefault="00754230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754230" w:rsidRPr="00877FBA" w:rsidRDefault="006D2F21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35pt;height:.8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754230" w:rsidRDefault="00754230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7614E58E" w:rsidR="00754230" w:rsidRPr="00E3126C" w:rsidRDefault="00754230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Pr="00E3126C">
      <w:rPr>
        <w:sz w:val="24"/>
        <w:szCs w:val="24"/>
      </w:rPr>
      <w:t>S.0</w:t>
    </w:r>
    <w:r w:rsidR="00BE7EFE">
      <w:rPr>
        <w:sz w:val="24"/>
        <w:szCs w:val="24"/>
      </w:rPr>
      <w:t>2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754230" w:rsidRPr="002516C1" w:rsidRDefault="00754230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2F4F" w14:textId="77777777" w:rsidR="002742BD" w:rsidRDefault="00274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551B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42D2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13DD"/>
    <w:rsid w:val="001020BA"/>
    <w:rsid w:val="0010294F"/>
    <w:rsid w:val="00102C24"/>
    <w:rsid w:val="001030F1"/>
    <w:rsid w:val="00103F79"/>
    <w:rsid w:val="00110349"/>
    <w:rsid w:val="00111968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27D9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4475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1AE6"/>
    <w:rsid w:val="0026633E"/>
    <w:rsid w:val="00271F57"/>
    <w:rsid w:val="00273028"/>
    <w:rsid w:val="002742BD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2756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6BF3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371BC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488"/>
    <w:rsid w:val="00507DCA"/>
    <w:rsid w:val="005142FE"/>
    <w:rsid w:val="00515F62"/>
    <w:rsid w:val="00530594"/>
    <w:rsid w:val="005332A1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A85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050D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84985"/>
    <w:rsid w:val="00686507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2F21"/>
    <w:rsid w:val="006D39CE"/>
    <w:rsid w:val="006D42B4"/>
    <w:rsid w:val="006D7289"/>
    <w:rsid w:val="006E0302"/>
    <w:rsid w:val="006E1A37"/>
    <w:rsid w:val="006E32AA"/>
    <w:rsid w:val="006E353C"/>
    <w:rsid w:val="006E37D7"/>
    <w:rsid w:val="006E5ACA"/>
    <w:rsid w:val="006E6803"/>
    <w:rsid w:val="006E6E1B"/>
    <w:rsid w:val="006F6057"/>
    <w:rsid w:val="006F6061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4F38"/>
    <w:rsid w:val="00736AB4"/>
    <w:rsid w:val="0074033A"/>
    <w:rsid w:val="007427F9"/>
    <w:rsid w:val="00743DCE"/>
    <w:rsid w:val="00752D13"/>
    <w:rsid w:val="00753882"/>
    <w:rsid w:val="00754230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795B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3D7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2F83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00B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6738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2F60"/>
    <w:rsid w:val="00904B09"/>
    <w:rsid w:val="00916634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61F9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65816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E7EFE"/>
    <w:rsid w:val="00BF04A3"/>
    <w:rsid w:val="00BF15E5"/>
    <w:rsid w:val="00BF2C49"/>
    <w:rsid w:val="00BF689F"/>
    <w:rsid w:val="00C0089E"/>
    <w:rsid w:val="00C013C8"/>
    <w:rsid w:val="00C051FB"/>
    <w:rsid w:val="00C055C5"/>
    <w:rsid w:val="00C05D7A"/>
    <w:rsid w:val="00C11469"/>
    <w:rsid w:val="00C12A29"/>
    <w:rsid w:val="00C16686"/>
    <w:rsid w:val="00C16E67"/>
    <w:rsid w:val="00C17917"/>
    <w:rsid w:val="00C203F2"/>
    <w:rsid w:val="00C2234F"/>
    <w:rsid w:val="00C24669"/>
    <w:rsid w:val="00C25040"/>
    <w:rsid w:val="00C261CD"/>
    <w:rsid w:val="00C26A42"/>
    <w:rsid w:val="00C27969"/>
    <w:rsid w:val="00C30159"/>
    <w:rsid w:val="00C31B15"/>
    <w:rsid w:val="00C33C2E"/>
    <w:rsid w:val="00C33FF6"/>
    <w:rsid w:val="00C34AEC"/>
    <w:rsid w:val="00C35E17"/>
    <w:rsid w:val="00C405D2"/>
    <w:rsid w:val="00C41B65"/>
    <w:rsid w:val="00C5129E"/>
    <w:rsid w:val="00C540CF"/>
    <w:rsid w:val="00C54424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2BB8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0D80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CD2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126C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3B0F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5CC"/>
    <w:rsid w:val="00F46E1B"/>
    <w:rsid w:val="00F50420"/>
    <w:rsid w:val="00F51E33"/>
    <w:rsid w:val="00F533D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30D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28AD"/>
    <w:rsid w:val="00FD61F0"/>
    <w:rsid w:val="00FD744E"/>
    <w:rsid w:val="00FD7C26"/>
    <w:rsid w:val="00FE0353"/>
    <w:rsid w:val="00FE108B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53C98-04B6-4D4E-9116-6B4FDB51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315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59</cp:revision>
  <cp:lastPrinted>2021-10-03T03:34:00Z</cp:lastPrinted>
  <dcterms:created xsi:type="dcterms:W3CDTF">2020-08-04T14:00:00Z</dcterms:created>
  <dcterms:modified xsi:type="dcterms:W3CDTF">2021-10-03T03:35:00Z</dcterms:modified>
</cp:coreProperties>
</file>