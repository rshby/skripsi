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EDD87" w14:textId="103854C7" w:rsidR="00D35F4E" w:rsidRDefault="00261AE6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PERSETUJUAN </w:t>
      </w:r>
      <w:r w:rsidR="00480CC4">
        <w:rPr>
          <w:b/>
          <w:bCs/>
          <w:sz w:val="28"/>
          <w:szCs w:val="28"/>
        </w:rPr>
        <w:t>SIDANG</w:t>
      </w:r>
      <w:r>
        <w:rPr>
          <w:b/>
          <w:bCs/>
          <w:sz w:val="28"/>
          <w:szCs w:val="28"/>
        </w:rPr>
        <w:t xml:space="preserve"> TUGAS AKHIR</w:t>
      </w:r>
    </w:p>
    <w:p w14:paraId="3305350C" w14:textId="523F2F7D" w:rsidR="00D35F4E" w:rsidRDefault="00D35F4E" w:rsidP="00D35F4E">
      <w:pPr>
        <w:rPr>
          <w:sz w:val="28"/>
          <w:szCs w:val="28"/>
        </w:rPr>
      </w:pPr>
    </w:p>
    <w:p w14:paraId="5D0DAC12" w14:textId="77777777" w:rsidR="00261AE6" w:rsidRDefault="00261AE6" w:rsidP="00D35F4E">
      <w:pPr>
        <w:rPr>
          <w:sz w:val="28"/>
          <w:szCs w:val="28"/>
        </w:rPr>
      </w:pPr>
    </w:p>
    <w:p w14:paraId="5A38DB3A" w14:textId="6F220720" w:rsidR="00261AE6" w:rsidRDefault="00261AE6" w:rsidP="00261AE6">
      <w:pPr>
        <w:ind w:left="270"/>
        <w:rPr>
          <w:sz w:val="24"/>
          <w:szCs w:val="24"/>
        </w:rPr>
      </w:pPr>
      <w:r>
        <w:rPr>
          <w:sz w:val="24"/>
          <w:szCs w:val="24"/>
        </w:rPr>
        <w:t xml:space="preserve">Dengan ini kami nyatakan </w:t>
      </w:r>
      <w:r w:rsidR="00111968">
        <w:rPr>
          <w:sz w:val="24"/>
          <w:szCs w:val="24"/>
        </w:rPr>
        <w:t>bahwa mahasiswa dengan identitas berikut</w:t>
      </w:r>
    </w:p>
    <w:p w14:paraId="71FAE6D5" w14:textId="2B0DCC25" w:rsidR="006E32AA" w:rsidRPr="006E32AA" w:rsidRDefault="00261AE6" w:rsidP="006E32A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E32AA" w:rsidRPr="006E32AA">
        <w:rPr>
          <w:sz w:val="24"/>
          <w:szCs w:val="24"/>
        </w:rPr>
        <w:t xml:space="preserve">    </w:t>
      </w:r>
    </w:p>
    <w:p w14:paraId="0D11AEE9" w14:textId="737742BD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Nama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032E67">
        <w:rPr>
          <w:sz w:val="24"/>
          <w:szCs w:val="24"/>
        </w:rPr>
        <w:t>Reo Sahobby</w:t>
      </w:r>
    </w:p>
    <w:p w14:paraId="7A6FE281" w14:textId="25240817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NIM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853374">
        <w:rPr>
          <w:sz w:val="24"/>
          <w:szCs w:val="24"/>
        </w:rPr>
        <w:t>123170067</w:t>
      </w:r>
    </w:p>
    <w:p w14:paraId="3151621B" w14:textId="306577C1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Program Studi</w:t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F838C1">
        <w:rPr>
          <w:sz w:val="24"/>
          <w:szCs w:val="24"/>
        </w:rPr>
        <w:t>Informatika</w:t>
      </w:r>
    </w:p>
    <w:p w14:paraId="64874FA2" w14:textId="19D719EE" w:rsidR="00D35F4E" w:rsidRPr="006E32AA" w:rsidRDefault="00D35F4E" w:rsidP="00D35F4E">
      <w:pPr>
        <w:rPr>
          <w:sz w:val="24"/>
          <w:szCs w:val="24"/>
        </w:rPr>
      </w:pPr>
      <w:r w:rsidRPr="006E32AA">
        <w:rPr>
          <w:sz w:val="24"/>
          <w:szCs w:val="24"/>
        </w:rPr>
        <w:t xml:space="preserve">     </w:t>
      </w:r>
      <w:r w:rsidR="00AB1F3E" w:rsidRPr="006E32AA">
        <w:rPr>
          <w:sz w:val="24"/>
          <w:szCs w:val="24"/>
        </w:rPr>
        <w:t>Keminatan</w:t>
      </w:r>
      <w:r w:rsidR="00AB1F3E" w:rsidRPr="006E32AA">
        <w:rPr>
          <w:sz w:val="24"/>
          <w:szCs w:val="24"/>
        </w:rPr>
        <w:tab/>
      </w:r>
      <w:r w:rsidR="00AB5695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: </w:t>
      </w:r>
      <w:r w:rsidR="00685780">
        <w:rPr>
          <w:sz w:val="24"/>
          <w:szCs w:val="24"/>
        </w:rPr>
        <w:t>Sistem Cerdas</w:t>
      </w:r>
    </w:p>
    <w:p w14:paraId="185A8B58" w14:textId="31A384DC" w:rsidR="005142FE" w:rsidRPr="006E32AA" w:rsidRDefault="005142FE" w:rsidP="007F4A2E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>Judul Tugas Akhir</w:t>
      </w:r>
      <w:r w:rsidRPr="006E32AA">
        <w:rPr>
          <w:sz w:val="24"/>
          <w:szCs w:val="24"/>
        </w:rPr>
        <w:tab/>
      </w:r>
      <w:r w:rsidR="0091777B"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 xml:space="preserve">: </w:t>
      </w:r>
      <w:r w:rsidR="004D3727">
        <w:rPr>
          <w:sz w:val="24"/>
          <w:szCs w:val="24"/>
        </w:rPr>
        <w:t>Prediksi Penyakit Jantung dengan Menggunakan</w:t>
      </w:r>
      <w:r w:rsidR="00EC5874">
        <w:rPr>
          <w:sz w:val="24"/>
          <w:szCs w:val="24"/>
        </w:rPr>
        <w:t xml:space="preserve"> Algoritma XgBoost</w:t>
      </w:r>
    </w:p>
    <w:p w14:paraId="0BA68EC9" w14:textId="02E2E189" w:rsidR="006E32AA" w:rsidRPr="006E32AA" w:rsidRDefault="006E32AA" w:rsidP="007F4A2E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  <w:r w:rsidR="00D63210">
        <w:rPr>
          <w:sz w:val="24"/>
          <w:szCs w:val="24"/>
        </w:rPr>
        <w:t>Dan Randomized Search Optimizer</w:t>
      </w:r>
    </w:p>
    <w:p w14:paraId="1CEBB982" w14:textId="2B8E9A87" w:rsidR="006E32AA" w:rsidRDefault="006E32AA" w:rsidP="007F4A2E">
      <w:pPr>
        <w:ind w:left="270"/>
        <w:rPr>
          <w:sz w:val="24"/>
          <w:szCs w:val="24"/>
        </w:rPr>
      </w:pP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</w:r>
      <w:r w:rsidRPr="006E32AA">
        <w:rPr>
          <w:sz w:val="24"/>
          <w:szCs w:val="24"/>
        </w:rPr>
        <w:tab/>
        <w:t xml:space="preserve">  </w:t>
      </w:r>
    </w:p>
    <w:p w14:paraId="772AD281" w14:textId="40DA95C6" w:rsidR="00565A85" w:rsidRDefault="00565A85" w:rsidP="007F4A2E">
      <w:pPr>
        <w:ind w:left="270"/>
        <w:rPr>
          <w:sz w:val="24"/>
          <w:szCs w:val="24"/>
        </w:rPr>
      </w:pPr>
    </w:p>
    <w:p w14:paraId="29D84DF3" w14:textId="74DC2C71" w:rsidR="00565A85" w:rsidRDefault="00111968" w:rsidP="00565A85">
      <w:pPr>
        <w:ind w:firstLine="270"/>
        <w:rPr>
          <w:sz w:val="24"/>
          <w:szCs w:val="24"/>
        </w:rPr>
      </w:pPr>
      <w:r>
        <w:rPr>
          <w:sz w:val="24"/>
          <w:szCs w:val="24"/>
        </w:rPr>
        <w:t xml:space="preserve">Telah memenuhi seluruh persyaratan untuk mendaftar </w:t>
      </w:r>
      <w:r w:rsidR="00480CC4">
        <w:rPr>
          <w:sz w:val="24"/>
          <w:szCs w:val="24"/>
        </w:rPr>
        <w:t>sidang</w:t>
      </w:r>
      <w:r>
        <w:rPr>
          <w:sz w:val="24"/>
          <w:szCs w:val="24"/>
        </w:rPr>
        <w:t xml:space="preserve"> tugas akhir.</w:t>
      </w:r>
    </w:p>
    <w:p w14:paraId="1BC4C56F" w14:textId="77777777" w:rsidR="00111968" w:rsidRDefault="00111968" w:rsidP="006E32AA">
      <w:pPr>
        <w:ind w:left="360"/>
        <w:jc w:val="right"/>
        <w:rPr>
          <w:sz w:val="24"/>
          <w:szCs w:val="24"/>
        </w:rPr>
      </w:pPr>
    </w:p>
    <w:p w14:paraId="7D3DD5C7" w14:textId="645D2721" w:rsidR="005633FA" w:rsidRPr="00747DFE" w:rsidRDefault="006E32AA" w:rsidP="00565A85">
      <w:pPr>
        <w:ind w:left="5040" w:firstLine="720"/>
        <w:rPr>
          <w:sz w:val="24"/>
          <w:szCs w:val="24"/>
        </w:rPr>
      </w:pPr>
      <w:r w:rsidRPr="00747DFE">
        <w:rPr>
          <w:sz w:val="24"/>
          <w:szCs w:val="24"/>
        </w:rPr>
        <w:t xml:space="preserve">Yogyakarta, </w:t>
      </w:r>
      <w:r w:rsidR="00940F6B" w:rsidRPr="00747DFE">
        <w:rPr>
          <w:sz w:val="24"/>
          <w:szCs w:val="24"/>
        </w:rPr>
        <w:t>15 November 2021</w:t>
      </w:r>
    </w:p>
    <w:p w14:paraId="0AEE4D41" w14:textId="540D440C" w:rsidR="00565A85" w:rsidRPr="002079D9" w:rsidRDefault="00565A85" w:rsidP="00565A85">
      <w:pPr>
        <w:rPr>
          <w:sz w:val="24"/>
          <w:szCs w:val="24"/>
        </w:rPr>
      </w:pPr>
      <w:r w:rsidRPr="002079D9">
        <w:rPr>
          <w:sz w:val="24"/>
          <w:szCs w:val="24"/>
        </w:rPr>
        <w:t xml:space="preserve">      Pembimbing 1, </w:t>
      </w:r>
      <w:r w:rsidRPr="002079D9">
        <w:rPr>
          <w:sz w:val="24"/>
          <w:szCs w:val="24"/>
        </w:rPr>
        <w:tab/>
      </w:r>
      <w:r w:rsidRPr="002079D9">
        <w:rPr>
          <w:sz w:val="24"/>
          <w:szCs w:val="24"/>
        </w:rPr>
        <w:tab/>
      </w:r>
      <w:r w:rsidRPr="002079D9">
        <w:rPr>
          <w:sz w:val="24"/>
          <w:szCs w:val="24"/>
        </w:rPr>
        <w:tab/>
      </w:r>
      <w:r w:rsidRPr="002079D9">
        <w:rPr>
          <w:sz w:val="24"/>
          <w:szCs w:val="24"/>
        </w:rPr>
        <w:tab/>
      </w:r>
      <w:r w:rsidRPr="002079D9">
        <w:rPr>
          <w:sz w:val="24"/>
          <w:szCs w:val="24"/>
        </w:rPr>
        <w:tab/>
      </w:r>
      <w:r w:rsidRPr="002079D9">
        <w:rPr>
          <w:sz w:val="24"/>
          <w:szCs w:val="24"/>
        </w:rPr>
        <w:tab/>
        <w:t xml:space="preserve"> Pembimbing 2,</w:t>
      </w:r>
    </w:p>
    <w:p w14:paraId="3D21CF57" w14:textId="77777777" w:rsidR="00565A85" w:rsidRDefault="00565A85" w:rsidP="00565A85"/>
    <w:p w14:paraId="30037731" w14:textId="77777777" w:rsidR="00565A85" w:rsidRDefault="00565A85" w:rsidP="00565A85"/>
    <w:p w14:paraId="7B7CDF70" w14:textId="77777777" w:rsidR="00565A85" w:rsidRDefault="00565A85" w:rsidP="00565A85"/>
    <w:p w14:paraId="6467DDB7" w14:textId="77777777" w:rsidR="00565A85" w:rsidRDefault="00565A85" w:rsidP="00565A85"/>
    <w:p w14:paraId="5CDF16E0" w14:textId="77777777" w:rsidR="00565A85" w:rsidRDefault="00565A85" w:rsidP="00565A85"/>
    <w:p w14:paraId="20C7C1DB" w14:textId="2C7FB1C0" w:rsidR="00565A85" w:rsidRDefault="00565A85" w:rsidP="00565A85">
      <w:r>
        <w:t xml:space="preserve">     </w:t>
      </w:r>
      <w:r w:rsidR="00C244BD">
        <w:rPr>
          <w:sz w:val="24"/>
          <w:szCs w:val="24"/>
          <w:u w:val="single"/>
        </w:rPr>
        <w:t>Dessyanto Boedi P, S.T., M.T.</w:t>
      </w:r>
      <w:r>
        <w:tab/>
      </w:r>
      <w:r>
        <w:tab/>
      </w:r>
      <w:r w:rsidR="00613F56">
        <w:tab/>
      </w:r>
      <w:r w:rsidR="00613F56">
        <w:tab/>
      </w:r>
      <w:r w:rsidR="0050559F" w:rsidRPr="0050559F">
        <w:rPr>
          <w:sz w:val="24"/>
          <w:szCs w:val="24"/>
          <w:u w:val="single"/>
        </w:rPr>
        <w:t>Mangaras Yanu F, S.T., M.Eng.</w:t>
      </w:r>
    </w:p>
    <w:p w14:paraId="267BA0FF" w14:textId="2DAA4ABC" w:rsidR="00565A85" w:rsidRDefault="002079D9" w:rsidP="00565A85">
      <w:r>
        <w:t xml:space="preserve">     </w:t>
      </w:r>
      <w:r w:rsidRPr="002F426B">
        <w:rPr>
          <w:sz w:val="24"/>
          <w:szCs w:val="24"/>
        </w:rPr>
        <w:t>NIP/NIK.</w:t>
      </w:r>
      <w:r w:rsidR="002F426B" w:rsidRPr="002F426B">
        <w:rPr>
          <w:sz w:val="24"/>
          <w:szCs w:val="24"/>
        </w:rPr>
        <w:t xml:space="preserve"> 2 7512 00 0229 1</w:t>
      </w:r>
      <w:r>
        <w:tab/>
      </w:r>
      <w:r>
        <w:tab/>
      </w:r>
      <w:r>
        <w:tab/>
      </w:r>
      <w:r>
        <w:tab/>
      </w:r>
      <w:r w:rsidRPr="004548CB">
        <w:rPr>
          <w:sz w:val="24"/>
          <w:szCs w:val="24"/>
        </w:rPr>
        <w:t>NIP/NIK.</w:t>
      </w:r>
      <w:r w:rsidR="00851DE8" w:rsidRPr="004548CB">
        <w:rPr>
          <w:sz w:val="24"/>
          <w:szCs w:val="24"/>
        </w:rPr>
        <w:t xml:space="preserve"> 2 8201 13 0425 1</w:t>
      </w:r>
    </w:p>
    <w:p w14:paraId="5484BC51" w14:textId="1D84B52E" w:rsidR="00F9330D" w:rsidRDefault="00F9330D" w:rsidP="00565A85"/>
    <w:p w14:paraId="072755E5" w14:textId="0B16DDCE" w:rsidR="00480CC4" w:rsidRDefault="00480CC4" w:rsidP="00565A85"/>
    <w:p w14:paraId="0747D060" w14:textId="6911B09D" w:rsidR="00480CC4" w:rsidRDefault="00480CC4" w:rsidP="00565A85"/>
    <w:p w14:paraId="66B16AA6" w14:textId="77777777" w:rsidR="00480CC4" w:rsidRDefault="00480CC4" w:rsidP="00565A85"/>
    <w:p w14:paraId="074ADA55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5DA6AE6B" w14:textId="5B3901F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Hari/ Tanggal </w:t>
      </w:r>
      <w:r w:rsidR="00480CC4">
        <w:rPr>
          <w:sz w:val="24"/>
          <w:szCs w:val="24"/>
        </w:rPr>
        <w:t>Sidang</w:t>
      </w:r>
      <w:r>
        <w:rPr>
          <w:sz w:val="24"/>
          <w:szCs w:val="24"/>
        </w:rPr>
        <w:t xml:space="preserve">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  <w:t>:</w:t>
      </w:r>
    </w:p>
    <w:p w14:paraId="5E7E19E8" w14:textId="252E458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Waktu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26B4CDB9" w14:textId="407D5556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  <w:t xml:space="preserve">Tempat </w:t>
      </w:r>
      <w:r w:rsidRPr="00565A85">
        <w:rPr>
          <w:sz w:val="24"/>
          <w:szCs w:val="24"/>
          <w:vertAlign w:val="superscript"/>
        </w:rPr>
        <w:t>*)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</w:p>
    <w:p w14:paraId="0144F007" w14:textId="77777777" w:rsidR="00F9330D" w:rsidRDefault="00F9330D" w:rsidP="00F9330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65A85">
        <w:rPr>
          <w:sz w:val="24"/>
          <w:szCs w:val="24"/>
        </w:rPr>
        <w:t xml:space="preserve">   </w:t>
      </w:r>
    </w:p>
    <w:p w14:paraId="7D864545" w14:textId="06C5A074" w:rsidR="00111968" w:rsidRDefault="00565A85" w:rsidP="00480CC4">
      <w:r>
        <w:t xml:space="preserve">      </w:t>
      </w:r>
    </w:p>
    <w:p w14:paraId="66A9492C" w14:textId="0768FE52" w:rsidR="00480CC4" w:rsidRDefault="00480CC4" w:rsidP="00480CC4"/>
    <w:p w14:paraId="61F14164" w14:textId="7F667C9B" w:rsidR="00480CC4" w:rsidRDefault="00480CC4" w:rsidP="00480CC4"/>
    <w:p w14:paraId="19C73A00" w14:textId="0B08D6DD" w:rsidR="00480CC4" w:rsidRDefault="00480CC4" w:rsidP="00480CC4"/>
    <w:p w14:paraId="6D278CFC" w14:textId="2158A24D" w:rsidR="00480CC4" w:rsidRDefault="00480CC4" w:rsidP="00480CC4"/>
    <w:p w14:paraId="60571619" w14:textId="07F7AAC8" w:rsidR="00480CC4" w:rsidRDefault="00480CC4" w:rsidP="00480CC4"/>
    <w:p w14:paraId="435F6B23" w14:textId="3E9DE532" w:rsidR="00480CC4" w:rsidRDefault="00480CC4" w:rsidP="00480CC4"/>
    <w:p w14:paraId="7BCED84F" w14:textId="3F55468F" w:rsidR="00480CC4" w:rsidRDefault="00480CC4" w:rsidP="00480CC4"/>
    <w:p w14:paraId="4580B723" w14:textId="75FE95B9" w:rsidR="00480CC4" w:rsidRDefault="00480CC4" w:rsidP="00480CC4"/>
    <w:p w14:paraId="42C2DC82" w14:textId="48923C45" w:rsidR="00480CC4" w:rsidRDefault="00480CC4" w:rsidP="00480CC4"/>
    <w:p w14:paraId="3420F987" w14:textId="701181B6" w:rsidR="00480CC4" w:rsidRDefault="00480CC4" w:rsidP="00480CC4"/>
    <w:p w14:paraId="6AAA22DE" w14:textId="1C089350" w:rsidR="00480CC4" w:rsidRDefault="00480CC4" w:rsidP="00480CC4"/>
    <w:p w14:paraId="100836C9" w14:textId="262A84E1" w:rsidR="00480CC4" w:rsidRDefault="00480CC4" w:rsidP="00480CC4"/>
    <w:p w14:paraId="483866A2" w14:textId="36C625DA" w:rsidR="00480CC4" w:rsidRDefault="00480CC4" w:rsidP="00480CC4"/>
    <w:p w14:paraId="6AA6DD3B" w14:textId="1E8213C0" w:rsidR="00480CC4" w:rsidRDefault="00480CC4" w:rsidP="00480CC4"/>
    <w:p w14:paraId="551F52E7" w14:textId="4BC37A0E" w:rsidR="00F9330D" w:rsidRPr="002079D9" w:rsidRDefault="00565A85" w:rsidP="002079D9">
      <w:pPr>
        <w:tabs>
          <w:tab w:val="left" w:pos="1784"/>
        </w:tabs>
        <w:jc w:val="right"/>
        <w:rPr>
          <w:i/>
          <w:iCs/>
          <w:sz w:val="18"/>
          <w:szCs w:val="18"/>
        </w:rPr>
      </w:pPr>
      <w:r w:rsidRPr="00565A85">
        <w:rPr>
          <w:sz w:val="24"/>
          <w:szCs w:val="24"/>
        </w:rPr>
        <w:t xml:space="preserve">    </w:t>
      </w:r>
      <w:r w:rsidR="00F9330D" w:rsidRPr="002079D9">
        <w:rPr>
          <w:sz w:val="18"/>
          <w:szCs w:val="18"/>
          <w:vertAlign w:val="superscript"/>
        </w:rPr>
        <w:t xml:space="preserve">*) </w:t>
      </w:r>
      <w:r w:rsidR="00F9330D" w:rsidRPr="002079D9">
        <w:rPr>
          <w:i/>
          <w:iCs/>
          <w:sz w:val="18"/>
          <w:szCs w:val="18"/>
        </w:rPr>
        <w:t>Diisi TU Jurusan</w:t>
      </w:r>
    </w:p>
    <w:sectPr w:rsidR="00F9330D" w:rsidRPr="002079D9" w:rsidSect="00B858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97886" w14:textId="77777777" w:rsidR="006F5CD3" w:rsidRDefault="006F5CD3">
      <w:r>
        <w:separator/>
      </w:r>
    </w:p>
  </w:endnote>
  <w:endnote w:type="continuationSeparator" w:id="0">
    <w:p w14:paraId="7F139241" w14:textId="77777777" w:rsidR="006F5CD3" w:rsidRDefault="006F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8BB2" w14:textId="77777777" w:rsidR="00342728" w:rsidRDefault="00342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B51AA" w14:textId="77777777" w:rsidR="00342728" w:rsidRDefault="00342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76A0" w14:textId="77777777" w:rsidR="00342728" w:rsidRDefault="00342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C07D" w14:textId="77777777" w:rsidR="006F5CD3" w:rsidRDefault="006F5CD3">
      <w:r>
        <w:separator/>
      </w:r>
    </w:p>
  </w:footnote>
  <w:footnote w:type="continuationSeparator" w:id="0">
    <w:p w14:paraId="1D8DD3CF" w14:textId="77777777" w:rsidR="006F5CD3" w:rsidRDefault="006F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6108D" w14:textId="77777777" w:rsidR="00342728" w:rsidRDefault="003427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754230" w14:paraId="4BD9442E" w14:textId="77777777" w:rsidTr="002516C1">
      <w:trPr>
        <w:trHeight w:val="1992"/>
      </w:trPr>
      <w:tc>
        <w:tcPr>
          <w:tcW w:w="501" w:type="dxa"/>
        </w:tcPr>
        <w:p w14:paraId="369E4928" w14:textId="77777777" w:rsidR="00754230" w:rsidRDefault="006F5CD3" w:rsidP="002516C1">
          <w:pPr>
            <w:pStyle w:val="Header"/>
            <w:ind w:left="-108" w:right="-108"/>
          </w:pPr>
          <w:bookmarkStart w:id="0" w:name="_Hlk47438718"/>
          <w:bookmarkStart w:id="1" w:name="_Hlk47436549"/>
          <w:bookmarkStart w:id="2" w:name="_Hlk47438566"/>
          <w:bookmarkStart w:id="3" w:name="_Hlk47438567"/>
          <w:bookmarkStart w:id="4" w:name="_Hlk47438652"/>
          <w:bookmarkStart w:id="5" w:name="_Hlk47438653"/>
          <w:bookmarkStart w:id="6" w:name="_Hlk47438677"/>
          <w:bookmarkStart w:id="7" w:name="_Hlk47438678"/>
          <w:bookmarkStart w:id="8" w:name="_Hlk47438696"/>
          <w:bookmarkStart w:id="9" w:name="_Hlk47438697"/>
          <w:bookmarkStart w:id="10" w:name="_Hlk47438705"/>
          <w:bookmarkStart w:id="11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04FFC3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8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7169610A" w14:textId="77777777" w:rsidR="00754230" w:rsidRDefault="006F5CD3" w:rsidP="002516C1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2F8CDA4">
              <v:rect id="_x0000_s1039" style="position:absolute;left:0;text-align:left;margin-left:429.25pt;margin-top:95.5pt;width:83.55pt;height:23.1pt;z-index:-1;mso-position-horizontal-relative:text;mso-position-vertical-relative:text"/>
            </w:pict>
          </w:r>
          <w:r>
            <w:rPr>
              <w:noProof/>
            </w:rPr>
            <w:pict w14:anchorId="7DF5EA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7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1C6C622B" w14:textId="77777777" w:rsidR="00754230" w:rsidRPr="008C662A" w:rsidRDefault="00754230" w:rsidP="002516C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04FECE50" w14:textId="77777777" w:rsidR="00754230" w:rsidRPr="00342728" w:rsidRDefault="00754230" w:rsidP="002516C1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342728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3E3D7980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576B044E" w14:textId="77777777" w:rsidR="00754230" w:rsidRPr="008C662A" w:rsidRDefault="00754230" w:rsidP="002516C1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F911840" w14:textId="77777777" w:rsidR="00754230" w:rsidRDefault="00754230" w:rsidP="002516C1">
                      <w:pPr>
                        <w:jc w:val="center"/>
                        <w:rPr>
                          <w:rFonts w:eastAsia="Arial Unicode MS"/>
                        </w:rPr>
                      </w:pPr>
                      <w:r w:rsidRPr="00877FBA">
                        <w:rPr>
                          <w:rFonts w:eastAsia="Arial Unicode MS"/>
                          <w:lang w:val="es-ES"/>
                        </w:rPr>
                        <w:t>Jl. Babarsari No. 2 Tambakbayan</w:t>
                      </w:r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C5C2904" w14:textId="77777777" w:rsidR="00754230" w:rsidRPr="00877FBA" w:rsidRDefault="006F5CD3" w:rsidP="002516C1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5E2DC1B0">
                          <v:shape id="_x0000_i1026" type="#_x0000_t75" style="width:511pt;height:1.4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72BCB0D8" w14:textId="77777777" w:rsidR="00754230" w:rsidRDefault="00754230" w:rsidP="002516C1">
          <w:pPr>
            <w:pStyle w:val="Header"/>
            <w:ind w:left="-108" w:right="-108"/>
            <w:jc w:val="right"/>
          </w:pPr>
        </w:p>
      </w:tc>
    </w:tr>
  </w:tbl>
  <w:bookmarkEnd w:id="0"/>
  <w:p w14:paraId="69198056" w14:textId="026C6725" w:rsidR="00754230" w:rsidRPr="00E3126C" w:rsidRDefault="00754230" w:rsidP="002516C1">
    <w:pPr>
      <w:pStyle w:val="Header"/>
      <w:tabs>
        <w:tab w:val="clear" w:pos="4320"/>
        <w:tab w:val="clear" w:pos="8640"/>
        <w:tab w:val="left" w:pos="4335"/>
      </w:tabs>
      <w:jc w:val="center"/>
      <w:rPr>
        <w:sz w:val="24"/>
        <w:szCs w:val="24"/>
        <w:bdr w:val="single" w:sz="4" w:space="0" w:color="auto"/>
      </w:rPr>
    </w:pPr>
    <w:r>
      <w:tab/>
    </w:r>
    <w:r>
      <w:tab/>
    </w:r>
    <w:r>
      <w:tab/>
    </w:r>
    <w:r>
      <w:tab/>
    </w:r>
    <w:r>
      <w:tab/>
    </w:r>
    <w:r>
      <w:tab/>
    </w:r>
    <w:r>
      <w:tab/>
      <w:t xml:space="preserve">   </w:t>
    </w:r>
    <w:r w:rsidRPr="00E3126C">
      <w:rPr>
        <w:sz w:val="24"/>
        <w:szCs w:val="24"/>
      </w:rPr>
      <w:t>S</w:t>
    </w:r>
    <w:r w:rsidR="00480CC4">
      <w:rPr>
        <w:sz w:val="24"/>
        <w:szCs w:val="24"/>
      </w:rPr>
      <w:t>P</w:t>
    </w:r>
    <w:r w:rsidRPr="00E3126C">
      <w:rPr>
        <w:sz w:val="24"/>
        <w:szCs w:val="24"/>
      </w:rPr>
      <w:t>.0</w:t>
    </w:r>
    <w:r w:rsidR="00480CC4">
      <w:rPr>
        <w:sz w:val="24"/>
        <w:szCs w:val="24"/>
      </w:rPr>
      <w:t>2</w:t>
    </w:r>
  </w:p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p w14:paraId="045DA8A2" w14:textId="7FFC59B2" w:rsidR="00754230" w:rsidRPr="002516C1" w:rsidRDefault="00754230" w:rsidP="002516C1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5D62A" w14:textId="77777777" w:rsidR="00342728" w:rsidRDefault="003427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5"/>
  </w:num>
  <w:num w:numId="3">
    <w:abstractNumId w:val="5"/>
  </w:num>
  <w:num w:numId="4">
    <w:abstractNumId w:val="12"/>
  </w:num>
  <w:num w:numId="5">
    <w:abstractNumId w:val="11"/>
  </w:num>
  <w:num w:numId="6">
    <w:abstractNumId w:val="17"/>
  </w:num>
  <w:num w:numId="7">
    <w:abstractNumId w:val="14"/>
  </w:num>
  <w:num w:numId="8">
    <w:abstractNumId w:val="13"/>
  </w:num>
  <w:num w:numId="9">
    <w:abstractNumId w:val="20"/>
  </w:num>
  <w:num w:numId="10">
    <w:abstractNumId w:val="7"/>
  </w:num>
  <w:num w:numId="11">
    <w:abstractNumId w:val="1"/>
  </w:num>
  <w:num w:numId="12">
    <w:abstractNumId w:val="16"/>
  </w:num>
  <w:num w:numId="13">
    <w:abstractNumId w:val="8"/>
  </w:num>
  <w:num w:numId="14">
    <w:abstractNumId w:val="9"/>
  </w:num>
  <w:num w:numId="15">
    <w:abstractNumId w:val="23"/>
  </w:num>
  <w:num w:numId="16">
    <w:abstractNumId w:val="10"/>
  </w:num>
  <w:num w:numId="17">
    <w:abstractNumId w:val="22"/>
  </w:num>
  <w:num w:numId="18">
    <w:abstractNumId w:val="19"/>
  </w:num>
  <w:num w:numId="19">
    <w:abstractNumId w:val="4"/>
  </w:num>
  <w:num w:numId="20">
    <w:abstractNumId w:val="2"/>
  </w:num>
  <w:num w:numId="21">
    <w:abstractNumId w:val="21"/>
  </w:num>
  <w:num w:numId="22">
    <w:abstractNumId w:val="18"/>
  </w:num>
  <w:num w:numId="23">
    <w:abstractNumId w:val="6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2E67"/>
    <w:rsid w:val="000351F4"/>
    <w:rsid w:val="0003568E"/>
    <w:rsid w:val="00035F8D"/>
    <w:rsid w:val="000406F7"/>
    <w:rsid w:val="00040B07"/>
    <w:rsid w:val="000435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53E9"/>
    <w:rsid w:val="0009010A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1968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409C"/>
    <w:rsid w:val="001F62FA"/>
    <w:rsid w:val="001F7221"/>
    <w:rsid w:val="002024BF"/>
    <w:rsid w:val="0020470B"/>
    <w:rsid w:val="00205880"/>
    <w:rsid w:val="002079D9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1AE6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1FA0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426B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371BC"/>
    <w:rsid w:val="00342728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3DA0"/>
    <w:rsid w:val="003E4004"/>
    <w:rsid w:val="003E47EA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548CB"/>
    <w:rsid w:val="00454B44"/>
    <w:rsid w:val="00466224"/>
    <w:rsid w:val="004664BE"/>
    <w:rsid w:val="00470985"/>
    <w:rsid w:val="00470CD4"/>
    <w:rsid w:val="004711D6"/>
    <w:rsid w:val="00474454"/>
    <w:rsid w:val="00480ACF"/>
    <w:rsid w:val="00480CC4"/>
    <w:rsid w:val="00490AC6"/>
    <w:rsid w:val="00495EE3"/>
    <w:rsid w:val="00497632"/>
    <w:rsid w:val="004A35AC"/>
    <w:rsid w:val="004A555C"/>
    <w:rsid w:val="004A7B1A"/>
    <w:rsid w:val="004B4491"/>
    <w:rsid w:val="004B4536"/>
    <w:rsid w:val="004B4A1F"/>
    <w:rsid w:val="004B5137"/>
    <w:rsid w:val="004C0EA1"/>
    <w:rsid w:val="004C7C75"/>
    <w:rsid w:val="004C7C9D"/>
    <w:rsid w:val="004D3727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559F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A85"/>
    <w:rsid w:val="00565B77"/>
    <w:rsid w:val="00567ACC"/>
    <w:rsid w:val="0057279C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3F56"/>
    <w:rsid w:val="00616E39"/>
    <w:rsid w:val="00621F97"/>
    <w:rsid w:val="0062352E"/>
    <w:rsid w:val="00626689"/>
    <w:rsid w:val="00627FE5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85780"/>
    <w:rsid w:val="00690696"/>
    <w:rsid w:val="006928B3"/>
    <w:rsid w:val="00697E63"/>
    <w:rsid w:val="006A04A6"/>
    <w:rsid w:val="006A19F6"/>
    <w:rsid w:val="006A200E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2AA"/>
    <w:rsid w:val="006E353C"/>
    <w:rsid w:val="006E37D7"/>
    <w:rsid w:val="006E5ACA"/>
    <w:rsid w:val="006E6803"/>
    <w:rsid w:val="006E6E1B"/>
    <w:rsid w:val="006F5CD3"/>
    <w:rsid w:val="006F6057"/>
    <w:rsid w:val="006F6061"/>
    <w:rsid w:val="006F7261"/>
    <w:rsid w:val="00700F0D"/>
    <w:rsid w:val="007104AB"/>
    <w:rsid w:val="0071064A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47DFE"/>
    <w:rsid w:val="00752D13"/>
    <w:rsid w:val="00753882"/>
    <w:rsid w:val="00754230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16E9"/>
    <w:rsid w:val="00794904"/>
    <w:rsid w:val="00794EA7"/>
    <w:rsid w:val="007B2036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5CC7"/>
    <w:rsid w:val="0083692A"/>
    <w:rsid w:val="00837B34"/>
    <w:rsid w:val="008410A0"/>
    <w:rsid w:val="00841770"/>
    <w:rsid w:val="00842795"/>
    <w:rsid w:val="008473CC"/>
    <w:rsid w:val="00851634"/>
    <w:rsid w:val="00851DE8"/>
    <w:rsid w:val="00853374"/>
    <w:rsid w:val="008635C9"/>
    <w:rsid w:val="00865CAB"/>
    <w:rsid w:val="0087016D"/>
    <w:rsid w:val="008712BC"/>
    <w:rsid w:val="0087241F"/>
    <w:rsid w:val="008734DC"/>
    <w:rsid w:val="00874C55"/>
    <w:rsid w:val="0088017E"/>
    <w:rsid w:val="0088212B"/>
    <w:rsid w:val="00882554"/>
    <w:rsid w:val="008848AA"/>
    <w:rsid w:val="00885A65"/>
    <w:rsid w:val="008918F7"/>
    <w:rsid w:val="00896E00"/>
    <w:rsid w:val="00897302"/>
    <w:rsid w:val="008A12A1"/>
    <w:rsid w:val="008A22B6"/>
    <w:rsid w:val="008A4D7E"/>
    <w:rsid w:val="008B0384"/>
    <w:rsid w:val="008B0C29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F0"/>
    <w:rsid w:val="008F2960"/>
    <w:rsid w:val="008F42EB"/>
    <w:rsid w:val="008F7302"/>
    <w:rsid w:val="00900E5A"/>
    <w:rsid w:val="00902F60"/>
    <w:rsid w:val="00904B09"/>
    <w:rsid w:val="0091777B"/>
    <w:rsid w:val="009277B1"/>
    <w:rsid w:val="00934A19"/>
    <w:rsid w:val="00936E1F"/>
    <w:rsid w:val="0093701C"/>
    <w:rsid w:val="00940F6B"/>
    <w:rsid w:val="00943645"/>
    <w:rsid w:val="0095249B"/>
    <w:rsid w:val="00952D30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96E46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5FCC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2992"/>
    <w:rsid w:val="00B6476E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4BD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05D2"/>
    <w:rsid w:val="00C41B65"/>
    <w:rsid w:val="00C5129E"/>
    <w:rsid w:val="00C540CF"/>
    <w:rsid w:val="00C54424"/>
    <w:rsid w:val="00C57B79"/>
    <w:rsid w:val="00C601C8"/>
    <w:rsid w:val="00C62F19"/>
    <w:rsid w:val="00C64742"/>
    <w:rsid w:val="00C66B39"/>
    <w:rsid w:val="00C67846"/>
    <w:rsid w:val="00C70B32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0D80"/>
    <w:rsid w:val="00CE26C2"/>
    <w:rsid w:val="00CE41A1"/>
    <w:rsid w:val="00CE43A9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3210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126C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53F9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5874"/>
    <w:rsid w:val="00EC6F50"/>
    <w:rsid w:val="00ED12BA"/>
    <w:rsid w:val="00ED32E2"/>
    <w:rsid w:val="00ED6C03"/>
    <w:rsid w:val="00EE04F5"/>
    <w:rsid w:val="00EE0D46"/>
    <w:rsid w:val="00EE201F"/>
    <w:rsid w:val="00EE38C7"/>
    <w:rsid w:val="00EE393D"/>
    <w:rsid w:val="00EE3B0F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3861"/>
    <w:rsid w:val="00F838C1"/>
    <w:rsid w:val="00F84CE5"/>
    <w:rsid w:val="00F8645A"/>
    <w:rsid w:val="00F9330D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D7C26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1BC3-F5E9-474C-BBDD-FBB168A9D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135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67</cp:revision>
  <cp:lastPrinted>2020-03-12T03:25:00Z</cp:lastPrinted>
  <dcterms:created xsi:type="dcterms:W3CDTF">2020-08-04T14:00:00Z</dcterms:created>
  <dcterms:modified xsi:type="dcterms:W3CDTF">2021-11-14T04:08:00Z</dcterms:modified>
</cp:coreProperties>
</file>