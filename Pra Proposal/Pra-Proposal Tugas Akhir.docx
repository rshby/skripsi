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EDD87" w14:textId="153200A7" w:rsidR="00D35F4E" w:rsidRDefault="007F4A2E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PENDAFTARAN PRA-PROPOSAL</w:t>
      </w:r>
      <w:r w:rsidR="001016B5">
        <w:rPr>
          <w:b/>
          <w:bCs/>
          <w:sz w:val="28"/>
          <w:szCs w:val="28"/>
        </w:rPr>
        <w:t xml:space="preserve"> TUGAS AKHIR</w:t>
      </w:r>
    </w:p>
    <w:p w14:paraId="3305350C" w14:textId="77777777" w:rsidR="00D35F4E" w:rsidRDefault="00D35F4E" w:rsidP="00D35F4E">
      <w:pPr>
        <w:rPr>
          <w:sz w:val="28"/>
          <w:szCs w:val="28"/>
        </w:rPr>
      </w:pPr>
    </w:p>
    <w:p w14:paraId="69D0DF41" w14:textId="77777777" w:rsidR="00D35F4E" w:rsidRPr="00BE38AF" w:rsidRDefault="00D35F4E" w:rsidP="00D35F4E">
      <w:pPr>
        <w:rPr>
          <w:sz w:val="28"/>
          <w:szCs w:val="28"/>
        </w:rPr>
      </w:pPr>
    </w:p>
    <w:p w14:paraId="0D11AEE9" w14:textId="12CE7B70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Nama</w:t>
      </w:r>
      <w:r w:rsidRPr="002C5E9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8C1D29">
        <w:rPr>
          <w:sz w:val="22"/>
          <w:szCs w:val="22"/>
        </w:rPr>
        <w:t>Reo Sahobby</w:t>
      </w:r>
    </w:p>
    <w:p w14:paraId="7A6FE281" w14:textId="7C4F2F9B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NIM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8C1D29">
        <w:rPr>
          <w:sz w:val="22"/>
          <w:szCs w:val="22"/>
        </w:rPr>
        <w:t>123170067</w:t>
      </w:r>
    </w:p>
    <w:p w14:paraId="3151621B" w14:textId="32C25B6B" w:rsidR="00D35F4E" w:rsidRPr="002C5E94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 xml:space="preserve">Program </w:t>
      </w:r>
      <w:proofErr w:type="spellStart"/>
      <w:r w:rsidRPr="002C5E94"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proofErr w:type="spellStart"/>
      <w:r w:rsidR="008C1D29">
        <w:rPr>
          <w:sz w:val="22"/>
          <w:szCs w:val="22"/>
        </w:rPr>
        <w:t>Informatika</w:t>
      </w:r>
      <w:proofErr w:type="spellEnd"/>
    </w:p>
    <w:p w14:paraId="64874FA2" w14:textId="629CDFA8" w:rsidR="00D35F4E" w:rsidRDefault="00D35F4E" w:rsidP="00D35F4E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AB1F3E">
        <w:rPr>
          <w:sz w:val="22"/>
          <w:szCs w:val="22"/>
        </w:rPr>
        <w:t>Keminatan</w:t>
      </w:r>
      <w:proofErr w:type="spellEnd"/>
      <w:r w:rsidR="00AB1F3E">
        <w:rPr>
          <w:sz w:val="22"/>
          <w:szCs w:val="22"/>
        </w:rPr>
        <w:tab/>
      </w:r>
      <w:r w:rsidR="00AB5695"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Pr="002C60C0">
        <w:rPr>
          <w:sz w:val="22"/>
          <w:szCs w:val="22"/>
        </w:rPr>
        <w:t xml:space="preserve"> </w:t>
      </w:r>
      <w:proofErr w:type="spellStart"/>
      <w:r w:rsidR="002846A6">
        <w:rPr>
          <w:sz w:val="22"/>
          <w:szCs w:val="22"/>
        </w:rPr>
        <w:t>Sistem</w:t>
      </w:r>
      <w:proofErr w:type="spellEnd"/>
      <w:r w:rsidR="002846A6">
        <w:rPr>
          <w:sz w:val="22"/>
          <w:szCs w:val="22"/>
        </w:rPr>
        <w:t xml:space="preserve"> </w:t>
      </w:r>
      <w:proofErr w:type="spellStart"/>
      <w:r w:rsidR="002846A6">
        <w:rPr>
          <w:sz w:val="22"/>
          <w:szCs w:val="22"/>
        </w:rPr>
        <w:t>Cerdas</w:t>
      </w:r>
      <w:proofErr w:type="spellEnd"/>
    </w:p>
    <w:p w14:paraId="79CE4C2D" w14:textId="11052E19" w:rsidR="007F4A2E" w:rsidRDefault="00AB1F3E" w:rsidP="007F4A2E">
      <w:pPr>
        <w:ind w:left="270"/>
        <w:rPr>
          <w:sz w:val="22"/>
          <w:szCs w:val="22"/>
        </w:rPr>
      </w:pP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Akhir</w:t>
      </w:r>
      <w:r w:rsidR="007F4A2E">
        <w:rPr>
          <w:sz w:val="22"/>
          <w:szCs w:val="22"/>
        </w:rPr>
        <w:tab/>
      </w:r>
      <w:r w:rsidR="007F4A2E">
        <w:rPr>
          <w:sz w:val="22"/>
          <w:szCs w:val="22"/>
        </w:rPr>
        <w:tab/>
        <w:t>:</w:t>
      </w:r>
      <w:r w:rsidR="007F4A2E" w:rsidRPr="002C60C0">
        <w:rPr>
          <w:sz w:val="22"/>
          <w:szCs w:val="22"/>
        </w:rPr>
        <w:t xml:space="preserve"> </w:t>
      </w:r>
      <w:r w:rsidR="00B010F8">
        <w:rPr>
          <w:sz w:val="22"/>
          <w:szCs w:val="22"/>
        </w:rPr>
        <w:t>Machine Learning</w:t>
      </w:r>
    </w:p>
    <w:p w14:paraId="7E0A3092" w14:textId="5621EC7C" w:rsidR="005142FE" w:rsidRDefault="007F4A2E" w:rsidP="005142FE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Bahasa </w:t>
      </w:r>
      <w:proofErr w:type="spellStart"/>
      <w:r>
        <w:rPr>
          <w:sz w:val="22"/>
          <w:szCs w:val="22"/>
        </w:rPr>
        <w:t>Pemrograman</w:t>
      </w:r>
      <w:proofErr w:type="spellEnd"/>
      <w:r>
        <w:rPr>
          <w:sz w:val="22"/>
          <w:szCs w:val="22"/>
        </w:rPr>
        <w:tab/>
        <w:t>:</w:t>
      </w:r>
      <w:r w:rsidRPr="002C60C0">
        <w:rPr>
          <w:sz w:val="22"/>
          <w:szCs w:val="22"/>
        </w:rPr>
        <w:t xml:space="preserve"> </w:t>
      </w:r>
      <w:r w:rsidR="00B010F8">
        <w:rPr>
          <w:sz w:val="22"/>
          <w:szCs w:val="22"/>
        </w:rPr>
        <w:t>Python, R,</w:t>
      </w:r>
      <w:r w:rsidR="005C4ED8">
        <w:rPr>
          <w:sz w:val="22"/>
          <w:szCs w:val="22"/>
        </w:rPr>
        <w:t xml:space="preserve"> C++,</w:t>
      </w:r>
      <w:r w:rsidR="00B010F8">
        <w:rPr>
          <w:sz w:val="22"/>
          <w:szCs w:val="22"/>
        </w:rPr>
        <w:t xml:space="preserve"> </w:t>
      </w:r>
      <w:r w:rsidR="005C4ED8">
        <w:rPr>
          <w:sz w:val="22"/>
          <w:szCs w:val="22"/>
        </w:rPr>
        <w:t xml:space="preserve">HTML, </w:t>
      </w:r>
      <w:r w:rsidR="00B010F8">
        <w:rPr>
          <w:sz w:val="22"/>
          <w:szCs w:val="22"/>
        </w:rPr>
        <w:t>PHP, CSS</w:t>
      </w:r>
      <w:r w:rsidR="005C4ED8">
        <w:rPr>
          <w:sz w:val="22"/>
          <w:szCs w:val="22"/>
        </w:rPr>
        <w:t>, JavaScript, Java</w:t>
      </w:r>
    </w:p>
    <w:p w14:paraId="069F0065" w14:textId="3A0814F8" w:rsidR="005142FE" w:rsidRDefault="005142FE" w:rsidP="005142FE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dikuasai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185A8B58" w14:textId="265399C4" w:rsidR="005142FE" w:rsidRDefault="005142FE" w:rsidP="007F4A2E">
      <w:pPr>
        <w:ind w:left="270"/>
        <w:rPr>
          <w:sz w:val="22"/>
          <w:szCs w:val="22"/>
        </w:rPr>
      </w:pPr>
      <w:proofErr w:type="spellStart"/>
      <w:r>
        <w:rPr>
          <w:sz w:val="22"/>
          <w:szCs w:val="22"/>
        </w:rPr>
        <w:t>Rencana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Akhir</w:t>
      </w:r>
      <w:r>
        <w:rPr>
          <w:sz w:val="22"/>
          <w:szCs w:val="22"/>
        </w:rPr>
        <w:tab/>
        <w:t xml:space="preserve">: </w:t>
      </w:r>
      <w:proofErr w:type="spellStart"/>
      <w:r w:rsidR="00274FE0">
        <w:rPr>
          <w:sz w:val="22"/>
          <w:szCs w:val="22"/>
        </w:rPr>
        <w:t>Penerapan</w:t>
      </w:r>
      <w:proofErr w:type="spellEnd"/>
      <w:r w:rsidR="00274FE0">
        <w:rPr>
          <w:sz w:val="22"/>
          <w:szCs w:val="22"/>
        </w:rPr>
        <w:t xml:space="preserve"> </w:t>
      </w:r>
      <w:r w:rsidR="00274FE0" w:rsidRPr="00274FE0">
        <w:rPr>
          <w:i/>
          <w:iCs/>
          <w:sz w:val="22"/>
          <w:szCs w:val="22"/>
        </w:rPr>
        <w:t>SMOTE</w:t>
      </w:r>
      <w:r w:rsidR="00274FE0">
        <w:rPr>
          <w:sz w:val="22"/>
          <w:szCs w:val="22"/>
        </w:rPr>
        <w:t xml:space="preserve"> Pada </w:t>
      </w:r>
      <w:r w:rsidR="000A11AD">
        <w:rPr>
          <w:sz w:val="22"/>
          <w:szCs w:val="22"/>
        </w:rPr>
        <w:t>Adult Census Income</w:t>
      </w:r>
      <w:r w:rsidR="001B6D12">
        <w:rPr>
          <w:sz w:val="22"/>
          <w:szCs w:val="22"/>
        </w:rPr>
        <w:t xml:space="preserve"> Datasets </w:t>
      </w:r>
      <w:proofErr w:type="spellStart"/>
      <w:r w:rsidR="001B6D12">
        <w:rPr>
          <w:sz w:val="22"/>
          <w:szCs w:val="22"/>
        </w:rPr>
        <w:t>Menggunakan</w:t>
      </w:r>
      <w:proofErr w:type="spellEnd"/>
      <w:r w:rsidR="001B6D12">
        <w:rPr>
          <w:sz w:val="22"/>
          <w:szCs w:val="22"/>
        </w:rPr>
        <w:t xml:space="preserve"> </w:t>
      </w:r>
    </w:p>
    <w:p w14:paraId="47EA35E7" w14:textId="2D340F30" w:rsidR="005142FE" w:rsidRDefault="005142FE" w:rsidP="001B6D12">
      <w:pPr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proofErr w:type="spellStart"/>
      <w:r w:rsidR="001B6D12">
        <w:rPr>
          <w:sz w:val="22"/>
          <w:szCs w:val="22"/>
        </w:rPr>
        <w:t>Algoritma</w:t>
      </w:r>
      <w:proofErr w:type="spellEnd"/>
      <w:r w:rsidR="001B6D12">
        <w:rPr>
          <w:sz w:val="22"/>
          <w:szCs w:val="22"/>
        </w:rPr>
        <w:t xml:space="preserve"> </w:t>
      </w:r>
      <w:proofErr w:type="spellStart"/>
      <w:r w:rsidR="001B6D12">
        <w:rPr>
          <w:sz w:val="22"/>
          <w:szCs w:val="22"/>
        </w:rPr>
        <w:t>XgBoost</w:t>
      </w:r>
      <w:proofErr w:type="spellEnd"/>
      <w:r w:rsidR="000A11AD">
        <w:rPr>
          <w:sz w:val="22"/>
          <w:szCs w:val="22"/>
        </w:rPr>
        <w:t xml:space="preserve"> </w:t>
      </w:r>
      <w:r w:rsidR="00803F33">
        <w:rPr>
          <w:sz w:val="22"/>
          <w:szCs w:val="22"/>
        </w:rPr>
        <w:t>d</w:t>
      </w:r>
      <w:r w:rsidR="000A11AD">
        <w:rPr>
          <w:sz w:val="22"/>
          <w:szCs w:val="22"/>
        </w:rPr>
        <w:t>an Randomized Search Optimizer</w:t>
      </w:r>
      <w:r w:rsidR="003A1127">
        <w:rPr>
          <w:sz w:val="22"/>
          <w:szCs w:val="22"/>
        </w:rPr>
        <w:t>.</w:t>
      </w:r>
    </w:p>
    <w:p w14:paraId="1AA7B972" w14:textId="042B33AA" w:rsidR="005142FE" w:rsidRDefault="005142FE" w:rsidP="007F4A2E">
      <w:pPr>
        <w:ind w:left="27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B65D7D" w14:textId="50056851" w:rsidR="005142FE" w:rsidRDefault="005142FE" w:rsidP="00CC7829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Calon </w:t>
      </w:r>
      <w:proofErr w:type="spellStart"/>
      <w:r>
        <w:rPr>
          <w:sz w:val="22"/>
          <w:szCs w:val="22"/>
        </w:rPr>
        <w:t>Dosen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Pembimbing</w:t>
      </w:r>
      <w:proofErr w:type="spellEnd"/>
      <w:r>
        <w:rPr>
          <w:sz w:val="22"/>
          <w:szCs w:val="22"/>
        </w:rPr>
        <w:tab/>
        <w:t xml:space="preserve">: </w:t>
      </w:r>
      <w:proofErr w:type="spellStart"/>
      <w:r w:rsidR="00D35FF4" w:rsidRPr="00D35FF4">
        <w:rPr>
          <w:sz w:val="22"/>
          <w:szCs w:val="22"/>
        </w:rPr>
        <w:t>Mangaras</w:t>
      </w:r>
      <w:proofErr w:type="spellEnd"/>
      <w:r w:rsidR="00D35FF4" w:rsidRPr="00D35FF4">
        <w:rPr>
          <w:sz w:val="22"/>
          <w:szCs w:val="22"/>
        </w:rPr>
        <w:t xml:space="preserve"> </w:t>
      </w:r>
      <w:proofErr w:type="spellStart"/>
      <w:r w:rsidR="00D35FF4" w:rsidRPr="00D35FF4">
        <w:rPr>
          <w:sz w:val="22"/>
          <w:szCs w:val="22"/>
        </w:rPr>
        <w:t>Yanu</w:t>
      </w:r>
      <w:proofErr w:type="spellEnd"/>
      <w:r w:rsidR="00D35FF4" w:rsidRPr="00D35FF4">
        <w:rPr>
          <w:sz w:val="22"/>
          <w:szCs w:val="22"/>
        </w:rPr>
        <w:t xml:space="preserve"> F, S.T., M.Eng.</w:t>
      </w:r>
    </w:p>
    <w:p w14:paraId="04F62D6B" w14:textId="77777777" w:rsidR="00D35F4E" w:rsidRDefault="00D35F4E" w:rsidP="00D35F4E">
      <w:pPr>
        <w:rPr>
          <w:sz w:val="22"/>
          <w:szCs w:val="22"/>
        </w:rPr>
      </w:pPr>
    </w:p>
    <w:p w14:paraId="4FCB0D01" w14:textId="60AC3237" w:rsidR="008B75B5" w:rsidRDefault="008B75B5" w:rsidP="00CE0032"/>
    <w:p w14:paraId="78D19990" w14:textId="59948A65" w:rsidR="003754C2" w:rsidRPr="005142FE" w:rsidRDefault="005142FE" w:rsidP="0051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5142FE">
        <w:rPr>
          <w:u w:val="single"/>
        </w:rPr>
        <w:t>DESKRIPSI SINGKAT RENCANA TUGAS AKHIR</w:t>
      </w:r>
    </w:p>
    <w:p w14:paraId="1BFD22C6" w14:textId="77777777" w:rsidR="003754C2" w:rsidRDefault="003754C2" w:rsidP="00375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8AD31D" w14:textId="24A457CF" w:rsidR="009814A4" w:rsidRDefault="009814A4" w:rsidP="00D7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SMOTE yang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XgBoost</w:t>
      </w:r>
      <w:proofErr w:type="spellEnd"/>
      <w:r w:rsidR="003A1127">
        <w:t xml:space="preserve"> </w:t>
      </w:r>
      <w:r w:rsidR="005429AD">
        <w:t>yang</w:t>
      </w:r>
      <w:r w:rsidR="003A1127">
        <w:t xml:space="preserve"> </w:t>
      </w:r>
      <w:proofErr w:type="spellStart"/>
      <w:r w:rsidR="003A1127">
        <w:t>menggunakan</w:t>
      </w:r>
      <w:proofErr w:type="spellEnd"/>
      <w:r w:rsidR="003A1127">
        <w:t xml:space="preserve"> optimizer </w:t>
      </w:r>
      <w:proofErr w:type="spellStart"/>
      <w:r w:rsidR="003A1127">
        <w:t>RandomizedSearch</w:t>
      </w:r>
      <w:proofErr w:type="spellEnd"/>
      <w:r w:rsidR="003A1127">
        <w:t xml:space="preserve"> </w:t>
      </w:r>
      <w:proofErr w:type="spellStart"/>
      <w:r w:rsidR="003A1127">
        <w:t>untuk</w:t>
      </w:r>
      <w:proofErr w:type="spellEnd"/>
      <w:r w:rsidR="003A1127">
        <w:t xml:space="preserve"> </w:t>
      </w:r>
      <w:proofErr w:type="spellStart"/>
      <w:r w:rsidR="003A1127">
        <w:t>mencari</w:t>
      </w:r>
      <w:proofErr w:type="spellEnd"/>
      <w:r w:rsidR="003A1127">
        <w:t xml:space="preserve"> parameter </w:t>
      </w:r>
      <w:proofErr w:type="spellStart"/>
      <w:r w:rsidR="003A1127">
        <w:t>terbaik</w:t>
      </w:r>
      <w:proofErr w:type="spellEnd"/>
      <w:r>
        <w:t xml:space="preserve">. </w:t>
      </w:r>
    </w:p>
    <w:p w14:paraId="65D1BB7A" w14:textId="0BE1FC2F" w:rsidR="009814A4" w:rsidRDefault="009814A4" w:rsidP="00D7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proofErr w:type="spellStart"/>
      <w:r>
        <w:t>Datasest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datasets </w:t>
      </w:r>
      <w:r w:rsidR="004C5404">
        <w:t>Adults Census Income</w:t>
      </w:r>
      <w:r>
        <w:t xml:space="preserve">, datasets yang </w:t>
      </w:r>
      <w:proofErr w:type="spellStart"/>
      <w:r>
        <w:t>dikeluarkan</w:t>
      </w:r>
      <w:proofErr w:type="spellEnd"/>
      <w:r>
        <w:t xml:space="preserve"> oleh </w:t>
      </w:r>
      <w:r w:rsidR="004C5404">
        <w:t xml:space="preserve">UCI </w:t>
      </w:r>
      <w:r>
        <w:t xml:space="preserve">Machine Learning. Datasets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B10C8A">
        <w:t>berisi</w:t>
      </w:r>
      <w:proofErr w:type="spellEnd"/>
      <w:r w:rsidR="00B10C8A">
        <w:t xml:space="preserve"> data </w:t>
      </w:r>
      <w:proofErr w:type="spellStart"/>
      <w:r w:rsidR="00B10C8A">
        <w:t>diri</w:t>
      </w:r>
      <w:proofErr w:type="spellEnd"/>
      <w:r w:rsidR="00B10C8A">
        <w:t xml:space="preserve"> yang </w:t>
      </w:r>
      <w:proofErr w:type="spellStart"/>
      <w:r w:rsidR="00B10C8A">
        <w:t>digunakan</w:t>
      </w:r>
      <w:proofErr w:type="spellEnd"/>
      <w:r w:rsidR="00B10C8A">
        <w:t xml:space="preserve"> </w:t>
      </w:r>
      <w:proofErr w:type="spellStart"/>
      <w:r w:rsidR="00B10C8A">
        <w:t>untuk</w:t>
      </w:r>
      <w:proofErr w:type="spellEnd"/>
      <w:r w:rsidR="00B10C8A">
        <w:t xml:space="preserve"> </w:t>
      </w:r>
      <w:proofErr w:type="spellStart"/>
      <w:r w:rsidR="00B10C8A">
        <w:t>menentukan</w:t>
      </w:r>
      <w:proofErr w:type="spellEnd"/>
      <w:r w:rsidR="00B10C8A">
        <w:t xml:space="preserve"> </w:t>
      </w:r>
      <w:proofErr w:type="spellStart"/>
      <w:r w:rsidR="00B10C8A">
        <w:t>pendapatan</w:t>
      </w:r>
      <w:proofErr w:type="spellEnd"/>
      <w:r w:rsidR="00B10C8A">
        <w:t xml:space="preserve">, </w:t>
      </w:r>
      <w:proofErr w:type="spellStart"/>
      <w:r w:rsidR="00B10C8A">
        <w:t>terdapat</w:t>
      </w:r>
      <w:proofErr w:type="spellEnd"/>
      <w:r w:rsidR="00B10C8A">
        <w:t xml:space="preserve"> </w:t>
      </w:r>
      <w:proofErr w:type="spellStart"/>
      <w:r w:rsidR="00B10C8A">
        <w:t>dua</w:t>
      </w:r>
      <w:proofErr w:type="spellEnd"/>
      <w:r w:rsidR="00B10C8A">
        <w:t xml:space="preserve"> </w:t>
      </w:r>
      <w:proofErr w:type="spellStart"/>
      <w:r w:rsidR="00B10C8A">
        <w:t>kelas</w:t>
      </w:r>
      <w:proofErr w:type="spellEnd"/>
      <w:r w:rsidR="00B10C8A">
        <w:t xml:space="preserve"> label target di </w:t>
      </w:r>
      <w:proofErr w:type="spellStart"/>
      <w:r w:rsidR="00B10C8A">
        <w:t>dalam</w:t>
      </w:r>
      <w:proofErr w:type="spellEnd"/>
      <w:r w:rsidR="00B10C8A">
        <w:t xml:space="preserve"> datasets </w:t>
      </w:r>
      <w:proofErr w:type="spellStart"/>
      <w:r w:rsidR="00B10C8A">
        <w:t>tersebut</w:t>
      </w:r>
      <w:proofErr w:type="spellEnd"/>
      <w:r w:rsidR="00B10C8A">
        <w:t xml:space="preserve">, label target yang </w:t>
      </w:r>
      <w:proofErr w:type="spellStart"/>
      <w:r w:rsidR="00B10C8A">
        <w:t>ada</w:t>
      </w:r>
      <w:proofErr w:type="spellEnd"/>
      <w:r w:rsidR="00B10C8A">
        <w:t xml:space="preserve"> </w:t>
      </w:r>
      <w:proofErr w:type="spellStart"/>
      <w:r w:rsidR="00B10C8A">
        <w:t>dirasa</w:t>
      </w:r>
      <w:proofErr w:type="spellEnd"/>
      <w:r w:rsidR="00B10C8A">
        <w:t xml:space="preserve"> </w:t>
      </w:r>
      <w:proofErr w:type="spellStart"/>
      <w:r w:rsidR="00B10C8A">
        <w:t>tidak</w:t>
      </w:r>
      <w:proofErr w:type="spellEnd"/>
      <w:r w:rsidR="00B10C8A">
        <w:t xml:space="preserve"> </w:t>
      </w:r>
      <w:proofErr w:type="spellStart"/>
      <w:r w:rsidR="00B10C8A">
        <w:t>seimbang</w:t>
      </w:r>
      <w:proofErr w:type="spellEnd"/>
      <w:r w:rsidR="00B10C8A">
        <w:t xml:space="preserve"> </w:t>
      </w:r>
      <w:proofErr w:type="spellStart"/>
      <w:r w:rsidR="00B10C8A">
        <w:t>karena</w:t>
      </w:r>
      <w:proofErr w:type="spellEnd"/>
      <w:r w:rsidR="00B10C8A">
        <w:t xml:space="preserve"> </w:t>
      </w:r>
      <w:proofErr w:type="spellStart"/>
      <w:r w:rsidR="00B10C8A">
        <w:t>terdapat</w:t>
      </w:r>
      <w:proofErr w:type="spellEnd"/>
      <w:r w:rsidR="00B10C8A">
        <w:t xml:space="preserve"> label &lt;=50k </w:t>
      </w:r>
      <w:proofErr w:type="spellStart"/>
      <w:r w:rsidR="00B10C8A">
        <w:t>sebanyak</w:t>
      </w:r>
      <w:proofErr w:type="spellEnd"/>
      <w:r w:rsidR="00B10C8A">
        <w:t xml:space="preserve"> 76% dan label &gt;50k </w:t>
      </w:r>
      <w:proofErr w:type="spellStart"/>
      <w:r w:rsidR="00B10C8A">
        <w:t>sebanyak</w:t>
      </w:r>
      <w:proofErr w:type="spellEnd"/>
      <w:r w:rsidR="00B10C8A">
        <w:t xml:space="preserve"> 24% </w:t>
      </w:r>
      <w:proofErr w:type="spellStart"/>
      <w:r w:rsidR="00B10C8A">
        <w:t>dari</w:t>
      </w:r>
      <w:proofErr w:type="spellEnd"/>
      <w:r w:rsidR="00B10C8A">
        <w:t xml:space="preserve"> total </w:t>
      </w:r>
      <w:proofErr w:type="spellStart"/>
      <w:r w:rsidR="00B10C8A">
        <w:t>keseluruhan</w:t>
      </w:r>
      <w:proofErr w:type="spellEnd"/>
      <w:r w:rsidR="00B10C8A">
        <w:t xml:space="preserve"> data.</w:t>
      </w:r>
    </w:p>
    <w:p w14:paraId="3A121D26" w14:textId="7CF3F27F" w:rsidR="009814A4" w:rsidRDefault="009814A4" w:rsidP="00C95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r>
        <w:t xml:space="preserve">Teknik SMOTE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r w:rsidRPr="00CD349D">
        <w:rPr>
          <w:i/>
          <w:iCs/>
        </w:rPr>
        <w:t>imbalance</w:t>
      </w:r>
      <w:r>
        <w:t xml:space="preserve"> data (data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sintetik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minor (label </w:t>
      </w:r>
      <w:r w:rsidR="00A83E42">
        <w:t>&gt;50k</w:t>
      </w:r>
      <w:r>
        <w:t xml:space="preserve">)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major (label </w:t>
      </w:r>
      <w:r w:rsidR="00A83E42">
        <w:t>&lt;=50k</w:t>
      </w:r>
      <w:r>
        <w:t xml:space="preserve">). Hasil </w:t>
      </w:r>
      <w:proofErr w:type="spellStart"/>
      <w:r>
        <w:t>dari</w:t>
      </w:r>
      <w:proofErr w:type="spellEnd"/>
      <w:r>
        <w:t xml:space="preserve"> SMOTE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target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model, </w:t>
      </w:r>
      <w:proofErr w:type="spellStart"/>
      <w:r>
        <w:t>apabila</w:t>
      </w:r>
      <w:proofErr w:type="spellEnd"/>
      <w:r>
        <w:t xml:space="preserve"> </w:t>
      </w:r>
      <w:r w:rsidRPr="00EE65A9">
        <w:rPr>
          <w:i/>
          <w:iCs/>
        </w:rPr>
        <w:t>preprocessing</w:t>
      </w:r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SMOTE.</w:t>
      </w:r>
    </w:p>
    <w:p w14:paraId="63F50EDF" w14:textId="77777777" w:rsidR="009814A4" w:rsidRDefault="009814A4" w:rsidP="00D7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dan </w:t>
      </w:r>
      <w:proofErr w:type="spellStart"/>
      <w:r>
        <w:t>memiliki</w:t>
      </w:r>
      <w:proofErr w:type="spellEnd"/>
      <w:r>
        <w:t xml:space="preserve"> </w:t>
      </w:r>
      <w:r w:rsidRPr="00FD38E7">
        <w:rPr>
          <w:i/>
          <w:iCs/>
        </w:rPr>
        <w:t>regularization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model yang overfit.</w:t>
      </w:r>
    </w:p>
    <w:p w14:paraId="4B487992" w14:textId="77777777" w:rsidR="009814A4" w:rsidRDefault="009814A4" w:rsidP="00D7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66CB9D8" w14:textId="77777777" w:rsidR="009814A4" w:rsidRDefault="009814A4" w:rsidP="00D7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BA044F">
        <w:t>Rencana</w:t>
      </w:r>
      <w:proofErr w:type="spellEnd"/>
      <w:r w:rsidRPr="00BA044F">
        <w:t xml:space="preserve"> yang </w:t>
      </w:r>
      <w:proofErr w:type="spellStart"/>
      <w:r w:rsidRPr="00BA044F">
        <w:t>akan</w:t>
      </w:r>
      <w:proofErr w:type="spellEnd"/>
      <w:r w:rsidRPr="00BA044F">
        <w:t xml:space="preserve"> </w:t>
      </w:r>
      <w:proofErr w:type="spellStart"/>
      <w:r w:rsidRPr="00BA044F">
        <w:t>saya</w:t>
      </w:r>
      <w:proofErr w:type="spellEnd"/>
      <w:r w:rsidRPr="00BA044F">
        <w:t xml:space="preserve"> </w:t>
      </w:r>
      <w:proofErr w:type="spellStart"/>
      <w:r w:rsidRPr="00BA044F">
        <w:t>lakukan</w:t>
      </w:r>
      <w:proofErr w:type="spellEnd"/>
      <w:r w:rsidRPr="00BA044F">
        <w:t xml:space="preserve"> </w:t>
      </w:r>
      <w:proofErr w:type="spellStart"/>
      <w:r w:rsidRPr="00BA044F">
        <w:t>adalah</w:t>
      </w:r>
      <w:proofErr w:type="spellEnd"/>
      <w:r>
        <w:t>:</w:t>
      </w:r>
    </w:p>
    <w:p w14:paraId="04226B37" w14:textId="786A6D99" w:rsidR="009814A4" w:rsidRDefault="009814A4" w:rsidP="00D7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 w:rsidR="005829C3">
        <w:t xml:space="preserve"> model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SMOTE,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SMOTE. Parameter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>, recall, ROC, AUC, dan F1 score.</w:t>
      </w:r>
    </w:p>
    <w:p w14:paraId="3777C4FE" w14:textId="44C3E6AB" w:rsidR="009814A4" w:rsidRDefault="009814A4" w:rsidP="00D7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Nantinya</w:t>
      </w:r>
      <w:proofErr w:type="spellEnd"/>
      <w:r>
        <w:t xml:space="preserve">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ditraining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FD38E7">
        <w:t>optimizer</w:t>
      </w:r>
      <w:r>
        <w:t xml:space="preserve"> Randomized Search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gradient descent </w:t>
      </w:r>
      <w:proofErr w:type="spellStart"/>
      <w:r>
        <w:t>terbaik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, </w:t>
      </w:r>
      <w:r w:rsidR="00350734">
        <w:t xml:space="preserve">dan </w:t>
      </w:r>
      <w:proofErr w:type="spellStart"/>
      <w:r>
        <w:t>menggunakan</w:t>
      </w:r>
      <w:proofErr w:type="spellEnd"/>
      <w:r>
        <w:t xml:space="preserve"> K-Fold Cross Validation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model.</w:t>
      </w:r>
      <w:r w:rsidR="00F258B7">
        <w:t xml:space="preserve"> Dari </w:t>
      </w:r>
      <w:proofErr w:type="spellStart"/>
      <w:r w:rsidR="00F258B7">
        <w:t>hasil</w:t>
      </w:r>
      <w:proofErr w:type="spellEnd"/>
      <w:r w:rsidR="00F258B7">
        <w:t xml:space="preserve"> </w:t>
      </w:r>
      <w:proofErr w:type="spellStart"/>
      <w:r w:rsidR="00F258B7">
        <w:t>perbandingan</w:t>
      </w:r>
      <w:proofErr w:type="spellEnd"/>
      <w:r w:rsidR="00F258B7">
        <w:t xml:space="preserve"> </w:t>
      </w:r>
      <w:proofErr w:type="spellStart"/>
      <w:r w:rsidR="00F258B7">
        <w:t>performa</w:t>
      </w:r>
      <w:proofErr w:type="spellEnd"/>
      <w:r w:rsidR="00F258B7">
        <w:t xml:space="preserve"> </w:t>
      </w:r>
      <w:proofErr w:type="spellStart"/>
      <w:r w:rsidR="00F258B7">
        <w:t>tersebut</w:t>
      </w:r>
      <w:proofErr w:type="spellEnd"/>
      <w:r w:rsidR="00F258B7">
        <w:t xml:space="preserve">, </w:t>
      </w:r>
      <w:proofErr w:type="spellStart"/>
      <w:r w:rsidR="00F258B7">
        <w:t>nantinya</w:t>
      </w:r>
      <w:proofErr w:type="spellEnd"/>
      <w:r w:rsidR="00F258B7">
        <w:t xml:space="preserve"> </w:t>
      </w:r>
      <w:proofErr w:type="spellStart"/>
      <w:r w:rsidR="00F258B7">
        <w:t>dapat</w:t>
      </w:r>
      <w:proofErr w:type="spellEnd"/>
      <w:r w:rsidR="00F258B7">
        <w:t xml:space="preserve"> </w:t>
      </w:r>
      <w:proofErr w:type="spellStart"/>
      <w:r w:rsidR="00F258B7">
        <w:t>digunakan</w:t>
      </w:r>
      <w:proofErr w:type="spellEnd"/>
      <w:r w:rsidR="00F258B7">
        <w:t xml:space="preserve"> </w:t>
      </w:r>
      <w:proofErr w:type="spellStart"/>
      <w:r w:rsidR="00F258B7">
        <w:t>untuk</w:t>
      </w:r>
      <w:proofErr w:type="spellEnd"/>
      <w:r w:rsidR="00F258B7">
        <w:t xml:space="preserve"> </w:t>
      </w:r>
      <w:proofErr w:type="spellStart"/>
      <w:r w:rsidR="00F258B7">
        <w:t>mengetahui</w:t>
      </w:r>
      <w:proofErr w:type="spellEnd"/>
      <w:r w:rsidR="00F258B7">
        <w:t xml:space="preserve"> model </w:t>
      </w:r>
      <w:proofErr w:type="spellStart"/>
      <w:r w:rsidR="00F258B7">
        <w:t>terbaik</w:t>
      </w:r>
      <w:proofErr w:type="spellEnd"/>
      <w:r w:rsidR="00F258B7">
        <w:t xml:space="preserve">, dan </w:t>
      </w:r>
      <w:proofErr w:type="spellStart"/>
      <w:r w:rsidR="00F258B7">
        <w:t>pengaruh</w:t>
      </w:r>
      <w:proofErr w:type="spellEnd"/>
      <w:r w:rsidR="00F258B7">
        <w:t xml:space="preserve"> SMOTE </w:t>
      </w:r>
      <w:proofErr w:type="spellStart"/>
      <w:r w:rsidR="00F258B7">
        <w:t>dalam</w:t>
      </w:r>
      <w:proofErr w:type="spellEnd"/>
      <w:r w:rsidR="00F258B7">
        <w:t xml:space="preserve"> </w:t>
      </w:r>
      <w:proofErr w:type="spellStart"/>
      <w:r w:rsidR="00F258B7">
        <w:t>meningkatkan</w:t>
      </w:r>
      <w:proofErr w:type="spellEnd"/>
      <w:r w:rsidR="00F258B7">
        <w:t xml:space="preserve"> </w:t>
      </w:r>
      <w:proofErr w:type="spellStart"/>
      <w:r w:rsidR="00F258B7">
        <w:t>akurasi</w:t>
      </w:r>
      <w:proofErr w:type="spellEnd"/>
      <w:r w:rsidR="00F258B7">
        <w:t xml:space="preserve"> model</w:t>
      </w:r>
      <w:r w:rsidR="00772566">
        <w:t xml:space="preserve"> </w:t>
      </w:r>
      <w:proofErr w:type="spellStart"/>
      <w:r w:rsidR="00772566">
        <w:t>dalam</w:t>
      </w:r>
      <w:proofErr w:type="spellEnd"/>
      <w:r w:rsidR="00772566">
        <w:t xml:space="preserve"> </w:t>
      </w:r>
      <w:proofErr w:type="spellStart"/>
      <w:r w:rsidR="00772566">
        <w:t>menangani</w:t>
      </w:r>
      <w:proofErr w:type="spellEnd"/>
      <w:r w:rsidR="00772566">
        <w:t xml:space="preserve"> </w:t>
      </w:r>
      <w:r w:rsidR="00772566" w:rsidRPr="00772566">
        <w:rPr>
          <w:i/>
          <w:iCs/>
        </w:rPr>
        <w:t>imba</w:t>
      </w:r>
      <w:r w:rsidR="000F5C8E">
        <w:rPr>
          <w:i/>
          <w:iCs/>
        </w:rPr>
        <w:t>l</w:t>
      </w:r>
      <w:r w:rsidR="00772566" w:rsidRPr="00772566">
        <w:rPr>
          <w:i/>
          <w:iCs/>
        </w:rPr>
        <w:t>ance</w:t>
      </w:r>
      <w:r w:rsidR="00772566">
        <w:t xml:space="preserve"> </w:t>
      </w:r>
      <w:r w:rsidR="00772566" w:rsidRPr="00772566">
        <w:rPr>
          <w:i/>
          <w:iCs/>
        </w:rPr>
        <w:t>data</w:t>
      </w:r>
      <w:r w:rsidR="00772566">
        <w:t xml:space="preserve"> (data </w:t>
      </w:r>
      <w:proofErr w:type="spellStart"/>
      <w:r w:rsidR="00772566">
        <w:t>tidak</w:t>
      </w:r>
      <w:proofErr w:type="spellEnd"/>
      <w:r w:rsidR="00772566">
        <w:t xml:space="preserve"> </w:t>
      </w:r>
      <w:proofErr w:type="spellStart"/>
      <w:r w:rsidR="00772566">
        <w:t>seimbang</w:t>
      </w:r>
      <w:proofErr w:type="spellEnd"/>
      <w:r w:rsidR="00772566">
        <w:t>)</w:t>
      </w:r>
      <w:r w:rsidR="00F258B7">
        <w:t>.</w:t>
      </w:r>
    </w:p>
    <w:p w14:paraId="2A751693" w14:textId="68EFC0D1" w:rsidR="009E529B" w:rsidRDefault="009E529B" w:rsidP="00D7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C222234" w14:textId="77777777" w:rsidR="00814A83" w:rsidRDefault="009E529B" w:rsidP="0081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14:paraId="2AD659A9" w14:textId="1193378E" w:rsidR="00814A83" w:rsidRDefault="00814A83" w:rsidP="009E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a.</w:t>
      </w:r>
      <w:r w:rsidR="00C5305A">
        <w:t xml:space="preserve">  </w:t>
      </w:r>
      <w:proofErr w:type="spellStart"/>
      <w:r w:rsidR="009E529B">
        <w:t>Bagaimana</w:t>
      </w:r>
      <w:proofErr w:type="spellEnd"/>
      <w:r w:rsidR="009E529B">
        <w:t xml:space="preserve"> </w:t>
      </w:r>
      <w:proofErr w:type="spellStart"/>
      <w:r w:rsidR="009E529B">
        <w:t>pengaruh</w:t>
      </w:r>
      <w:proofErr w:type="spellEnd"/>
      <w:r w:rsidR="009E529B">
        <w:t xml:space="preserve"> SMOTE </w:t>
      </w:r>
      <w:proofErr w:type="spellStart"/>
      <w:r w:rsidR="009E529B">
        <w:t>dalam</w:t>
      </w:r>
      <w:proofErr w:type="spellEnd"/>
      <w:r w:rsidR="009E529B">
        <w:t xml:space="preserve"> </w:t>
      </w:r>
      <w:proofErr w:type="spellStart"/>
      <w:r w:rsidR="009E529B">
        <w:t>menangani</w:t>
      </w:r>
      <w:proofErr w:type="spellEnd"/>
      <w:r w:rsidR="009E529B">
        <w:t xml:space="preserve"> </w:t>
      </w:r>
      <w:r w:rsidR="009E529B" w:rsidRPr="00DC15B4">
        <w:rPr>
          <w:i/>
          <w:iCs/>
        </w:rPr>
        <w:t>imbalance data</w:t>
      </w:r>
      <w:r w:rsidR="009E529B">
        <w:t xml:space="preserve"> (data </w:t>
      </w:r>
      <w:proofErr w:type="spellStart"/>
      <w:r w:rsidR="009E529B">
        <w:t>tidak</w:t>
      </w:r>
      <w:proofErr w:type="spellEnd"/>
      <w:r w:rsidR="009E529B">
        <w:t xml:space="preserve"> </w:t>
      </w:r>
      <w:proofErr w:type="spellStart"/>
      <w:r w:rsidR="009E529B">
        <w:t>seimbang</w:t>
      </w:r>
      <w:proofErr w:type="spellEnd"/>
      <w:r w:rsidR="009E529B">
        <w:t xml:space="preserve">) pada model </w:t>
      </w:r>
      <w:proofErr w:type="spellStart"/>
      <w:r w:rsidR="009E529B">
        <w:t>XgBoost</w:t>
      </w:r>
      <w:proofErr w:type="spellEnd"/>
      <w:r w:rsidR="009E529B">
        <w:t xml:space="preserve"> yang </w:t>
      </w:r>
      <w:proofErr w:type="spellStart"/>
      <w:r w:rsidR="009E529B">
        <w:t>dibuat</w:t>
      </w:r>
      <w:proofErr w:type="spellEnd"/>
      <w:r w:rsidR="009E529B">
        <w:t>?</w:t>
      </w:r>
    </w:p>
    <w:p w14:paraId="1F29FFDE" w14:textId="2A9406FC" w:rsidR="009E529B" w:rsidRDefault="00814A83" w:rsidP="009E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b.</w:t>
      </w:r>
      <w:r w:rsidR="00C5305A">
        <w:t xml:space="preserve"> </w:t>
      </w:r>
      <w:proofErr w:type="spellStart"/>
      <w:r w:rsidR="009E529B">
        <w:t>Bagaimana</w:t>
      </w:r>
      <w:proofErr w:type="spellEnd"/>
      <w:r w:rsidR="009E529B">
        <w:t xml:space="preserve"> </w:t>
      </w:r>
      <w:proofErr w:type="spellStart"/>
      <w:r w:rsidR="009E529B">
        <w:t>perbandingan</w:t>
      </w:r>
      <w:proofErr w:type="spellEnd"/>
      <w:r w:rsidR="009E529B">
        <w:t xml:space="preserve"> </w:t>
      </w:r>
      <w:proofErr w:type="spellStart"/>
      <w:r w:rsidR="009E529B">
        <w:t>hasil</w:t>
      </w:r>
      <w:proofErr w:type="spellEnd"/>
      <w:r w:rsidR="009E529B">
        <w:t xml:space="preserve"> </w:t>
      </w:r>
      <w:proofErr w:type="spellStart"/>
      <w:r w:rsidR="009E529B">
        <w:t>dari</w:t>
      </w:r>
      <w:proofErr w:type="spellEnd"/>
      <w:r w:rsidR="009E529B">
        <w:t xml:space="preserve"> model </w:t>
      </w:r>
      <w:proofErr w:type="spellStart"/>
      <w:r w:rsidR="009E529B">
        <w:t>XgBoost</w:t>
      </w:r>
      <w:proofErr w:type="spellEnd"/>
      <w:r w:rsidR="009E529B">
        <w:t xml:space="preserve"> yang </w:t>
      </w:r>
      <w:proofErr w:type="spellStart"/>
      <w:r w:rsidR="009E529B">
        <w:t>dikombinasikan</w:t>
      </w:r>
      <w:proofErr w:type="spellEnd"/>
      <w:r w:rsidR="009E529B">
        <w:t xml:space="preserve"> </w:t>
      </w:r>
      <w:proofErr w:type="spellStart"/>
      <w:r w:rsidR="009E529B">
        <w:t>dengan</w:t>
      </w:r>
      <w:proofErr w:type="spellEnd"/>
      <w:r w:rsidR="009E529B">
        <w:t xml:space="preserve"> SMOTE dan model </w:t>
      </w:r>
      <w:proofErr w:type="spellStart"/>
      <w:r w:rsidR="009E529B">
        <w:t>XgBoost</w:t>
      </w:r>
      <w:proofErr w:type="spellEnd"/>
      <w:r w:rsidR="009E529B">
        <w:t xml:space="preserve"> </w:t>
      </w:r>
      <w:proofErr w:type="spellStart"/>
      <w:r w:rsidR="009E529B">
        <w:t>tanpa</w:t>
      </w:r>
      <w:proofErr w:type="spellEnd"/>
      <w:r w:rsidR="009E529B">
        <w:t xml:space="preserve"> SMOTE, </w:t>
      </w:r>
      <w:proofErr w:type="spellStart"/>
      <w:r w:rsidR="009E529B">
        <w:t>manakah</w:t>
      </w:r>
      <w:proofErr w:type="spellEnd"/>
      <w:r w:rsidR="009E529B">
        <w:t xml:space="preserve"> </w:t>
      </w:r>
      <w:proofErr w:type="spellStart"/>
      <w:r w:rsidR="009E529B">
        <w:t>dari</w:t>
      </w:r>
      <w:proofErr w:type="spellEnd"/>
      <w:r w:rsidR="009E529B">
        <w:t xml:space="preserve"> </w:t>
      </w:r>
      <w:proofErr w:type="spellStart"/>
      <w:r w:rsidR="009E529B">
        <w:t>kedua</w:t>
      </w:r>
      <w:proofErr w:type="spellEnd"/>
      <w:r w:rsidR="009E529B">
        <w:t xml:space="preserve"> model </w:t>
      </w:r>
      <w:proofErr w:type="spellStart"/>
      <w:r w:rsidR="009E529B">
        <w:t>tersebut</w:t>
      </w:r>
      <w:proofErr w:type="spellEnd"/>
      <w:r w:rsidR="009E529B">
        <w:t xml:space="preserve"> yang </w:t>
      </w:r>
      <w:proofErr w:type="spellStart"/>
      <w:r w:rsidR="009E529B">
        <w:t>memiliki</w:t>
      </w:r>
      <w:proofErr w:type="spellEnd"/>
      <w:r w:rsidR="009E529B">
        <w:t xml:space="preserve"> </w:t>
      </w:r>
      <w:proofErr w:type="spellStart"/>
      <w:r w:rsidR="009E529B">
        <w:t>performa</w:t>
      </w:r>
      <w:proofErr w:type="spellEnd"/>
      <w:r w:rsidR="009E529B">
        <w:t xml:space="preserve"> yang </w:t>
      </w:r>
      <w:proofErr w:type="spellStart"/>
      <w:r w:rsidR="009E529B">
        <w:t>lebih</w:t>
      </w:r>
      <w:proofErr w:type="spellEnd"/>
      <w:r w:rsidR="009E529B">
        <w:t xml:space="preserve"> </w:t>
      </w:r>
      <w:proofErr w:type="spellStart"/>
      <w:r w:rsidR="009E529B">
        <w:t>baik</w:t>
      </w:r>
      <w:proofErr w:type="spellEnd"/>
      <w:r w:rsidR="009E529B">
        <w:t>?</w:t>
      </w:r>
    </w:p>
    <w:p w14:paraId="08CD1DF7" w14:textId="77777777" w:rsidR="009814A4" w:rsidRDefault="009814A4" w:rsidP="00981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035077" w14:textId="77777777" w:rsidR="009814A4" w:rsidRDefault="009814A4" w:rsidP="00981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A044F">
        <w:t>Rencana</w:t>
      </w:r>
      <w:proofErr w:type="spellEnd"/>
      <w:r w:rsidRPr="00BA044F">
        <w:t xml:space="preserve"> </w:t>
      </w:r>
      <w:proofErr w:type="spellStart"/>
      <w:r w:rsidRPr="00BA044F">
        <w:t>tahapan</w:t>
      </w:r>
      <w:proofErr w:type="spellEnd"/>
      <w:r>
        <w:t>:</w:t>
      </w:r>
    </w:p>
    <w:p w14:paraId="5A32C6DC" w14:textId="77777777" w:rsidR="009814A4" w:rsidRDefault="009814A4" w:rsidP="00981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Preprocessing Data. </w:t>
      </w:r>
      <w:proofErr w:type="spellStart"/>
      <w:r>
        <w:t>Meliputi</w:t>
      </w:r>
      <w:proofErr w:type="spellEnd"/>
      <w:r>
        <w:t xml:space="preserve"> data </w:t>
      </w:r>
      <w:r w:rsidRPr="00F174EC">
        <w:rPr>
          <w:i/>
          <w:iCs/>
        </w:rPr>
        <w:t>cleaning</w:t>
      </w:r>
      <w:r>
        <w:t xml:space="preserve">, </w:t>
      </w:r>
      <w:r w:rsidRPr="00F174EC">
        <w:rPr>
          <w:i/>
          <w:iCs/>
        </w:rPr>
        <w:t>handle outlier</w:t>
      </w:r>
      <w:r>
        <w:t xml:space="preserve"> data, </w:t>
      </w:r>
      <w:proofErr w:type="spellStart"/>
      <w:r w:rsidRPr="00F174EC">
        <w:rPr>
          <w:i/>
          <w:iCs/>
        </w:rPr>
        <w:t>scalling</w:t>
      </w:r>
      <w:proofErr w:type="spellEnd"/>
      <w:r>
        <w:t xml:space="preserve">, </w:t>
      </w:r>
      <w:r w:rsidRPr="00F174EC">
        <w:rPr>
          <w:i/>
          <w:iCs/>
        </w:rPr>
        <w:t>normalization</w:t>
      </w:r>
      <w:r>
        <w:t>.</w:t>
      </w:r>
    </w:p>
    <w:p w14:paraId="6903D9C2" w14:textId="77777777" w:rsidR="009814A4" w:rsidRDefault="009814A4" w:rsidP="00981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Modeling. </w:t>
      </w:r>
      <w:proofErr w:type="spellStart"/>
      <w:r>
        <w:t>Pembuatan</w:t>
      </w:r>
      <w:proofErr w:type="spellEnd"/>
      <w:r>
        <w:t xml:space="preserve"> model dan proses training.</w:t>
      </w:r>
    </w:p>
    <w:p w14:paraId="4ED28CB9" w14:textId="142D9E5B" w:rsidR="003754C2" w:rsidRDefault="009814A4" w:rsidP="00981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3. Testing.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</w:t>
      </w:r>
    </w:p>
    <w:p w14:paraId="021966F0" w14:textId="1A6090E1" w:rsidR="005142FE" w:rsidRDefault="00FA60DD" w:rsidP="00375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05A2C868" w14:textId="77777777" w:rsidR="009E529B" w:rsidRDefault="009E529B" w:rsidP="00375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D91322" w14:textId="50141A15" w:rsidR="00D231A8" w:rsidRDefault="00D231A8" w:rsidP="00D231A8"/>
    <w:p w14:paraId="5502059D" w14:textId="77777777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EE7BCE" w14:textId="440C3461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,</w:t>
      </w:r>
    </w:p>
    <w:p w14:paraId="23423579" w14:textId="3E0A1A54" w:rsidR="00AA7FFB" w:rsidRDefault="00AA7FFB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A0EB46" w14:textId="77777777" w:rsidR="00AA7FFB" w:rsidRDefault="00AA7FFB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105BB0" w14:textId="2BACD04F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vertAlign w:val="superscript"/>
        </w:rPr>
      </w:pPr>
      <w:r>
        <w:t xml:space="preserve">Status </w:t>
      </w:r>
      <w:proofErr w:type="spellStart"/>
      <w:r>
        <w:t>Pra</w:t>
      </w:r>
      <w:proofErr w:type="spellEnd"/>
      <w:r>
        <w:t xml:space="preserve">-Proposal </w:t>
      </w:r>
      <w:r>
        <w:tab/>
      </w:r>
      <w:r>
        <w:tab/>
        <w:t xml:space="preserve">: </w:t>
      </w:r>
      <w:r>
        <w:tab/>
        <w:t xml:space="preserve">         </w:t>
      </w:r>
      <w:r w:rsidRPr="00D20F1B">
        <w:rPr>
          <w:sz w:val="22"/>
          <w:szCs w:val="22"/>
        </w:rPr>
        <w:t>DITERIMA    /     TIDAK DITERIMA</w:t>
      </w:r>
      <w:r w:rsidR="00D57B1E">
        <w:rPr>
          <w:sz w:val="22"/>
          <w:szCs w:val="22"/>
        </w:rPr>
        <w:t xml:space="preserve"> </w:t>
      </w:r>
      <w:r w:rsidR="00D57B1E" w:rsidRPr="00D20F1B">
        <w:rPr>
          <w:sz w:val="22"/>
          <w:szCs w:val="22"/>
          <w:vertAlign w:val="superscript"/>
        </w:rPr>
        <w:t>*)</w:t>
      </w:r>
    </w:p>
    <w:p w14:paraId="1EAC486F" w14:textId="460BA65F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vertAlign w:val="superscript"/>
        </w:rPr>
      </w:pPr>
    </w:p>
    <w:p w14:paraId="6BC1BD25" w14:textId="7777777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Usulan</w:t>
      </w:r>
      <w:proofErr w:type="spellEnd"/>
      <w:r>
        <w:t xml:space="preserve"> Calon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  <w:t>: …………………………………………………………………………………………….</w:t>
      </w:r>
    </w:p>
    <w:p w14:paraId="47FA6356" w14:textId="77777777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vertAlign w:val="superscript"/>
        </w:rPr>
      </w:pPr>
    </w:p>
    <w:p w14:paraId="7E9A3E35" w14:textId="77777777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517E32" w14:textId="77777777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Catatan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</w:p>
    <w:p w14:paraId="1763499D" w14:textId="77777777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0BD2D7" w14:textId="64C0DAEB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9B44B5" w14:textId="40A7BDB4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257615" w14:textId="7E2FFFB5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71BB2B" w14:textId="30261034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485B7B" w14:textId="55EA4730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B9DD8C" w14:textId="507506EB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975504" w14:textId="2CA546A8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946A74" w14:textId="67C4D2A8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D2742A" w14:textId="18BF2FC6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988176" w14:textId="6AAB9775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A1F31D" w14:textId="77E02F55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20"/>
      </w:pPr>
      <w: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Yogyakarta, …………</w:t>
      </w:r>
      <w:proofErr w:type="gramStart"/>
      <w:r>
        <w:t>…..</w:t>
      </w:r>
      <w:proofErr w:type="gramEnd"/>
      <w:r>
        <w:t>…………………………</w:t>
      </w:r>
    </w:p>
    <w:p w14:paraId="56F8928D" w14:textId="2056BE2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Prodi ………………</w:t>
      </w:r>
      <w:proofErr w:type="gramStart"/>
      <w:r>
        <w:t>…..</w:t>
      </w:r>
      <w:proofErr w:type="gramEnd"/>
      <w:r>
        <w:t>,</w:t>
      </w:r>
    </w:p>
    <w:p w14:paraId="191AFE19" w14:textId="7777777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92B483" w14:textId="7777777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23DE9C" w14:textId="7777777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1FB20F" w14:textId="7777777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FEA372" w14:textId="77777777" w:rsidR="003F5B37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E8258D" w14:textId="73E6FE75" w:rsidR="005633FA" w:rsidRDefault="003F5B37" w:rsidP="003F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(…………………………………………………….)</w:t>
      </w:r>
    </w:p>
    <w:p w14:paraId="12F54ACC" w14:textId="3D790656" w:rsidR="005633FA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7B1E">
        <w:t>NIP/ NIK.</w:t>
      </w:r>
    </w:p>
    <w:p w14:paraId="752D2A08" w14:textId="60B2739C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0A0782" w14:textId="50CEC5EA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8B8AFC" w14:textId="24F57AD6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761A83" w14:textId="65E40B53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3532E" w14:textId="77777777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3E8D2C" w14:textId="6EBA77CB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92AA66" w14:textId="67B8537C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Menyetujui</w:t>
      </w:r>
      <w:proofErr w:type="spellEnd"/>
      <w:r>
        <w:t xml:space="preserve">, </w:t>
      </w:r>
    </w:p>
    <w:p w14:paraId="2567A5EC" w14:textId="4467E243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Calon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605FF14A" w14:textId="5BB892A0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DDEFCC" w14:textId="27453FA0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A6A0CA" w14:textId="617319AE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AD202D" w14:textId="67B80A67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740A21" w14:textId="70B55F5D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1868A5" w14:textId="38737781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BC698D" w14:textId="2BEC57EA" w:rsidR="00B37499" w:rsidRDefault="00B37499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(…………………………………………………….)</w:t>
      </w:r>
    </w:p>
    <w:p w14:paraId="488C9B6C" w14:textId="4163416A" w:rsidR="00B37499" w:rsidRDefault="00D57B1E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NIP/ NIK. </w:t>
      </w:r>
    </w:p>
    <w:p w14:paraId="1770B55C" w14:textId="37A01964" w:rsidR="005633FA" w:rsidRDefault="005633FA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FAE4F3" w14:textId="1B2E0D08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B69BB6" w14:textId="08806A9D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86C62D" w14:textId="155D4C9E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03A2A1" w14:textId="1FC02138" w:rsidR="003F5B37" w:rsidRDefault="003F5B37" w:rsidP="00563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C735DD" w14:textId="7D6A34ED" w:rsidR="00D57B1E" w:rsidRDefault="00D57B1E" w:rsidP="00D57B1E"/>
    <w:p w14:paraId="6E7D5989" w14:textId="2A37D9A5" w:rsidR="00D57B1E" w:rsidRPr="00F11756" w:rsidRDefault="00D57B1E" w:rsidP="001D186D">
      <w:pPr>
        <w:ind w:hanging="90"/>
        <w:jc w:val="right"/>
        <w:rPr>
          <w:sz w:val="18"/>
          <w:szCs w:val="18"/>
        </w:rPr>
      </w:pPr>
      <w:r w:rsidRPr="00F11756">
        <w:rPr>
          <w:sz w:val="18"/>
          <w:szCs w:val="18"/>
          <w:vertAlign w:val="superscript"/>
        </w:rPr>
        <w:t xml:space="preserve">*) </w:t>
      </w:r>
      <w:proofErr w:type="spellStart"/>
      <w:r w:rsidRPr="00F11756">
        <w:rPr>
          <w:i/>
          <w:iCs/>
          <w:sz w:val="18"/>
          <w:szCs w:val="18"/>
        </w:rPr>
        <w:t>Coret</w:t>
      </w:r>
      <w:proofErr w:type="spellEnd"/>
      <w:r w:rsidRPr="00F11756">
        <w:rPr>
          <w:i/>
          <w:iCs/>
          <w:sz w:val="18"/>
          <w:szCs w:val="18"/>
        </w:rPr>
        <w:t xml:space="preserve"> yang </w:t>
      </w:r>
      <w:proofErr w:type="spellStart"/>
      <w:r w:rsidRPr="00F11756">
        <w:rPr>
          <w:i/>
          <w:iCs/>
          <w:sz w:val="18"/>
          <w:szCs w:val="18"/>
        </w:rPr>
        <w:t>tidak</w:t>
      </w:r>
      <w:proofErr w:type="spellEnd"/>
      <w:r w:rsidRPr="00F11756">
        <w:rPr>
          <w:i/>
          <w:iCs/>
          <w:sz w:val="18"/>
          <w:szCs w:val="18"/>
        </w:rPr>
        <w:t xml:space="preserve"> </w:t>
      </w:r>
      <w:proofErr w:type="spellStart"/>
      <w:r w:rsidRPr="00F11756">
        <w:rPr>
          <w:i/>
          <w:iCs/>
          <w:sz w:val="18"/>
          <w:szCs w:val="18"/>
        </w:rPr>
        <w:t>perlu</w:t>
      </w:r>
      <w:proofErr w:type="spellEnd"/>
    </w:p>
    <w:sectPr w:rsidR="00D57B1E" w:rsidRPr="00F11756" w:rsidSect="00B85877">
      <w:headerReference w:type="default" r:id="rId8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44067" w14:textId="77777777" w:rsidR="002E274B" w:rsidRDefault="002E274B">
      <w:r>
        <w:separator/>
      </w:r>
    </w:p>
  </w:endnote>
  <w:endnote w:type="continuationSeparator" w:id="0">
    <w:p w14:paraId="0B35A206" w14:textId="77777777" w:rsidR="002E274B" w:rsidRDefault="002E2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25D68" w14:textId="77777777" w:rsidR="002E274B" w:rsidRDefault="002E274B">
      <w:r>
        <w:separator/>
      </w:r>
    </w:p>
  </w:footnote>
  <w:footnote w:type="continuationSeparator" w:id="0">
    <w:p w14:paraId="7AC48522" w14:textId="77777777" w:rsidR="002E274B" w:rsidRDefault="002E2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B62992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B62992" w:rsidRDefault="002E274B" w:rsidP="002516C1">
          <w:pPr>
            <w:pStyle w:val="Header"/>
            <w:ind w:left="-108" w:right="-108"/>
          </w:pPr>
          <w:bookmarkStart w:id="0" w:name="_Hlk47438718"/>
          <w:bookmarkStart w:id="1" w:name="_Hlk47436549"/>
          <w:bookmarkStart w:id="2" w:name="_Hlk47438566"/>
          <w:bookmarkStart w:id="3" w:name="_Hlk47438567"/>
          <w:bookmarkStart w:id="4" w:name="_Hlk47438652"/>
          <w:bookmarkStart w:id="5" w:name="_Hlk47438653"/>
          <w:bookmarkStart w:id="6" w:name="_Hlk47438677"/>
          <w:bookmarkStart w:id="7" w:name="_Hlk47438678"/>
          <w:bookmarkStart w:id="8" w:name="_Hlk47438696"/>
          <w:bookmarkStart w:id="9" w:name="_Hlk47438697"/>
          <w:bookmarkStart w:id="10" w:name="_Hlk47438705"/>
          <w:bookmarkStart w:id="11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4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62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B62992" w:rsidRDefault="002E274B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2063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061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B62992" w:rsidRPr="008C662A" w:rsidRDefault="00B62992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B62992" w:rsidRPr="006549BC" w:rsidRDefault="00B62992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6549BC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B62992" w:rsidRDefault="00B62992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Jl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. </w:t>
                      </w: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Babarsari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No. 2 </w:t>
                      </w: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Tambakbayan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B62992" w:rsidRPr="00877FBA" w:rsidRDefault="002E274B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4pt;height:1.3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B62992" w:rsidRDefault="00B62992" w:rsidP="002516C1">
          <w:pPr>
            <w:pStyle w:val="Header"/>
            <w:ind w:left="-108" w:right="-108"/>
            <w:jc w:val="right"/>
          </w:pPr>
        </w:p>
      </w:tc>
    </w:tr>
  </w:tbl>
  <w:bookmarkEnd w:id="0"/>
  <w:p w14:paraId="69198056" w14:textId="7FCF8569" w:rsidR="00B62992" w:rsidRPr="002516C1" w:rsidRDefault="00B62992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>
      <w:rPr>
        <w:sz w:val="24"/>
        <w:szCs w:val="24"/>
      </w:rPr>
      <w:t>PP</w:t>
    </w:r>
    <w:r w:rsidRPr="002516C1">
      <w:rPr>
        <w:sz w:val="24"/>
        <w:szCs w:val="24"/>
      </w:rPr>
      <w:t>.0</w:t>
    </w:r>
    <w:r>
      <w:rPr>
        <w:sz w:val="24"/>
        <w:szCs w:val="24"/>
      </w:rPr>
      <w:t>1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p w14:paraId="045DA8A2" w14:textId="7FFC59B2" w:rsidR="00B62992" w:rsidRPr="002516C1" w:rsidRDefault="00B62992" w:rsidP="002516C1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  <o:rules v:ext="edit">
        <o:r id="V:Rule1" type="connector" idref="#_x0000_s2064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7E9"/>
    <w:rsid w:val="000351F4"/>
    <w:rsid w:val="0003568E"/>
    <w:rsid w:val="00035F8D"/>
    <w:rsid w:val="000364AD"/>
    <w:rsid w:val="000406F7"/>
    <w:rsid w:val="00040B07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9010A"/>
    <w:rsid w:val="000928A8"/>
    <w:rsid w:val="00093FF5"/>
    <w:rsid w:val="0009460D"/>
    <w:rsid w:val="0009636E"/>
    <w:rsid w:val="00097B9F"/>
    <w:rsid w:val="00097C43"/>
    <w:rsid w:val="000A11AD"/>
    <w:rsid w:val="000A432F"/>
    <w:rsid w:val="000A434E"/>
    <w:rsid w:val="000A7688"/>
    <w:rsid w:val="000B0E95"/>
    <w:rsid w:val="000B0ED4"/>
    <w:rsid w:val="000B4A4C"/>
    <w:rsid w:val="000B7BBB"/>
    <w:rsid w:val="000B7E4A"/>
    <w:rsid w:val="000C1C1D"/>
    <w:rsid w:val="000C7844"/>
    <w:rsid w:val="000D2FED"/>
    <w:rsid w:val="000D480D"/>
    <w:rsid w:val="000D4E0B"/>
    <w:rsid w:val="000D6DF9"/>
    <w:rsid w:val="000D755C"/>
    <w:rsid w:val="000E3E89"/>
    <w:rsid w:val="000F0B69"/>
    <w:rsid w:val="000F4242"/>
    <w:rsid w:val="000F45DF"/>
    <w:rsid w:val="000F469C"/>
    <w:rsid w:val="000F4AC3"/>
    <w:rsid w:val="000F5C8E"/>
    <w:rsid w:val="000F6CDA"/>
    <w:rsid w:val="000F7268"/>
    <w:rsid w:val="001016B5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1DD5"/>
    <w:rsid w:val="00133B71"/>
    <w:rsid w:val="00133CB4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6F"/>
    <w:rsid w:val="001A51E4"/>
    <w:rsid w:val="001A5BDD"/>
    <w:rsid w:val="001B1A71"/>
    <w:rsid w:val="001B23CB"/>
    <w:rsid w:val="001B6D12"/>
    <w:rsid w:val="001C0290"/>
    <w:rsid w:val="001C2D5F"/>
    <w:rsid w:val="001C33C3"/>
    <w:rsid w:val="001C7A2D"/>
    <w:rsid w:val="001D186D"/>
    <w:rsid w:val="001D62C8"/>
    <w:rsid w:val="001D768F"/>
    <w:rsid w:val="001E1380"/>
    <w:rsid w:val="001E1F68"/>
    <w:rsid w:val="001E3605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219F0"/>
    <w:rsid w:val="00222187"/>
    <w:rsid w:val="00222D17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08EA"/>
    <w:rsid w:val="0026633E"/>
    <w:rsid w:val="00271B78"/>
    <w:rsid w:val="00271F57"/>
    <w:rsid w:val="00273028"/>
    <w:rsid w:val="00274833"/>
    <w:rsid w:val="00274FE0"/>
    <w:rsid w:val="00283ACD"/>
    <w:rsid w:val="00284664"/>
    <w:rsid w:val="002846A6"/>
    <w:rsid w:val="00285DA4"/>
    <w:rsid w:val="00287288"/>
    <w:rsid w:val="00287DB9"/>
    <w:rsid w:val="00291492"/>
    <w:rsid w:val="00291BF7"/>
    <w:rsid w:val="00293789"/>
    <w:rsid w:val="00296A7A"/>
    <w:rsid w:val="002A0D8E"/>
    <w:rsid w:val="002A1441"/>
    <w:rsid w:val="002A2D14"/>
    <w:rsid w:val="002A467A"/>
    <w:rsid w:val="002A74D6"/>
    <w:rsid w:val="002B1F18"/>
    <w:rsid w:val="002B2254"/>
    <w:rsid w:val="002B2570"/>
    <w:rsid w:val="002B5161"/>
    <w:rsid w:val="002B6B7C"/>
    <w:rsid w:val="002C21AA"/>
    <w:rsid w:val="002C24CF"/>
    <w:rsid w:val="002C6295"/>
    <w:rsid w:val="002C6C97"/>
    <w:rsid w:val="002D106B"/>
    <w:rsid w:val="002D5B84"/>
    <w:rsid w:val="002E155F"/>
    <w:rsid w:val="002E174F"/>
    <w:rsid w:val="002E274B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0A31"/>
    <w:rsid w:val="0032570F"/>
    <w:rsid w:val="00325771"/>
    <w:rsid w:val="00332964"/>
    <w:rsid w:val="00333162"/>
    <w:rsid w:val="00335129"/>
    <w:rsid w:val="00336E0B"/>
    <w:rsid w:val="0034427F"/>
    <w:rsid w:val="00347D8C"/>
    <w:rsid w:val="00350036"/>
    <w:rsid w:val="00350734"/>
    <w:rsid w:val="00352E2C"/>
    <w:rsid w:val="0035480F"/>
    <w:rsid w:val="00360103"/>
    <w:rsid w:val="00367E15"/>
    <w:rsid w:val="003754C2"/>
    <w:rsid w:val="00377D96"/>
    <w:rsid w:val="00377EF6"/>
    <w:rsid w:val="00384C40"/>
    <w:rsid w:val="003922BC"/>
    <w:rsid w:val="0039655F"/>
    <w:rsid w:val="00396BB6"/>
    <w:rsid w:val="003A1127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3391"/>
    <w:rsid w:val="003E4004"/>
    <w:rsid w:val="003E47EA"/>
    <w:rsid w:val="003F2E4E"/>
    <w:rsid w:val="003F35E4"/>
    <w:rsid w:val="003F3A09"/>
    <w:rsid w:val="003F5889"/>
    <w:rsid w:val="003F5B37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45B65"/>
    <w:rsid w:val="00447166"/>
    <w:rsid w:val="00451CB4"/>
    <w:rsid w:val="00451F21"/>
    <w:rsid w:val="00453F40"/>
    <w:rsid w:val="00466224"/>
    <w:rsid w:val="004664BE"/>
    <w:rsid w:val="00470985"/>
    <w:rsid w:val="00470CD4"/>
    <w:rsid w:val="004711D6"/>
    <w:rsid w:val="00474454"/>
    <w:rsid w:val="00480ACF"/>
    <w:rsid w:val="00490AC6"/>
    <w:rsid w:val="00494A57"/>
    <w:rsid w:val="00495EE3"/>
    <w:rsid w:val="0049744A"/>
    <w:rsid w:val="00497632"/>
    <w:rsid w:val="004A35AC"/>
    <w:rsid w:val="004A555C"/>
    <w:rsid w:val="004A7B1A"/>
    <w:rsid w:val="004B4536"/>
    <w:rsid w:val="004B4A1F"/>
    <w:rsid w:val="004B5137"/>
    <w:rsid w:val="004B7C22"/>
    <w:rsid w:val="004C0EA1"/>
    <w:rsid w:val="004C5404"/>
    <w:rsid w:val="004C7C75"/>
    <w:rsid w:val="004C7C9D"/>
    <w:rsid w:val="004D4274"/>
    <w:rsid w:val="004D6A90"/>
    <w:rsid w:val="004D7BBB"/>
    <w:rsid w:val="004D7CB5"/>
    <w:rsid w:val="004E0E6F"/>
    <w:rsid w:val="004E13C8"/>
    <w:rsid w:val="004E180B"/>
    <w:rsid w:val="004E1EFA"/>
    <w:rsid w:val="004F0BDA"/>
    <w:rsid w:val="004F0F38"/>
    <w:rsid w:val="004F1BFF"/>
    <w:rsid w:val="004F299E"/>
    <w:rsid w:val="00505488"/>
    <w:rsid w:val="00507DCA"/>
    <w:rsid w:val="005142FE"/>
    <w:rsid w:val="00515F62"/>
    <w:rsid w:val="00530594"/>
    <w:rsid w:val="00533A9B"/>
    <w:rsid w:val="005400FD"/>
    <w:rsid w:val="005429AD"/>
    <w:rsid w:val="00542FD7"/>
    <w:rsid w:val="00544CDC"/>
    <w:rsid w:val="00550272"/>
    <w:rsid w:val="005508D6"/>
    <w:rsid w:val="00550AD3"/>
    <w:rsid w:val="0055430A"/>
    <w:rsid w:val="00555045"/>
    <w:rsid w:val="005570A1"/>
    <w:rsid w:val="00560015"/>
    <w:rsid w:val="00560D4E"/>
    <w:rsid w:val="005633FA"/>
    <w:rsid w:val="0056515D"/>
    <w:rsid w:val="00565B77"/>
    <w:rsid w:val="00567ACC"/>
    <w:rsid w:val="0057279C"/>
    <w:rsid w:val="0057548D"/>
    <w:rsid w:val="00576AE9"/>
    <w:rsid w:val="00577079"/>
    <w:rsid w:val="00580618"/>
    <w:rsid w:val="005829C3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4ED8"/>
    <w:rsid w:val="005C5E3C"/>
    <w:rsid w:val="005C6089"/>
    <w:rsid w:val="005C6B7A"/>
    <w:rsid w:val="005D0D54"/>
    <w:rsid w:val="005D12B3"/>
    <w:rsid w:val="005D1AC9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37A22"/>
    <w:rsid w:val="006403BB"/>
    <w:rsid w:val="00643E65"/>
    <w:rsid w:val="00644098"/>
    <w:rsid w:val="00645627"/>
    <w:rsid w:val="00646991"/>
    <w:rsid w:val="00650CC8"/>
    <w:rsid w:val="00653093"/>
    <w:rsid w:val="006549BC"/>
    <w:rsid w:val="006572DD"/>
    <w:rsid w:val="00661F36"/>
    <w:rsid w:val="0066512F"/>
    <w:rsid w:val="0066551A"/>
    <w:rsid w:val="00674E38"/>
    <w:rsid w:val="0068029F"/>
    <w:rsid w:val="00680A79"/>
    <w:rsid w:val="006819C6"/>
    <w:rsid w:val="00690696"/>
    <w:rsid w:val="006928B3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53C"/>
    <w:rsid w:val="006E37D7"/>
    <w:rsid w:val="006E5ACA"/>
    <w:rsid w:val="006E6803"/>
    <w:rsid w:val="006E6E1B"/>
    <w:rsid w:val="006F6057"/>
    <w:rsid w:val="006F6832"/>
    <w:rsid w:val="006F7261"/>
    <w:rsid w:val="00700F0D"/>
    <w:rsid w:val="007104AB"/>
    <w:rsid w:val="0071064A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2D13"/>
    <w:rsid w:val="00753882"/>
    <w:rsid w:val="00760A7F"/>
    <w:rsid w:val="00764251"/>
    <w:rsid w:val="00764CD2"/>
    <w:rsid w:val="00765900"/>
    <w:rsid w:val="00765AA8"/>
    <w:rsid w:val="00772566"/>
    <w:rsid w:val="007729FC"/>
    <w:rsid w:val="007775BB"/>
    <w:rsid w:val="00780677"/>
    <w:rsid w:val="0078313F"/>
    <w:rsid w:val="00784DC4"/>
    <w:rsid w:val="00785BDB"/>
    <w:rsid w:val="00785D62"/>
    <w:rsid w:val="007876EB"/>
    <w:rsid w:val="00791192"/>
    <w:rsid w:val="00794904"/>
    <w:rsid w:val="00794EA7"/>
    <w:rsid w:val="007B2036"/>
    <w:rsid w:val="007B4E65"/>
    <w:rsid w:val="007C1A8A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62EA"/>
    <w:rsid w:val="007F7955"/>
    <w:rsid w:val="00801D2D"/>
    <w:rsid w:val="00803F33"/>
    <w:rsid w:val="008040E0"/>
    <w:rsid w:val="008048DA"/>
    <w:rsid w:val="00813EE3"/>
    <w:rsid w:val="00814A8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5CC7"/>
    <w:rsid w:val="0083692A"/>
    <w:rsid w:val="00837B34"/>
    <w:rsid w:val="008410A0"/>
    <w:rsid w:val="00841770"/>
    <w:rsid w:val="00842795"/>
    <w:rsid w:val="008473CC"/>
    <w:rsid w:val="00851634"/>
    <w:rsid w:val="008635C9"/>
    <w:rsid w:val="00865CAB"/>
    <w:rsid w:val="0087016D"/>
    <w:rsid w:val="008712BC"/>
    <w:rsid w:val="008734DC"/>
    <w:rsid w:val="00874C55"/>
    <w:rsid w:val="00877999"/>
    <w:rsid w:val="0088017E"/>
    <w:rsid w:val="0088212B"/>
    <w:rsid w:val="00882554"/>
    <w:rsid w:val="008848AA"/>
    <w:rsid w:val="00885A65"/>
    <w:rsid w:val="008918F7"/>
    <w:rsid w:val="00896E00"/>
    <w:rsid w:val="00897302"/>
    <w:rsid w:val="008A22B6"/>
    <w:rsid w:val="008A4D7E"/>
    <w:rsid w:val="008B0384"/>
    <w:rsid w:val="008B0C29"/>
    <w:rsid w:val="008B4D5E"/>
    <w:rsid w:val="008B5D06"/>
    <w:rsid w:val="008B75B5"/>
    <w:rsid w:val="008C159F"/>
    <w:rsid w:val="008C1D29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3FDD"/>
    <w:rsid w:val="008E7BF0"/>
    <w:rsid w:val="008F2960"/>
    <w:rsid w:val="008F42EB"/>
    <w:rsid w:val="008F7302"/>
    <w:rsid w:val="00900E5A"/>
    <w:rsid w:val="00904B09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14A4"/>
    <w:rsid w:val="00984B20"/>
    <w:rsid w:val="00984D5A"/>
    <w:rsid w:val="009879D2"/>
    <w:rsid w:val="00987E90"/>
    <w:rsid w:val="009954E7"/>
    <w:rsid w:val="00995613"/>
    <w:rsid w:val="00996BCD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29B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03A5"/>
    <w:rsid w:val="00A016EF"/>
    <w:rsid w:val="00A05F36"/>
    <w:rsid w:val="00A078C5"/>
    <w:rsid w:val="00A12801"/>
    <w:rsid w:val="00A12F8A"/>
    <w:rsid w:val="00A14A36"/>
    <w:rsid w:val="00A16AF4"/>
    <w:rsid w:val="00A2003F"/>
    <w:rsid w:val="00A20622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76392"/>
    <w:rsid w:val="00A83E42"/>
    <w:rsid w:val="00A8424D"/>
    <w:rsid w:val="00A860C1"/>
    <w:rsid w:val="00A8794E"/>
    <w:rsid w:val="00A90D8E"/>
    <w:rsid w:val="00A9303E"/>
    <w:rsid w:val="00A95F7E"/>
    <w:rsid w:val="00AA52E2"/>
    <w:rsid w:val="00AA70D2"/>
    <w:rsid w:val="00AA7FFB"/>
    <w:rsid w:val="00AB17B3"/>
    <w:rsid w:val="00AB1F3E"/>
    <w:rsid w:val="00AB2B8B"/>
    <w:rsid w:val="00AB5695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10F8"/>
    <w:rsid w:val="00B02493"/>
    <w:rsid w:val="00B0571E"/>
    <w:rsid w:val="00B10C8A"/>
    <w:rsid w:val="00B11AB9"/>
    <w:rsid w:val="00B20FB8"/>
    <w:rsid w:val="00B21064"/>
    <w:rsid w:val="00B21733"/>
    <w:rsid w:val="00B2207F"/>
    <w:rsid w:val="00B26C5B"/>
    <w:rsid w:val="00B271C2"/>
    <w:rsid w:val="00B27B16"/>
    <w:rsid w:val="00B308F1"/>
    <w:rsid w:val="00B32181"/>
    <w:rsid w:val="00B3496D"/>
    <w:rsid w:val="00B36D5F"/>
    <w:rsid w:val="00B37499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3509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3FF2"/>
    <w:rsid w:val="00B94CCC"/>
    <w:rsid w:val="00B97004"/>
    <w:rsid w:val="00BA044F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4A3"/>
    <w:rsid w:val="00BF15E5"/>
    <w:rsid w:val="00BF2C49"/>
    <w:rsid w:val="00BF689F"/>
    <w:rsid w:val="00C0089E"/>
    <w:rsid w:val="00C01D07"/>
    <w:rsid w:val="00C051FB"/>
    <w:rsid w:val="00C055C5"/>
    <w:rsid w:val="00C05D7A"/>
    <w:rsid w:val="00C11469"/>
    <w:rsid w:val="00C12A29"/>
    <w:rsid w:val="00C16686"/>
    <w:rsid w:val="00C16E67"/>
    <w:rsid w:val="00C17917"/>
    <w:rsid w:val="00C2234F"/>
    <w:rsid w:val="00C24669"/>
    <w:rsid w:val="00C25040"/>
    <w:rsid w:val="00C261CD"/>
    <w:rsid w:val="00C26A42"/>
    <w:rsid w:val="00C27969"/>
    <w:rsid w:val="00C30159"/>
    <w:rsid w:val="00C33C2E"/>
    <w:rsid w:val="00C33FF6"/>
    <w:rsid w:val="00C34AEC"/>
    <w:rsid w:val="00C35E17"/>
    <w:rsid w:val="00C407FA"/>
    <w:rsid w:val="00C41B65"/>
    <w:rsid w:val="00C5129E"/>
    <w:rsid w:val="00C5305A"/>
    <w:rsid w:val="00C540CF"/>
    <w:rsid w:val="00C54424"/>
    <w:rsid w:val="00C57B79"/>
    <w:rsid w:val="00C601C8"/>
    <w:rsid w:val="00C64742"/>
    <w:rsid w:val="00C66B39"/>
    <w:rsid w:val="00C67846"/>
    <w:rsid w:val="00C70B32"/>
    <w:rsid w:val="00C72652"/>
    <w:rsid w:val="00C7384E"/>
    <w:rsid w:val="00C753E0"/>
    <w:rsid w:val="00C765C5"/>
    <w:rsid w:val="00C81C15"/>
    <w:rsid w:val="00C83D7E"/>
    <w:rsid w:val="00C916CC"/>
    <w:rsid w:val="00C92AF9"/>
    <w:rsid w:val="00C932AD"/>
    <w:rsid w:val="00C95D0A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C37E7"/>
    <w:rsid w:val="00CC4B12"/>
    <w:rsid w:val="00CC7797"/>
    <w:rsid w:val="00CC7829"/>
    <w:rsid w:val="00CD0E5F"/>
    <w:rsid w:val="00CD1B72"/>
    <w:rsid w:val="00CD349D"/>
    <w:rsid w:val="00CD3B13"/>
    <w:rsid w:val="00CD55CF"/>
    <w:rsid w:val="00CD611C"/>
    <w:rsid w:val="00CD6904"/>
    <w:rsid w:val="00CD70E5"/>
    <w:rsid w:val="00CE0032"/>
    <w:rsid w:val="00CE012F"/>
    <w:rsid w:val="00CE26C2"/>
    <w:rsid w:val="00CE41A1"/>
    <w:rsid w:val="00CE43A9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5FF4"/>
    <w:rsid w:val="00D3688A"/>
    <w:rsid w:val="00D449F8"/>
    <w:rsid w:val="00D45AC7"/>
    <w:rsid w:val="00D5176B"/>
    <w:rsid w:val="00D5580F"/>
    <w:rsid w:val="00D57B18"/>
    <w:rsid w:val="00D57B1E"/>
    <w:rsid w:val="00D62BA5"/>
    <w:rsid w:val="00D64838"/>
    <w:rsid w:val="00D73AE6"/>
    <w:rsid w:val="00D73B03"/>
    <w:rsid w:val="00D75DCD"/>
    <w:rsid w:val="00D851DA"/>
    <w:rsid w:val="00D859D7"/>
    <w:rsid w:val="00D859F9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15B4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5F75"/>
    <w:rsid w:val="00E35EF4"/>
    <w:rsid w:val="00E3719F"/>
    <w:rsid w:val="00E374B5"/>
    <w:rsid w:val="00E4259E"/>
    <w:rsid w:val="00E474B0"/>
    <w:rsid w:val="00E5255E"/>
    <w:rsid w:val="00E5289D"/>
    <w:rsid w:val="00E544E1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450E"/>
    <w:rsid w:val="00EE65A9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1756"/>
    <w:rsid w:val="00F12803"/>
    <w:rsid w:val="00F174EC"/>
    <w:rsid w:val="00F2433A"/>
    <w:rsid w:val="00F258B7"/>
    <w:rsid w:val="00F27E60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4C00"/>
    <w:rsid w:val="00F75344"/>
    <w:rsid w:val="00F81B58"/>
    <w:rsid w:val="00F82CC8"/>
    <w:rsid w:val="00F83861"/>
    <w:rsid w:val="00F84CE5"/>
    <w:rsid w:val="00F8645A"/>
    <w:rsid w:val="00F93591"/>
    <w:rsid w:val="00F94D1D"/>
    <w:rsid w:val="00F978ED"/>
    <w:rsid w:val="00FA3F92"/>
    <w:rsid w:val="00FA60DD"/>
    <w:rsid w:val="00FB2D53"/>
    <w:rsid w:val="00FB36D3"/>
    <w:rsid w:val="00FB3EA8"/>
    <w:rsid w:val="00FC28CE"/>
    <w:rsid w:val="00FC5B99"/>
    <w:rsid w:val="00FD030D"/>
    <w:rsid w:val="00FD13BB"/>
    <w:rsid w:val="00FD191B"/>
    <w:rsid w:val="00FD38E7"/>
    <w:rsid w:val="00FD61F0"/>
    <w:rsid w:val="00FD744E"/>
    <w:rsid w:val="00FE0353"/>
    <w:rsid w:val="00FE5735"/>
    <w:rsid w:val="00FE577A"/>
    <w:rsid w:val="00FF16B1"/>
    <w:rsid w:val="00FF1777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88B48-C572-4C6A-8090-DE874EB5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269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90</cp:revision>
  <cp:lastPrinted>2020-10-29T03:10:00Z</cp:lastPrinted>
  <dcterms:created xsi:type="dcterms:W3CDTF">2020-08-04T14:00:00Z</dcterms:created>
  <dcterms:modified xsi:type="dcterms:W3CDTF">2020-10-29T03:10:00Z</dcterms:modified>
</cp:coreProperties>
</file>