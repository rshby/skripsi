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CE1" w14:textId="0157F4C7" w:rsidR="006E32AA" w:rsidRPr="006E32AA" w:rsidRDefault="006E32AA" w:rsidP="006E32AA">
      <w:pPr>
        <w:rPr>
          <w:sz w:val="24"/>
        </w:rPr>
      </w:pPr>
      <w:r w:rsidRPr="006E32AA">
        <w:rPr>
          <w:sz w:val="24"/>
        </w:rPr>
        <w:t>Lampiran Surat Nomor</w:t>
      </w:r>
      <w:r>
        <w:rPr>
          <w:sz w:val="24"/>
        </w:rPr>
        <w:tab/>
      </w:r>
      <w:r w:rsidRPr="006E32AA">
        <w:rPr>
          <w:sz w:val="24"/>
        </w:rPr>
        <w:t xml:space="preserve">:  </w:t>
      </w:r>
      <w:r w:rsidRPr="006E32AA">
        <w:rPr>
          <w:sz w:val="24"/>
        </w:rPr>
        <w:fldChar w:fldCharType="begin"/>
      </w:r>
      <w:r w:rsidRPr="006E32AA">
        <w:rPr>
          <w:sz w:val="24"/>
        </w:rPr>
        <w:instrText xml:space="preserve"> MERGEFIELD NO_AGENDA </w:instrText>
      </w:r>
      <w:r w:rsidRPr="006E32AA">
        <w:rPr>
          <w:sz w:val="24"/>
        </w:rPr>
        <w:fldChar w:fldCharType="end"/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</w:p>
    <w:p w14:paraId="74E45BF6" w14:textId="28C639D3" w:rsidR="006E32AA" w:rsidRPr="006E32AA" w:rsidRDefault="006E32AA" w:rsidP="006E32AA">
      <w:pPr>
        <w:tabs>
          <w:tab w:val="left" w:pos="3690"/>
          <w:tab w:val="left" w:pos="7513"/>
          <w:tab w:val="left" w:pos="7797"/>
        </w:tabs>
        <w:rPr>
          <w:sz w:val="24"/>
        </w:rPr>
      </w:pPr>
      <w:r w:rsidRPr="006E32AA">
        <w:rPr>
          <w:sz w:val="24"/>
        </w:rPr>
        <w:t>Tanggal</w:t>
      </w:r>
      <w:r>
        <w:rPr>
          <w:sz w:val="24"/>
        </w:rPr>
        <w:t xml:space="preserve">                                   : </w:t>
      </w:r>
      <w:r w:rsidRPr="006E32AA">
        <w:rPr>
          <w:sz w:val="24"/>
        </w:rPr>
        <w:t xml:space="preserve">     </w:t>
      </w:r>
    </w:p>
    <w:p w14:paraId="77A8DFAE" w14:textId="77777777" w:rsidR="006E32AA" w:rsidRPr="00820E78" w:rsidRDefault="00CD7D03" w:rsidP="006E32AA">
      <w:pPr>
        <w:tabs>
          <w:tab w:val="left" w:pos="3828"/>
          <w:tab w:val="left" w:pos="6521"/>
          <w:tab w:val="left" w:pos="6804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 w14:anchorId="73B8238E">
          <v:line id="_x0000_s1026" style="position:absolute;z-index:1" from="1pt,8.2pt" to="299.1pt,8.2pt"/>
        </w:pict>
      </w:r>
    </w:p>
    <w:p w14:paraId="5C97C616" w14:textId="77777777" w:rsidR="006E32AA" w:rsidRDefault="006E32AA" w:rsidP="00D35F4E">
      <w:pPr>
        <w:jc w:val="center"/>
        <w:rPr>
          <w:b/>
          <w:bCs/>
          <w:sz w:val="28"/>
          <w:szCs w:val="28"/>
        </w:rPr>
      </w:pPr>
    </w:p>
    <w:p w14:paraId="197EDD87" w14:textId="459721EB" w:rsidR="00D35F4E" w:rsidRDefault="006E32AA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SEBAGAI PEMBIMBING TUGAS AKHIR</w:t>
      </w:r>
    </w:p>
    <w:p w14:paraId="3305350C" w14:textId="3CF6AF32" w:rsidR="00D35F4E" w:rsidRDefault="00D35F4E" w:rsidP="00D35F4E">
      <w:pPr>
        <w:rPr>
          <w:sz w:val="28"/>
          <w:szCs w:val="28"/>
        </w:rPr>
      </w:pPr>
    </w:p>
    <w:p w14:paraId="5EABD62C" w14:textId="01443AFE" w:rsidR="006E32AA" w:rsidRDefault="006E32AA" w:rsidP="00D35F4E">
      <w:pPr>
        <w:rPr>
          <w:sz w:val="28"/>
          <w:szCs w:val="28"/>
        </w:rPr>
      </w:pPr>
    </w:p>
    <w:p w14:paraId="3197D00E" w14:textId="77777777" w:rsidR="006E32AA" w:rsidRPr="006E32AA" w:rsidRDefault="006E32AA" w:rsidP="00D35F4E">
      <w:pPr>
        <w:rPr>
          <w:sz w:val="22"/>
          <w:szCs w:val="22"/>
        </w:rPr>
      </w:pPr>
    </w:p>
    <w:p w14:paraId="55167CF1" w14:textId="1A7FE1BF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>Saya yang bertanda tangan dibawah ini:</w:t>
      </w:r>
    </w:p>
    <w:p w14:paraId="71FAE6D5" w14:textId="687682C6" w:rsidR="006E32AA" w:rsidRPr="006E32AA" w:rsidRDefault="006E32AA" w:rsidP="007F7B4A">
      <w:pPr>
        <w:ind w:left="142"/>
        <w:jc w:val="both"/>
        <w:rPr>
          <w:sz w:val="24"/>
          <w:szCs w:val="24"/>
        </w:rPr>
      </w:pPr>
      <w:r w:rsidRPr="006E32AA">
        <w:rPr>
          <w:sz w:val="24"/>
          <w:szCs w:val="24"/>
        </w:rPr>
        <w:t xml:space="preserve">  </w:t>
      </w:r>
      <w:r w:rsidR="007F7B4A">
        <w:rPr>
          <w:sz w:val="24"/>
          <w:szCs w:val="24"/>
        </w:rPr>
        <w:t xml:space="preserve"> </w:t>
      </w:r>
      <w:r w:rsidRPr="006E32AA">
        <w:rPr>
          <w:sz w:val="24"/>
          <w:szCs w:val="24"/>
        </w:rPr>
        <w:t>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bookmarkStart w:id="0" w:name="_Hlk70055917"/>
      <w:r w:rsidR="007F7B4A" w:rsidRPr="004A57C3">
        <w:rPr>
          <w:sz w:val="24"/>
          <w:szCs w:val="24"/>
        </w:rPr>
        <w:t>Dessyanto Boedi P, S.T., M.T</w:t>
      </w:r>
      <w:r w:rsidR="00BF03DF" w:rsidRPr="00BF03DF">
        <w:rPr>
          <w:sz w:val="24"/>
          <w:szCs w:val="24"/>
        </w:rPr>
        <w:t>.</w:t>
      </w:r>
      <w:bookmarkEnd w:id="0"/>
    </w:p>
    <w:p w14:paraId="370410D6" w14:textId="2EDD79B0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NIP/NIK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7F7B4A" w:rsidRPr="0075077A">
        <w:rPr>
          <w:sz w:val="24"/>
          <w:szCs w:val="24"/>
        </w:rPr>
        <w:t>2 7</w:t>
      </w:r>
      <w:r w:rsidR="007F7B4A">
        <w:rPr>
          <w:sz w:val="24"/>
          <w:szCs w:val="24"/>
        </w:rPr>
        <w:t>512</w:t>
      </w:r>
      <w:r w:rsidR="007F7B4A" w:rsidRPr="0075077A">
        <w:rPr>
          <w:sz w:val="24"/>
          <w:szCs w:val="24"/>
        </w:rPr>
        <w:t xml:space="preserve"> 0</w:t>
      </w:r>
      <w:r w:rsidR="007F7B4A">
        <w:rPr>
          <w:sz w:val="24"/>
          <w:szCs w:val="24"/>
        </w:rPr>
        <w:t>0</w:t>
      </w:r>
      <w:r w:rsidR="007F7B4A" w:rsidRPr="0075077A">
        <w:rPr>
          <w:sz w:val="24"/>
          <w:szCs w:val="24"/>
        </w:rPr>
        <w:t xml:space="preserve"> 02</w:t>
      </w:r>
      <w:r w:rsidR="007F7B4A">
        <w:rPr>
          <w:sz w:val="24"/>
          <w:szCs w:val="24"/>
        </w:rPr>
        <w:t>29</w:t>
      </w:r>
      <w:r w:rsidR="007F7B4A" w:rsidRPr="0075077A">
        <w:rPr>
          <w:sz w:val="24"/>
          <w:szCs w:val="24"/>
        </w:rPr>
        <w:t xml:space="preserve"> 1</w:t>
      </w:r>
    </w:p>
    <w:p w14:paraId="73C29E95" w14:textId="77777777" w:rsidR="006E32AA" w:rsidRPr="006E32AA" w:rsidRDefault="006E32AA" w:rsidP="00D35F4E">
      <w:pPr>
        <w:rPr>
          <w:sz w:val="24"/>
          <w:szCs w:val="24"/>
        </w:rPr>
      </w:pPr>
    </w:p>
    <w:p w14:paraId="48318AF9" w14:textId="5D748B3C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>menyatakan bersedia memberikan bimbingan Tugas Akhir kepada mahasiswa berikut:</w:t>
      </w:r>
    </w:p>
    <w:p w14:paraId="69D0DF41" w14:textId="77777777" w:rsidR="00D35F4E" w:rsidRPr="006E32AA" w:rsidRDefault="00D35F4E" w:rsidP="00D35F4E">
      <w:pPr>
        <w:rPr>
          <w:sz w:val="24"/>
          <w:szCs w:val="24"/>
        </w:rPr>
      </w:pPr>
    </w:p>
    <w:p w14:paraId="0D11AEE9" w14:textId="67398157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DE1B7E">
        <w:rPr>
          <w:sz w:val="24"/>
          <w:szCs w:val="24"/>
        </w:rPr>
        <w:t>Reo Sahobby</w:t>
      </w:r>
    </w:p>
    <w:p w14:paraId="7A6FE281" w14:textId="0B9A763A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C7A7F">
        <w:rPr>
          <w:sz w:val="24"/>
          <w:szCs w:val="24"/>
        </w:rPr>
        <w:t>123170</w:t>
      </w:r>
      <w:r w:rsidR="00DE1B7E">
        <w:rPr>
          <w:sz w:val="24"/>
          <w:szCs w:val="24"/>
        </w:rPr>
        <w:t>067</w:t>
      </w:r>
    </w:p>
    <w:p w14:paraId="3151621B" w14:textId="173C565C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6716FD">
        <w:rPr>
          <w:sz w:val="24"/>
          <w:szCs w:val="24"/>
        </w:rPr>
        <w:t>Informatika</w:t>
      </w:r>
    </w:p>
    <w:p w14:paraId="64874FA2" w14:textId="79365772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AB1F3E" w:rsidRPr="006E32AA">
        <w:rPr>
          <w:sz w:val="24"/>
          <w:szCs w:val="24"/>
        </w:rPr>
        <w:t>Keminatan</w:t>
      </w:r>
      <w:r w:rsidR="00AB1F3E" w:rsidRPr="006E32AA">
        <w:rPr>
          <w:sz w:val="24"/>
          <w:szCs w:val="24"/>
        </w:rPr>
        <w:tab/>
      </w:r>
      <w:r w:rsidR="00AB5695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694CB1">
        <w:rPr>
          <w:sz w:val="24"/>
          <w:szCs w:val="24"/>
        </w:rPr>
        <w:t>Sistem Cerdas</w:t>
      </w:r>
    </w:p>
    <w:p w14:paraId="79CE4C2D" w14:textId="570E0D86" w:rsidR="007F4A2E" w:rsidRPr="006E32AA" w:rsidRDefault="00AB1F3E" w:rsidP="007F4A2E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="007F4A2E" w:rsidRPr="006E32AA">
        <w:rPr>
          <w:sz w:val="24"/>
          <w:szCs w:val="24"/>
        </w:rPr>
        <w:tab/>
        <w:t xml:space="preserve">: </w:t>
      </w:r>
      <w:r w:rsidR="00694CB1">
        <w:rPr>
          <w:sz w:val="24"/>
          <w:szCs w:val="24"/>
        </w:rPr>
        <w:t xml:space="preserve">Sistem </w:t>
      </w:r>
      <w:r w:rsidR="007F7B4A">
        <w:rPr>
          <w:sz w:val="24"/>
          <w:szCs w:val="24"/>
        </w:rPr>
        <w:t>Cerdas</w:t>
      </w:r>
    </w:p>
    <w:p w14:paraId="6A02B69B" w14:textId="412D1AD3" w:rsidR="005633FA" w:rsidRPr="00DE1B7E" w:rsidRDefault="005142FE" w:rsidP="00DE1B7E">
      <w:pPr>
        <w:ind w:left="2880" w:hanging="2610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  <w:t xml:space="preserve">: </w:t>
      </w:r>
      <w:r w:rsidR="00DE1B7E">
        <w:rPr>
          <w:sz w:val="24"/>
          <w:szCs w:val="24"/>
        </w:rPr>
        <w:t>Prediksi Penyakit Jantung dengan Menggunakan Algoritma XgBoost dan Randomized Search Optimizer</w:t>
      </w:r>
      <w:r w:rsidR="007F7B4A">
        <w:rPr>
          <w:sz w:val="24"/>
          <w:szCs w:val="24"/>
        </w:rPr>
        <w:t xml:space="preserve"> </w:t>
      </w:r>
    </w:p>
    <w:p w14:paraId="2F7B0DD2" w14:textId="1ECE0643" w:rsidR="0091777B" w:rsidRDefault="0091777B" w:rsidP="0091777B"/>
    <w:p w14:paraId="60D2EB11" w14:textId="77777777" w:rsidR="0091777B" w:rsidRDefault="0091777B" w:rsidP="0091777B"/>
    <w:p w14:paraId="762FB9D0" w14:textId="1FF85DB2" w:rsidR="0091777B" w:rsidRDefault="0091777B" w:rsidP="0091777B"/>
    <w:p w14:paraId="162F3654" w14:textId="2C4404FD" w:rsidR="0091777B" w:rsidRDefault="0091777B" w:rsidP="0091777B"/>
    <w:p w14:paraId="55D647D1" w14:textId="188DF5B8" w:rsidR="0091777B" w:rsidRDefault="0091777B" w:rsidP="0091777B"/>
    <w:p w14:paraId="4098B6CB" w14:textId="28583A36" w:rsidR="005633FA" w:rsidRDefault="005633FA" w:rsidP="0091777B"/>
    <w:p w14:paraId="7D3DD5C7" w14:textId="21A937EE" w:rsidR="005633FA" w:rsidRPr="00B04010" w:rsidRDefault="006E32AA" w:rsidP="00B04010">
      <w:pPr>
        <w:ind w:left="5040" w:firstLine="720"/>
        <w:rPr>
          <w:sz w:val="24"/>
          <w:szCs w:val="24"/>
        </w:rPr>
      </w:pPr>
      <w:r w:rsidRPr="00B04010">
        <w:rPr>
          <w:sz w:val="24"/>
          <w:szCs w:val="24"/>
        </w:rPr>
        <w:t xml:space="preserve">Yogyakarta, </w:t>
      </w:r>
      <w:r w:rsidR="007F7B4A">
        <w:rPr>
          <w:sz w:val="24"/>
          <w:szCs w:val="24"/>
        </w:rPr>
        <w:t>23</w:t>
      </w:r>
      <w:r w:rsidR="00B04010" w:rsidRPr="00B04010">
        <w:rPr>
          <w:sz w:val="24"/>
          <w:szCs w:val="24"/>
        </w:rPr>
        <w:t xml:space="preserve"> </w:t>
      </w:r>
      <w:r w:rsidR="007C6E98">
        <w:rPr>
          <w:sz w:val="24"/>
          <w:szCs w:val="24"/>
        </w:rPr>
        <w:t>Juni</w:t>
      </w:r>
      <w:r w:rsidR="00B04010" w:rsidRPr="00B04010">
        <w:rPr>
          <w:sz w:val="24"/>
          <w:szCs w:val="24"/>
        </w:rPr>
        <w:t xml:space="preserve"> 2021</w:t>
      </w:r>
    </w:p>
    <w:p w14:paraId="3AFAE8A5" w14:textId="0DBFED2C" w:rsidR="005633FA" w:rsidRPr="00C23B25" w:rsidRDefault="00B04010" w:rsidP="00C23B25">
      <w:pPr>
        <w:tabs>
          <w:tab w:val="left" w:pos="5670"/>
        </w:tabs>
        <w:rPr>
          <w:sz w:val="24"/>
          <w:szCs w:val="24"/>
        </w:rPr>
      </w:pPr>
      <w:r>
        <w:tab/>
      </w:r>
      <w:r>
        <w:tab/>
      </w:r>
      <w:r w:rsidR="00C23B25" w:rsidRPr="00C23B25">
        <w:rPr>
          <w:sz w:val="24"/>
          <w:szCs w:val="24"/>
        </w:rPr>
        <w:t xml:space="preserve">Pembimbing </w:t>
      </w:r>
      <w:r w:rsidR="00C23B25">
        <w:rPr>
          <w:sz w:val="24"/>
          <w:szCs w:val="24"/>
        </w:rPr>
        <w:t>Utama</w:t>
      </w:r>
      <w:r w:rsidR="00C23B25" w:rsidRPr="00C23B25">
        <w:rPr>
          <w:sz w:val="24"/>
          <w:szCs w:val="24"/>
        </w:rPr>
        <w:t>,</w:t>
      </w:r>
      <w:r w:rsidR="00C23B25" w:rsidRPr="00C23B25">
        <w:rPr>
          <w:sz w:val="24"/>
          <w:szCs w:val="24"/>
        </w:rPr>
        <w:tab/>
      </w:r>
    </w:p>
    <w:p w14:paraId="2DB512CF" w14:textId="169F4873" w:rsidR="005633FA" w:rsidRDefault="005633FA" w:rsidP="006E32AA">
      <w:pPr>
        <w:ind w:left="360"/>
        <w:jc w:val="right"/>
      </w:pPr>
    </w:p>
    <w:p w14:paraId="41EBD0BE" w14:textId="09D320DF" w:rsidR="005633FA" w:rsidRDefault="005633FA" w:rsidP="006E32AA">
      <w:pPr>
        <w:ind w:left="360"/>
        <w:jc w:val="right"/>
      </w:pPr>
    </w:p>
    <w:p w14:paraId="4D473CD1" w14:textId="405890DE" w:rsidR="005633FA" w:rsidRDefault="005633FA" w:rsidP="006E32AA">
      <w:pPr>
        <w:ind w:left="360"/>
        <w:jc w:val="right"/>
      </w:pPr>
    </w:p>
    <w:p w14:paraId="20BA7D7A" w14:textId="2D6C6938" w:rsidR="00AA7FFB" w:rsidRDefault="00AA7FFB" w:rsidP="006E32AA">
      <w:pPr>
        <w:ind w:left="360"/>
        <w:jc w:val="right"/>
      </w:pPr>
    </w:p>
    <w:p w14:paraId="25292E98" w14:textId="37ED3604" w:rsidR="00AA7FFB" w:rsidRDefault="00AA7FFB" w:rsidP="006E32AA">
      <w:pPr>
        <w:ind w:left="360"/>
        <w:jc w:val="right"/>
      </w:pPr>
    </w:p>
    <w:p w14:paraId="223E0528" w14:textId="77777777" w:rsidR="00AA7FFB" w:rsidRDefault="00AA7FFB" w:rsidP="006E32AA">
      <w:pPr>
        <w:ind w:left="360"/>
        <w:jc w:val="right"/>
      </w:pPr>
    </w:p>
    <w:p w14:paraId="4797D7C5" w14:textId="77777777" w:rsidR="007F7B4A" w:rsidRPr="007F7B4A" w:rsidRDefault="007F7B4A" w:rsidP="00C23B25">
      <w:pPr>
        <w:ind w:left="5670"/>
        <w:rPr>
          <w:sz w:val="24"/>
          <w:szCs w:val="24"/>
          <w:u w:val="single"/>
        </w:rPr>
      </w:pPr>
      <w:r w:rsidRPr="007F7B4A">
        <w:rPr>
          <w:sz w:val="24"/>
          <w:szCs w:val="24"/>
          <w:u w:val="single"/>
        </w:rPr>
        <w:t>Dessyanto Boedi P, S.T., M.T.</w:t>
      </w:r>
    </w:p>
    <w:p w14:paraId="0D10F346" w14:textId="7A19CA02" w:rsidR="00C23B25" w:rsidRPr="00C23B25" w:rsidRDefault="00C23B25" w:rsidP="00C23B25">
      <w:pPr>
        <w:ind w:left="5670"/>
        <w:rPr>
          <w:sz w:val="24"/>
          <w:szCs w:val="24"/>
        </w:rPr>
      </w:pPr>
      <w:r w:rsidRPr="00C23B25">
        <w:rPr>
          <w:sz w:val="24"/>
          <w:szCs w:val="24"/>
        </w:rPr>
        <w:t>NIP/NIK.</w:t>
      </w:r>
      <w:r w:rsidR="00D90614">
        <w:rPr>
          <w:sz w:val="24"/>
          <w:szCs w:val="24"/>
        </w:rPr>
        <w:t xml:space="preserve"> </w:t>
      </w:r>
      <w:r w:rsidR="007F7B4A" w:rsidRPr="0075077A">
        <w:rPr>
          <w:sz w:val="24"/>
          <w:szCs w:val="24"/>
        </w:rPr>
        <w:t>2 7</w:t>
      </w:r>
      <w:r w:rsidR="007F7B4A">
        <w:rPr>
          <w:sz w:val="24"/>
          <w:szCs w:val="24"/>
        </w:rPr>
        <w:t>512</w:t>
      </w:r>
      <w:r w:rsidR="007F7B4A" w:rsidRPr="0075077A">
        <w:rPr>
          <w:sz w:val="24"/>
          <w:szCs w:val="24"/>
        </w:rPr>
        <w:t xml:space="preserve"> 0</w:t>
      </w:r>
      <w:r w:rsidR="007F7B4A">
        <w:rPr>
          <w:sz w:val="24"/>
          <w:szCs w:val="24"/>
        </w:rPr>
        <w:t>0</w:t>
      </w:r>
      <w:r w:rsidR="007F7B4A" w:rsidRPr="0075077A">
        <w:rPr>
          <w:sz w:val="24"/>
          <w:szCs w:val="24"/>
        </w:rPr>
        <w:t xml:space="preserve"> 02</w:t>
      </w:r>
      <w:r w:rsidR="007F7B4A">
        <w:rPr>
          <w:sz w:val="24"/>
          <w:szCs w:val="24"/>
        </w:rPr>
        <w:t>29</w:t>
      </w:r>
      <w:r w:rsidR="007F7B4A" w:rsidRPr="0075077A">
        <w:rPr>
          <w:sz w:val="24"/>
          <w:szCs w:val="24"/>
        </w:rPr>
        <w:t xml:space="preserve"> 1</w:t>
      </w:r>
    </w:p>
    <w:p w14:paraId="4D6F9AF6" w14:textId="77777777" w:rsidR="00627FE5" w:rsidRPr="006E32AA" w:rsidRDefault="00627FE5" w:rsidP="00627FE5">
      <w:pPr>
        <w:rPr>
          <w:sz w:val="24"/>
        </w:rPr>
      </w:pPr>
      <w:r>
        <w:br w:type="page"/>
      </w:r>
      <w:r w:rsidRPr="006E32AA">
        <w:rPr>
          <w:sz w:val="24"/>
        </w:rPr>
        <w:lastRenderedPageBreak/>
        <w:t>Lampiran Surat Nomor</w:t>
      </w:r>
      <w:r>
        <w:rPr>
          <w:sz w:val="24"/>
        </w:rPr>
        <w:tab/>
      </w:r>
      <w:r w:rsidRPr="006E32AA">
        <w:rPr>
          <w:sz w:val="24"/>
        </w:rPr>
        <w:t xml:space="preserve">:  </w:t>
      </w:r>
      <w:r w:rsidRPr="006E32AA">
        <w:rPr>
          <w:sz w:val="24"/>
        </w:rPr>
        <w:fldChar w:fldCharType="begin"/>
      </w:r>
      <w:r w:rsidRPr="006E32AA">
        <w:rPr>
          <w:sz w:val="24"/>
        </w:rPr>
        <w:instrText xml:space="preserve"> MERGEFIELD NO_AGENDA </w:instrText>
      </w:r>
      <w:r w:rsidRPr="006E32AA">
        <w:rPr>
          <w:sz w:val="24"/>
        </w:rPr>
        <w:fldChar w:fldCharType="end"/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</w:p>
    <w:p w14:paraId="4D98A0AA" w14:textId="77777777" w:rsidR="00627FE5" w:rsidRPr="006E32AA" w:rsidRDefault="00627FE5" w:rsidP="00627FE5">
      <w:pPr>
        <w:tabs>
          <w:tab w:val="left" w:pos="3690"/>
          <w:tab w:val="left" w:pos="7513"/>
          <w:tab w:val="left" w:pos="7797"/>
        </w:tabs>
        <w:rPr>
          <w:sz w:val="24"/>
        </w:rPr>
      </w:pPr>
      <w:r w:rsidRPr="006E32AA">
        <w:rPr>
          <w:sz w:val="24"/>
        </w:rPr>
        <w:t>Tanggal</w:t>
      </w:r>
      <w:r>
        <w:rPr>
          <w:sz w:val="24"/>
        </w:rPr>
        <w:t xml:space="preserve">                                   : </w:t>
      </w:r>
      <w:r w:rsidRPr="006E32AA">
        <w:rPr>
          <w:sz w:val="24"/>
        </w:rPr>
        <w:t xml:space="preserve">     </w:t>
      </w:r>
    </w:p>
    <w:p w14:paraId="735876AB" w14:textId="77777777" w:rsidR="00627FE5" w:rsidRPr="00820E78" w:rsidRDefault="00CD7D03" w:rsidP="00627FE5">
      <w:pPr>
        <w:tabs>
          <w:tab w:val="left" w:pos="3828"/>
          <w:tab w:val="left" w:pos="6521"/>
          <w:tab w:val="left" w:pos="6804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 w14:anchorId="12A7E101">
          <v:line id="_x0000_s1027" style="position:absolute;z-index:2" from="1pt,8.2pt" to="299.1pt,8.2pt"/>
        </w:pict>
      </w:r>
    </w:p>
    <w:p w14:paraId="23CD60F4" w14:textId="77777777" w:rsidR="00627FE5" w:rsidRDefault="00627FE5" w:rsidP="00627FE5">
      <w:pPr>
        <w:jc w:val="center"/>
        <w:rPr>
          <w:b/>
          <w:bCs/>
          <w:sz w:val="28"/>
          <w:szCs w:val="28"/>
        </w:rPr>
      </w:pPr>
    </w:p>
    <w:p w14:paraId="190D3A99" w14:textId="77777777" w:rsidR="00627FE5" w:rsidRDefault="00627FE5" w:rsidP="00627F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SEBAGAI PEMBIMBING TUGAS AKHIR</w:t>
      </w:r>
    </w:p>
    <w:p w14:paraId="2B8DBDC6" w14:textId="77777777" w:rsidR="00627FE5" w:rsidRDefault="00627FE5" w:rsidP="00627FE5">
      <w:pPr>
        <w:rPr>
          <w:sz w:val="28"/>
          <w:szCs w:val="28"/>
        </w:rPr>
      </w:pPr>
    </w:p>
    <w:p w14:paraId="77B625A0" w14:textId="77777777" w:rsidR="00627FE5" w:rsidRDefault="00627FE5" w:rsidP="00627FE5">
      <w:pPr>
        <w:rPr>
          <w:sz w:val="28"/>
          <w:szCs w:val="28"/>
        </w:rPr>
      </w:pPr>
    </w:p>
    <w:p w14:paraId="21CE5D05" w14:textId="77777777" w:rsidR="00627FE5" w:rsidRPr="006E32AA" w:rsidRDefault="00627FE5" w:rsidP="00627FE5">
      <w:pPr>
        <w:rPr>
          <w:sz w:val="22"/>
          <w:szCs w:val="22"/>
        </w:rPr>
      </w:pPr>
    </w:p>
    <w:p w14:paraId="4424DE66" w14:textId="77777777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>Saya yang bertanda tangan dibawah ini:</w:t>
      </w:r>
    </w:p>
    <w:p w14:paraId="5574C54C" w14:textId="15DEBC40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20ABA">
        <w:rPr>
          <w:sz w:val="24"/>
          <w:szCs w:val="24"/>
        </w:rPr>
        <w:t>Mangaras Yanu F.</w:t>
      </w:r>
      <w:r w:rsidR="00BA7BBB" w:rsidRPr="00BA7BBB">
        <w:rPr>
          <w:sz w:val="24"/>
          <w:szCs w:val="24"/>
        </w:rPr>
        <w:t>, S.T., M.</w:t>
      </w:r>
      <w:r w:rsidR="00B20ABA">
        <w:rPr>
          <w:sz w:val="24"/>
          <w:szCs w:val="24"/>
        </w:rPr>
        <w:t>Eng</w:t>
      </w:r>
      <w:r w:rsidR="00BA7BBB" w:rsidRPr="00BA7BBB">
        <w:rPr>
          <w:sz w:val="24"/>
          <w:szCs w:val="24"/>
        </w:rPr>
        <w:t>.</w:t>
      </w:r>
    </w:p>
    <w:p w14:paraId="7BC1D111" w14:textId="660897E0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NIP/NIK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A7BBB" w:rsidRPr="00234F60">
        <w:rPr>
          <w:sz w:val="24"/>
          <w:szCs w:val="24"/>
        </w:rPr>
        <w:t xml:space="preserve">2 </w:t>
      </w:r>
      <w:r w:rsidR="00B20ABA">
        <w:rPr>
          <w:sz w:val="24"/>
          <w:szCs w:val="24"/>
        </w:rPr>
        <w:t>8201</w:t>
      </w:r>
      <w:r w:rsidR="00BA7BBB" w:rsidRPr="00234F60">
        <w:rPr>
          <w:sz w:val="24"/>
          <w:szCs w:val="24"/>
        </w:rPr>
        <w:t xml:space="preserve"> </w:t>
      </w:r>
      <w:r w:rsidR="00B20ABA">
        <w:rPr>
          <w:sz w:val="24"/>
          <w:szCs w:val="24"/>
        </w:rPr>
        <w:t>13</w:t>
      </w:r>
      <w:r w:rsidR="00BA7BBB" w:rsidRPr="00234F60">
        <w:rPr>
          <w:sz w:val="24"/>
          <w:szCs w:val="24"/>
        </w:rPr>
        <w:t xml:space="preserve"> </w:t>
      </w:r>
      <w:r w:rsidR="00B20ABA">
        <w:rPr>
          <w:sz w:val="24"/>
          <w:szCs w:val="24"/>
        </w:rPr>
        <w:t xml:space="preserve">0425 </w:t>
      </w:r>
      <w:r w:rsidR="00BA7BBB" w:rsidRPr="00234F60">
        <w:rPr>
          <w:sz w:val="24"/>
          <w:szCs w:val="24"/>
        </w:rPr>
        <w:t>1</w:t>
      </w:r>
    </w:p>
    <w:p w14:paraId="557E7EEC" w14:textId="77777777" w:rsidR="00C23B25" w:rsidRPr="006E32AA" w:rsidRDefault="00C23B25" w:rsidP="00C23B25">
      <w:pPr>
        <w:rPr>
          <w:sz w:val="24"/>
          <w:szCs w:val="24"/>
        </w:rPr>
      </w:pPr>
    </w:p>
    <w:p w14:paraId="70D8066A" w14:textId="77777777" w:rsidR="00C23B25" w:rsidRPr="006E32AA" w:rsidRDefault="00C23B25" w:rsidP="00C23B25">
      <w:pPr>
        <w:rPr>
          <w:sz w:val="24"/>
          <w:szCs w:val="24"/>
        </w:rPr>
      </w:pPr>
    </w:p>
    <w:p w14:paraId="2A7AF2D1" w14:textId="77777777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>menyatakan bersedia memberikan bimbingan Tugas Akhir kepada mahasiswa berikut:</w:t>
      </w:r>
    </w:p>
    <w:p w14:paraId="49C1FB64" w14:textId="77777777" w:rsidR="00C23B25" w:rsidRPr="006E32AA" w:rsidRDefault="00C23B25" w:rsidP="00C23B25">
      <w:pPr>
        <w:rPr>
          <w:sz w:val="24"/>
          <w:szCs w:val="24"/>
        </w:rPr>
      </w:pPr>
    </w:p>
    <w:p w14:paraId="4E536405" w14:textId="4D7AB816" w:rsidR="007F7B4A" w:rsidRPr="006E32AA" w:rsidRDefault="00C23B25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7F7B4A" w:rsidRPr="006E32AA">
        <w:rPr>
          <w:sz w:val="24"/>
          <w:szCs w:val="24"/>
        </w:rPr>
        <w:t>Nama</w:t>
      </w:r>
      <w:r w:rsidR="007F7B4A" w:rsidRPr="006E32AA">
        <w:rPr>
          <w:sz w:val="24"/>
          <w:szCs w:val="24"/>
        </w:rPr>
        <w:tab/>
      </w:r>
      <w:r w:rsidR="007F7B4A" w:rsidRPr="006E32AA">
        <w:rPr>
          <w:sz w:val="24"/>
          <w:szCs w:val="24"/>
        </w:rPr>
        <w:tab/>
      </w:r>
      <w:r w:rsidR="007F7B4A" w:rsidRPr="006E32AA">
        <w:rPr>
          <w:sz w:val="24"/>
          <w:szCs w:val="24"/>
        </w:rPr>
        <w:tab/>
        <w:t xml:space="preserve">: </w:t>
      </w:r>
      <w:r w:rsidR="004F624F">
        <w:rPr>
          <w:sz w:val="24"/>
          <w:szCs w:val="24"/>
        </w:rPr>
        <w:t>Reo Sahobby</w:t>
      </w:r>
    </w:p>
    <w:p w14:paraId="7030FAD7" w14:textId="1E4B169F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123170</w:t>
      </w:r>
      <w:r w:rsidR="004F624F">
        <w:rPr>
          <w:sz w:val="24"/>
          <w:szCs w:val="24"/>
        </w:rPr>
        <w:t>067</w:t>
      </w:r>
    </w:p>
    <w:p w14:paraId="221400F2" w14:textId="77777777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Informatika</w:t>
      </w:r>
    </w:p>
    <w:p w14:paraId="7474FAAF" w14:textId="77777777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Keminatan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Sistem Cerdas</w:t>
      </w:r>
    </w:p>
    <w:p w14:paraId="46C2034F" w14:textId="77777777" w:rsidR="007F7B4A" w:rsidRPr="006E32AA" w:rsidRDefault="007F7B4A" w:rsidP="007F7B4A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Bidang Tugas Akhir</w:t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Sistem Cerdas</w:t>
      </w:r>
    </w:p>
    <w:p w14:paraId="1C05D1BB" w14:textId="3998D557" w:rsidR="007F7B4A" w:rsidRPr="007F7B4A" w:rsidRDefault="007F7B4A" w:rsidP="007F7B4A">
      <w:pPr>
        <w:ind w:left="2880" w:hanging="2610"/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  <w:t xml:space="preserve">: </w:t>
      </w:r>
      <w:r w:rsidR="004F624F">
        <w:rPr>
          <w:sz w:val="24"/>
          <w:szCs w:val="24"/>
        </w:rPr>
        <w:t>Prediksi Penyakit Jantung dengan Menggunakan Algoritma XgBoost dan Randomized Search Optimizer</w:t>
      </w:r>
    </w:p>
    <w:p w14:paraId="421324F9" w14:textId="264BB938" w:rsidR="00C23B25" w:rsidRDefault="00C23B25" w:rsidP="007F7B4A"/>
    <w:p w14:paraId="737E3527" w14:textId="77777777" w:rsidR="00C23B25" w:rsidRDefault="00C23B25" w:rsidP="00C23B25"/>
    <w:p w14:paraId="4BCA0B0F" w14:textId="77777777" w:rsidR="00C23B25" w:rsidRDefault="00C23B25" w:rsidP="00C23B25"/>
    <w:p w14:paraId="21171BE3" w14:textId="77777777" w:rsidR="00C23B25" w:rsidRDefault="00C23B25" w:rsidP="00C23B25"/>
    <w:p w14:paraId="0E959A5A" w14:textId="77777777" w:rsidR="00C23B25" w:rsidRDefault="00C23B25" w:rsidP="00C23B25"/>
    <w:p w14:paraId="1C4F1BBB" w14:textId="77777777" w:rsidR="00C23B25" w:rsidRDefault="00C23B25" w:rsidP="00C23B25"/>
    <w:p w14:paraId="431722A9" w14:textId="5C25B55D" w:rsidR="002125AE" w:rsidRDefault="00C23B25" w:rsidP="002125AE">
      <w:pPr>
        <w:ind w:left="5040" w:firstLine="720"/>
        <w:rPr>
          <w:sz w:val="24"/>
          <w:szCs w:val="24"/>
        </w:rPr>
      </w:pPr>
      <w:r w:rsidRPr="002125AE">
        <w:rPr>
          <w:sz w:val="24"/>
          <w:szCs w:val="24"/>
        </w:rPr>
        <w:t xml:space="preserve">Yogyakarta, </w:t>
      </w:r>
      <w:r w:rsidR="007F7B4A">
        <w:rPr>
          <w:sz w:val="24"/>
          <w:szCs w:val="24"/>
        </w:rPr>
        <w:t>23</w:t>
      </w:r>
      <w:r w:rsidR="002125AE" w:rsidRPr="002125AE">
        <w:rPr>
          <w:sz w:val="24"/>
          <w:szCs w:val="24"/>
        </w:rPr>
        <w:t xml:space="preserve"> </w:t>
      </w:r>
      <w:r w:rsidR="008A66F0">
        <w:rPr>
          <w:sz w:val="24"/>
          <w:szCs w:val="24"/>
        </w:rPr>
        <w:t>Juni</w:t>
      </w:r>
      <w:r w:rsidR="007F7B4A">
        <w:rPr>
          <w:sz w:val="24"/>
          <w:szCs w:val="24"/>
        </w:rPr>
        <w:t xml:space="preserve"> </w:t>
      </w:r>
      <w:r w:rsidR="002125AE" w:rsidRPr="002125AE">
        <w:rPr>
          <w:sz w:val="24"/>
          <w:szCs w:val="24"/>
        </w:rPr>
        <w:t>2021</w:t>
      </w:r>
    </w:p>
    <w:p w14:paraId="4B5D4AD3" w14:textId="4A73447C" w:rsidR="00C23B25" w:rsidRPr="00C23B25" w:rsidRDefault="00C23B25" w:rsidP="002125AE">
      <w:pPr>
        <w:ind w:left="5040" w:firstLine="720"/>
        <w:rPr>
          <w:sz w:val="24"/>
          <w:szCs w:val="24"/>
        </w:rPr>
      </w:pPr>
      <w:r w:rsidRPr="00C23B25">
        <w:rPr>
          <w:sz w:val="24"/>
          <w:szCs w:val="24"/>
        </w:rPr>
        <w:t xml:space="preserve">Pembimbing </w:t>
      </w:r>
      <w:r w:rsidR="00F3619C">
        <w:rPr>
          <w:sz w:val="24"/>
          <w:szCs w:val="24"/>
        </w:rPr>
        <w:t>Pembantu</w:t>
      </w:r>
      <w:r w:rsidRPr="00C23B25">
        <w:rPr>
          <w:sz w:val="24"/>
          <w:szCs w:val="24"/>
        </w:rPr>
        <w:t>,</w:t>
      </w:r>
      <w:r w:rsidRPr="00C23B25">
        <w:rPr>
          <w:sz w:val="24"/>
          <w:szCs w:val="24"/>
        </w:rPr>
        <w:tab/>
      </w:r>
    </w:p>
    <w:p w14:paraId="550C5505" w14:textId="77777777" w:rsidR="00C23B25" w:rsidRDefault="00C23B25" w:rsidP="00C23B25">
      <w:pPr>
        <w:ind w:left="360"/>
        <w:jc w:val="right"/>
      </w:pPr>
    </w:p>
    <w:p w14:paraId="55268EE3" w14:textId="77777777" w:rsidR="00C23B25" w:rsidRDefault="00C23B25" w:rsidP="00C23B25">
      <w:pPr>
        <w:ind w:left="360"/>
        <w:jc w:val="right"/>
      </w:pPr>
    </w:p>
    <w:p w14:paraId="43446DC9" w14:textId="77777777" w:rsidR="00C23B25" w:rsidRDefault="00C23B25" w:rsidP="00C23B25">
      <w:pPr>
        <w:ind w:left="360"/>
        <w:jc w:val="right"/>
      </w:pPr>
    </w:p>
    <w:p w14:paraId="33349143" w14:textId="77777777" w:rsidR="00C23B25" w:rsidRDefault="00C23B25" w:rsidP="00C23B25">
      <w:pPr>
        <w:ind w:left="360"/>
        <w:jc w:val="right"/>
      </w:pPr>
    </w:p>
    <w:p w14:paraId="02B577A2" w14:textId="77777777" w:rsidR="00C23B25" w:rsidRDefault="00C23B25" w:rsidP="00C23B25">
      <w:pPr>
        <w:ind w:left="360"/>
        <w:jc w:val="right"/>
      </w:pPr>
    </w:p>
    <w:p w14:paraId="06BB2F7D" w14:textId="77777777" w:rsidR="00C23B25" w:rsidRDefault="00C23B25" w:rsidP="00C23B25">
      <w:pPr>
        <w:ind w:left="360"/>
        <w:jc w:val="right"/>
      </w:pPr>
    </w:p>
    <w:p w14:paraId="56197347" w14:textId="102E39C0" w:rsidR="00C23B25" w:rsidRPr="002125AE" w:rsidRDefault="00AF1E02" w:rsidP="00C23B25">
      <w:pPr>
        <w:ind w:left="5670"/>
        <w:rPr>
          <w:u w:val="single"/>
        </w:rPr>
      </w:pPr>
      <w:r>
        <w:rPr>
          <w:sz w:val="24"/>
          <w:szCs w:val="24"/>
          <w:u w:val="single"/>
        </w:rPr>
        <w:t>Mangaras Yanu F.</w:t>
      </w:r>
      <w:r w:rsidR="002125AE" w:rsidRPr="002125AE">
        <w:rPr>
          <w:sz w:val="24"/>
          <w:szCs w:val="24"/>
          <w:u w:val="single"/>
        </w:rPr>
        <w:t>, S.T., M.</w:t>
      </w:r>
      <w:r>
        <w:rPr>
          <w:sz w:val="24"/>
          <w:szCs w:val="24"/>
          <w:u w:val="single"/>
        </w:rPr>
        <w:t>Eng</w:t>
      </w:r>
      <w:r w:rsidR="002125AE" w:rsidRPr="002125AE">
        <w:rPr>
          <w:sz w:val="24"/>
          <w:szCs w:val="24"/>
          <w:u w:val="single"/>
        </w:rPr>
        <w:t>.</w:t>
      </w:r>
    </w:p>
    <w:p w14:paraId="2968435A" w14:textId="3CAB4728" w:rsidR="00C23B25" w:rsidRPr="00C23B25" w:rsidRDefault="00C23B25" w:rsidP="00C23B25">
      <w:pPr>
        <w:ind w:left="5670"/>
        <w:rPr>
          <w:sz w:val="24"/>
          <w:szCs w:val="24"/>
        </w:rPr>
      </w:pPr>
      <w:r w:rsidRPr="00C23B25">
        <w:rPr>
          <w:sz w:val="24"/>
          <w:szCs w:val="24"/>
        </w:rPr>
        <w:t>NIP/NIK.</w:t>
      </w:r>
      <w:r w:rsidR="002125AE">
        <w:rPr>
          <w:sz w:val="24"/>
          <w:szCs w:val="24"/>
        </w:rPr>
        <w:t xml:space="preserve"> </w:t>
      </w:r>
      <w:r w:rsidR="00234F60" w:rsidRPr="00234F60">
        <w:rPr>
          <w:sz w:val="24"/>
          <w:szCs w:val="24"/>
        </w:rPr>
        <w:t xml:space="preserve">2 </w:t>
      </w:r>
      <w:r w:rsidR="00AF1E02">
        <w:rPr>
          <w:sz w:val="24"/>
          <w:szCs w:val="24"/>
        </w:rPr>
        <w:t>8201</w:t>
      </w:r>
      <w:r w:rsidR="00234F60" w:rsidRPr="00234F60">
        <w:rPr>
          <w:sz w:val="24"/>
          <w:szCs w:val="24"/>
        </w:rPr>
        <w:t xml:space="preserve"> </w:t>
      </w:r>
      <w:r w:rsidR="00AF1E02">
        <w:rPr>
          <w:sz w:val="24"/>
          <w:szCs w:val="24"/>
        </w:rPr>
        <w:t xml:space="preserve">13 </w:t>
      </w:r>
      <w:r w:rsidR="00234F60" w:rsidRPr="00234F60">
        <w:rPr>
          <w:sz w:val="24"/>
          <w:szCs w:val="24"/>
        </w:rPr>
        <w:t>0</w:t>
      </w:r>
      <w:r w:rsidR="00AF1E02">
        <w:rPr>
          <w:sz w:val="24"/>
          <w:szCs w:val="24"/>
        </w:rPr>
        <w:t>425</w:t>
      </w:r>
      <w:r w:rsidR="00234F60" w:rsidRPr="00234F60">
        <w:rPr>
          <w:sz w:val="24"/>
          <w:szCs w:val="24"/>
        </w:rPr>
        <w:t xml:space="preserve"> 1</w:t>
      </w:r>
    </w:p>
    <w:p w14:paraId="335DFB16" w14:textId="377658BA" w:rsidR="00026CEE" w:rsidRDefault="00026CEE" w:rsidP="0091777B"/>
    <w:p w14:paraId="5236BA53" w14:textId="1896EB6E" w:rsidR="00026CEE" w:rsidRDefault="00026CEE" w:rsidP="0091777B"/>
    <w:p w14:paraId="0EC08169" w14:textId="77777777" w:rsidR="00026CEE" w:rsidRDefault="00026CEE" w:rsidP="0091777B"/>
    <w:p w14:paraId="2E396E66" w14:textId="72D75481" w:rsidR="005633FA" w:rsidRPr="00D231A8" w:rsidRDefault="005633FA" w:rsidP="00D231A8"/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A684" w14:textId="77777777" w:rsidR="00CD7D03" w:rsidRDefault="00CD7D03">
      <w:r>
        <w:separator/>
      </w:r>
    </w:p>
  </w:endnote>
  <w:endnote w:type="continuationSeparator" w:id="0">
    <w:p w14:paraId="47C36AA8" w14:textId="77777777" w:rsidR="00CD7D03" w:rsidRDefault="00CD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64F2" w14:textId="77777777" w:rsidR="008A37DF" w:rsidRDefault="008A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40C9" w14:textId="77777777" w:rsidR="008A37DF" w:rsidRDefault="008A3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340C" w14:textId="77777777" w:rsidR="008A37DF" w:rsidRDefault="008A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8725" w14:textId="77777777" w:rsidR="00CD7D03" w:rsidRDefault="00CD7D03">
      <w:r>
        <w:separator/>
      </w:r>
    </w:p>
  </w:footnote>
  <w:footnote w:type="continuationSeparator" w:id="0">
    <w:p w14:paraId="2C774FF8" w14:textId="77777777" w:rsidR="00CD7D03" w:rsidRDefault="00CD7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F606" w14:textId="77777777" w:rsidR="008A37DF" w:rsidRDefault="008A3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CD7D03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CD7D03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8A37DF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8A37DF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CD7D03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2pt;height:1.3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69198056" w14:textId="2A6741E4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C54A32" w:rsidRPr="00430FC2">
      <w:rPr>
        <w:sz w:val="24"/>
        <w:szCs w:val="24"/>
      </w:rPr>
      <w:t>B</w:t>
    </w:r>
    <w:r w:rsidRPr="002516C1">
      <w:rPr>
        <w:sz w:val="24"/>
        <w:szCs w:val="24"/>
      </w:rPr>
      <w:t>.0</w:t>
    </w:r>
    <w:r w:rsidR="00C31340">
      <w:rPr>
        <w:sz w:val="24"/>
        <w:szCs w:val="24"/>
      </w:rPr>
      <w:t>2</w:t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E587" w14:textId="77777777" w:rsidR="008A37DF" w:rsidRDefault="008A3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125AE"/>
    <w:rsid w:val="002219F0"/>
    <w:rsid w:val="00222187"/>
    <w:rsid w:val="00222D17"/>
    <w:rsid w:val="00225D01"/>
    <w:rsid w:val="002334A5"/>
    <w:rsid w:val="00234F60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397B"/>
    <w:rsid w:val="002C6295"/>
    <w:rsid w:val="002C6C97"/>
    <w:rsid w:val="002D106B"/>
    <w:rsid w:val="002D5B84"/>
    <w:rsid w:val="002D71EB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02B6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C7A7F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30FC2"/>
    <w:rsid w:val="00445B65"/>
    <w:rsid w:val="00447166"/>
    <w:rsid w:val="00451CB4"/>
    <w:rsid w:val="00451F21"/>
    <w:rsid w:val="00453F40"/>
    <w:rsid w:val="00461E85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4F33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4F624F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16FD"/>
    <w:rsid w:val="00674E38"/>
    <w:rsid w:val="0068029F"/>
    <w:rsid w:val="00680A79"/>
    <w:rsid w:val="006819C6"/>
    <w:rsid w:val="00690696"/>
    <w:rsid w:val="006928B3"/>
    <w:rsid w:val="00694CB1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4425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6E98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545E"/>
    <w:rsid w:val="007F62EA"/>
    <w:rsid w:val="007F7955"/>
    <w:rsid w:val="007F7B4A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37DF"/>
    <w:rsid w:val="008A4D7E"/>
    <w:rsid w:val="008A66F0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1E02"/>
    <w:rsid w:val="00AF4ABA"/>
    <w:rsid w:val="00AF7AA8"/>
    <w:rsid w:val="00AF7ACD"/>
    <w:rsid w:val="00B02493"/>
    <w:rsid w:val="00B04010"/>
    <w:rsid w:val="00B0571E"/>
    <w:rsid w:val="00B11AB9"/>
    <w:rsid w:val="00B20ABA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A7BBB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3DF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3B25"/>
    <w:rsid w:val="00C24669"/>
    <w:rsid w:val="00C25040"/>
    <w:rsid w:val="00C261CD"/>
    <w:rsid w:val="00C26A42"/>
    <w:rsid w:val="00C27969"/>
    <w:rsid w:val="00C30159"/>
    <w:rsid w:val="00C31340"/>
    <w:rsid w:val="00C33C2E"/>
    <w:rsid w:val="00C33FF6"/>
    <w:rsid w:val="00C34AEC"/>
    <w:rsid w:val="00C35E17"/>
    <w:rsid w:val="00C41B65"/>
    <w:rsid w:val="00C5129E"/>
    <w:rsid w:val="00C540CF"/>
    <w:rsid w:val="00C54424"/>
    <w:rsid w:val="00C54A32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D7D03"/>
    <w:rsid w:val="00CE0032"/>
    <w:rsid w:val="00CE012F"/>
    <w:rsid w:val="00CE26C2"/>
    <w:rsid w:val="00CE41A1"/>
    <w:rsid w:val="00CE43A9"/>
    <w:rsid w:val="00CE6A6C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4691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05DB"/>
    <w:rsid w:val="00D851DA"/>
    <w:rsid w:val="00D859D7"/>
    <w:rsid w:val="00D859F9"/>
    <w:rsid w:val="00D90614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1B7E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3E71"/>
    <w:rsid w:val="00E24667"/>
    <w:rsid w:val="00E24669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587D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19C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7B4A"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642B3-E84A-40E3-A1F9-33A282A8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118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51</cp:revision>
  <cp:lastPrinted>2021-04-23T00:54:00Z</cp:lastPrinted>
  <dcterms:created xsi:type="dcterms:W3CDTF">2020-08-04T14:00:00Z</dcterms:created>
  <dcterms:modified xsi:type="dcterms:W3CDTF">2021-06-22T02:38:00Z</dcterms:modified>
</cp:coreProperties>
</file>